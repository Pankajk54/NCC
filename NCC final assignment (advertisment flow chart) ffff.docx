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0A679B" w:rsidP="00C6554A">
      <w:pPr>
        <w:pStyle w:val="Photo"/>
      </w:pPr>
      <w:bookmarkStart w:id="0" w:name="_Toc321147149"/>
      <w:bookmarkStart w:id="1" w:name="_Toc318188227"/>
      <w:bookmarkStart w:id="2" w:name="_Toc318188327"/>
      <w:bookmarkStart w:id="3" w:name="_Toc318189312"/>
      <w:bookmarkStart w:id="4" w:name="_Toc321147011"/>
      <w:r>
        <w:rPr>
          <w:noProof/>
          <w:lang w:val="en-CA"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15pt;height:174.8pt">
            <v:imagedata r:id="rId7" o:title="20170201_C3546_PHOTO_EN_872977"/>
          </v:shape>
        </w:pict>
      </w:r>
    </w:p>
    <w:bookmarkEnd w:id="0"/>
    <w:bookmarkEnd w:id="1"/>
    <w:bookmarkEnd w:id="2"/>
    <w:bookmarkEnd w:id="3"/>
    <w:bookmarkEnd w:id="4"/>
    <w:p w:rsidR="00C6554A" w:rsidRDefault="000A679B" w:rsidP="00C6554A">
      <w:pPr>
        <w:pStyle w:val="Title"/>
      </w:pPr>
      <w:r>
        <w:t>NCC</w:t>
      </w:r>
    </w:p>
    <w:p w:rsidR="00C6554A" w:rsidRPr="00D5413C" w:rsidRDefault="000A679B" w:rsidP="00C6554A">
      <w:pPr>
        <w:pStyle w:val="Subtitle"/>
      </w:pPr>
      <w:r>
        <w:t xml:space="preserve">FINAL PROJECT </w:t>
      </w:r>
    </w:p>
    <w:p w:rsidR="00C6554A" w:rsidRDefault="000A679B" w:rsidP="00C6554A">
      <w:pPr>
        <w:pStyle w:val="ContactInfo"/>
      </w:pPr>
      <w:r>
        <w:t>PANKAJ KAYAL</w:t>
      </w:r>
      <w:r w:rsidR="00C6554A">
        <w:t xml:space="preserve"> | </w:t>
      </w:r>
      <w:r>
        <w:t xml:space="preserve">FINAL PROJECT </w:t>
      </w:r>
      <w:r w:rsidR="00C6554A">
        <w:t xml:space="preserve"> |</w:t>
      </w:r>
      <w:r w:rsidR="00C6554A" w:rsidRPr="00D5413C">
        <w:t xml:space="preserve"> </w:t>
      </w:r>
      <w:r>
        <w:t>2019-12-22</w:t>
      </w:r>
      <w:r w:rsidR="00C6554A">
        <w:br w:type="page"/>
      </w:r>
    </w:p>
    <w:p w:rsidR="00C81A64" w:rsidRDefault="000A679B" w:rsidP="000A679B">
      <w:pPr>
        <w:pStyle w:val="Heading1"/>
      </w:pPr>
      <w:r>
        <w:rPr>
          <w:noProof/>
          <w:lang w:val="en-CA" w:eastAsia="en-CA"/>
        </w:rPr>
        <w:lastRenderedPageBreak/>
        <w:drawing>
          <wp:inline distT="0" distB="0" distL="0" distR="0">
            <wp:extent cx="6744360" cy="5081270"/>
            <wp:effectExtent l="0" t="0" r="0" b="2413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1A64" w:rsidRDefault="00C81A64" w:rsidP="00C81A64"/>
    <w:p w:rsidR="00C81A64" w:rsidRDefault="00C81A64" w:rsidP="00C81A64">
      <w:pPr>
        <w:ind w:firstLine="720"/>
      </w:pPr>
      <w:r>
        <w:t>Reasons to choose following way  In following country</w:t>
      </w:r>
      <w:r w:rsidR="006C3F6C">
        <w:t xml:space="preserve"> to do advertisement </w:t>
      </w:r>
      <w:r>
        <w:t>-</w:t>
      </w:r>
    </w:p>
    <w:p w:rsidR="00C81A64" w:rsidRDefault="00C81A64" w:rsidP="00C81A64">
      <w:pPr>
        <w:ind w:firstLine="720"/>
      </w:pPr>
      <w:r>
        <w:t>&gt;DUBAI</w:t>
      </w:r>
    </w:p>
    <w:p w:rsidR="00C81A64" w:rsidRDefault="00C81A64" w:rsidP="00C81A64">
      <w:pPr>
        <w:ind w:firstLine="720"/>
      </w:pPr>
      <w:r>
        <w:t xml:space="preserve">.BANNERS-because it goona target the customers who are on road to their work or home or for instance anywhere this goona target a lagre number of group as in dubai most people are busy with their business and personal life they don’t get time to watch tv or something else where we can target them with our advertisement </w:t>
      </w:r>
      <w:r w:rsidR="00D84DB2">
        <w:t xml:space="preserve"> so banners goona be more effective than any other means of advertisement </w:t>
      </w:r>
    </w:p>
    <w:p w:rsidR="00C81A64" w:rsidRDefault="00C81A64" w:rsidP="00C81A64">
      <w:pPr>
        <w:ind w:firstLine="720"/>
      </w:pPr>
    </w:p>
    <w:p w:rsidR="00C81A64" w:rsidRDefault="00C81A64" w:rsidP="00C81A64">
      <w:pPr>
        <w:ind w:firstLine="720"/>
      </w:pPr>
    </w:p>
    <w:p w:rsidR="00C81A64" w:rsidRDefault="00C81A64" w:rsidP="00C81A64">
      <w:pPr>
        <w:ind w:firstLine="720"/>
      </w:pPr>
    </w:p>
    <w:p w:rsidR="00C81A64" w:rsidRDefault="00C81A64" w:rsidP="00C81A64">
      <w:pPr>
        <w:ind w:firstLine="720"/>
      </w:pPr>
      <w:r>
        <w:lastRenderedPageBreak/>
        <w:t>.&gt;CHINA</w:t>
      </w:r>
    </w:p>
    <w:p w:rsidR="00C81A64" w:rsidRDefault="00C81A64" w:rsidP="00D84DB2">
      <w:pPr>
        <w:ind w:firstLine="720"/>
      </w:pPr>
      <w:r>
        <w:t xml:space="preserve">.METRO- BECAUSE it goona target a huge numbers of customers in china all most most of people prefer travelling by metro because its never late and they can get where they want to get on time and metro goona be our main place to advertise our product because it goona cover a large numbers of consumers to their way to work or home </w:t>
      </w:r>
      <w:r w:rsidR="00D84DB2">
        <w:t xml:space="preserve"> so metro </w:t>
      </w:r>
      <w:r w:rsidR="00D84DB2">
        <w:t>goona be more effective than any other means of advertisement</w:t>
      </w:r>
    </w:p>
    <w:p w:rsidR="00C81A64" w:rsidRDefault="00C81A64" w:rsidP="00C81A64">
      <w:pPr>
        <w:ind w:firstLine="720"/>
      </w:pPr>
      <w:r>
        <w:t>&gt;AUSTRALIA</w:t>
      </w:r>
    </w:p>
    <w:p w:rsidR="00C81A64" w:rsidRPr="00D84DB2" w:rsidRDefault="00C81A64" w:rsidP="00D84DB2">
      <w:pPr>
        <w:ind w:firstLine="720"/>
        <w:rPr>
          <w:b/>
        </w:rPr>
      </w:pPr>
      <w:r>
        <w:t>.Hoardings at beaches- we ghoona choose that because in Australia there are a lot of  beaches and people do prefer going on beaches on a regular basis and as there are large numbers of beaches so we  can cover a large number of local customers as well as the tourist also</w:t>
      </w:r>
      <w:r w:rsidR="00D84DB2">
        <w:t xml:space="preserve"> so hoardings at beach </w:t>
      </w:r>
      <w:r w:rsidR="00D84DB2">
        <w:t>goona be more effective than any other means of advertisement</w:t>
      </w:r>
    </w:p>
    <w:p w:rsidR="00C81A64" w:rsidRDefault="00C81A64" w:rsidP="00C81A64">
      <w:pPr>
        <w:ind w:firstLine="720"/>
      </w:pPr>
      <w:r>
        <w:t>&gt;CANADA</w:t>
      </w:r>
    </w:p>
    <w:p w:rsidR="00C81A64" w:rsidRDefault="00C81A64" w:rsidP="00D84DB2">
      <w:pPr>
        <w:ind w:firstLine="720"/>
      </w:pPr>
      <w:r>
        <w:t xml:space="preserve">. Social media marketing- we are choosing this because in Canada people are so busy in themselves that they don’t get enough time for watching tv or newspaper or some kind of mazgine but they do check their social media account because that’s human nature and it don’t take much time to scroll through your social media feed and people in Canada are more socially active too because most of them are youngsters that’s also the other reason to go for it </w:t>
      </w:r>
      <w:r w:rsidR="00D6498F">
        <w:t>so we can cover a large number of custmores</w:t>
      </w:r>
      <w:r w:rsidR="00D84DB2">
        <w:t xml:space="preserve"> so social media marketing </w:t>
      </w:r>
      <w:r w:rsidR="00D84DB2">
        <w:t>goona be more effective than any other means of advertisement</w:t>
      </w:r>
    </w:p>
    <w:p w:rsidR="00D6498F" w:rsidRDefault="00D6498F" w:rsidP="00C81A64">
      <w:pPr>
        <w:ind w:firstLine="720"/>
      </w:pPr>
      <w:r>
        <w:t>&gt;ENGLAND</w:t>
      </w:r>
    </w:p>
    <w:p w:rsidR="00D6498F" w:rsidRDefault="00D6498F" w:rsidP="00D84DB2">
      <w:pPr>
        <w:ind w:firstLine="720"/>
      </w:pPr>
      <w:r>
        <w:t>.RADIO-WE  are choosing this because people in England do listen to radio more  than anything else because they like to keep alive whats old and so they do prefer radio more than social media marketing or television or something else by choosing radio we can target a large number customers and make them to buy them our product by giving them some kind of win win situation over the radio and it goona cover a large number of area too because its aceesible from anywhere around the gl0be</w:t>
      </w:r>
      <w:r w:rsidR="00D84DB2">
        <w:t xml:space="preserve"> so radio </w:t>
      </w:r>
      <w:r w:rsidR="00D84DB2">
        <w:t>goona be more effective than any other means of advertisement</w:t>
      </w:r>
    </w:p>
    <w:p w:rsidR="00D6498F" w:rsidRDefault="00D6498F" w:rsidP="00C81A64">
      <w:pPr>
        <w:ind w:firstLine="720"/>
      </w:pPr>
      <w:r>
        <w:t>&gt;USA</w:t>
      </w:r>
    </w:p>
    <w:p w:rsidR="00D6498F" w:rsidRDefault="00D6498F" w:rsidP="00D84DB2">
      <w:pPr>
        <w:ind w:firstLine="720"/>
      </w:pPr>
      <w:r>
        <w:t xml:space="preserve">.SOCIAL MEDIA CAMPAIGN- WE are going to carry out a social media  campaign in USA because people in usa because in that way we can cover a large numbers of cusmores at a one time and ver effectively people in usa are more likely to be covered in that way because people are active on social media over there </w:t>
      </w:r>
      <w:r w:rsidR="006C3F6C">
        <w:t xml:space="preserve">and more responsive over there so that’s a good way to cover customers in a effective way </w:t>
      </w:r>
      <w:r w:rsidR="00D84DB2">
        <w:t xml:space="preserve"> so social media campaign</w:t>
      </w:r>
      <w:r w:rsidR="00D84DB2" w:rsidRPr="00D84DB2">
        <w:t xml:space="preserve"> </w:t>
      </w:r>
      <w:r w:rsidR="00D84DB2">
        <w:t>goona be more effective than any other means of advertisement</w:t>
      </w:r>
    </w:p>
    <w:p w:rsidR="006C3F6C" w:rsidRDefault="006C3F6C" w:rsidP="00C81A64">
      <w:pPr>
        <w:ind w:firstLine="720"/>
      </w:pPr>
      <w:bookmarkStart w:id="5" w:name="_GoBack"/>
      <w:bookmarkEnd w:id="5"/>
      <w:r>
        <w:t xml:space="preserve">                                                                                                                                                            </w:t>
      </w:r>
    </w:p>
    <w:p w:rsidR="006C3F6C" w:rsidRDefault="006C3F6C" w:rsidP="006C3F6C"/>
    <w:p w:rsidR="006C3F6C" w:rsidRPr="00C81A64" w:rsidRDefault="006C3F6C" w:rsidP="006C3F6C">
      <w:pPr>
        <w:jc w:val="right"/>
      </w:pPr>
      <w:r>
        <w:t>THANK YOU</w:t>
      </w:r>
    </w:p>
    <w:sectPr w:rsidR="006C3F6C" w:rsidRPr="00C81A64">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DA9" w:rsidRDefault="00A20DA9" w:rsidP="00C6554A">
      <w:pPr>
        <w:spacing w:before="0" w:after="0" w:line="240" w:lineRule="auto"/>
      </w:pPr>
      <w:r>
        <w:separator/>
      </w:r>
    </w:p>
  </w:endnote>
  <w:endnote w:type="continuationSeparator" w:id="0">
    <w:p w:rsidR="00A20DA9" w:rsidRDefault="00A20D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329EC">
      <w:rPr>
        <w:noProof/>
      </w:rPr>
      <w:t>2</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DA9" w:rsidRDefault="00A20DA9" w:rsidP="00C6554A">
      <w:pPr>
        <w:spacing w:before="0" w:after="0" w:line="240" w:lineRule="auto"/>
      </w:pPr>
      <w:r>
        <w:separator/>
      </w:r>
    </w:p>
  </w:footnote>
  <w:footnote w:type="continuationSeparator" w:id="0">
    <w:p w:rsidR="00A20DA9" w:rsidRDefault="00A20D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79B"/>
    <w:rsid w:val="000A679B"/>
    <w:rsid w:val="002001CD"/>
    <w:rsid w:val="002554CD"/>
    <w:rsid w:val="00293B83"/>
    <w:rsid w:val="002B4294"/>
    <w:rsid w:val="00333D0D"/>
    <w:rsid w:val="004C049F"/>
    <w:rsid w:val="005000E2"/>
    <w:rsid w:val="006A3CE7"/>
    <w:rsid w:val="006C3F6C"/>
    <w:rsid w:val="009951EE"/>
    <w:rsid w:val="00A20DA9"/>
    <w:rsid w:val="00A329EC"/>
    <w:rsid w:val="00A57C6C"/>
    <w:rsid w:val="00C6554A"/>
    <w:rsid w:val="00C81A64"/>
    <w:rsid w:val="00D6498F"/>
    <w:rsid w:val="00D84DB2"/>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D0650"/>
  <w15:chartTrackingRefBased/>
  <w15:docId w15:val="{394CCE91-AFC7-459B-AD5B-A9EEE6BF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635-241593\AppData\Roaming\Microsoft\Templates\Student%20report%20with%20photo.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DB73B-53B3-4701-BEB4-28A41E825A7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96B7642F-26E0-4456-AF8B-A6FDDB9EFC95}">
      <dgm:prSet phldrT="[Text]"/>
      <dgm:spPr/>
      <dgm:t>
        <a:bodyPr/>
        <a:lstStyle/>
        <a:p>
          <a:r>
            <a:rPr lang="en-US"/>
            <a:t>BIKAJI</a:t>
          </a:r>
        </a:p>
      </dgm:t>
    </dgm:pt>
    <dgm:pt modelId="{05271384-8B4C-4F5D-9E5A-060DBE6C16F5}" type="parTrans" cxnId="{B6D5803B-C65B-4938-AD41-188BB6EBF4F5}">
      <dgm:prSet/>
      <dgm:spPr/>
      <dgm:t>
        <a:bodyPr/>
        <a:lstStyle/>
        <a:p>
          <a:endParaRPr lang="en-US"/>
        </a:p>
      </dgm:t>
    </dgm:pt>
    <dgm:pt modelId="{D02D79E6-3C6E-46C5-AFCE-733C164A79BC}" type="sibTrans" cxnId="{B6D5803B-C65B-4938-AD41-188BB6EBF4F5}">
      <dgm:prSet/>
      <dgm:spPr/>
      <dgm:t>
        <a:bodyPr/>
        <a:lstStyle/>
        <a:p>
          <a:endParaRPr lang="en-US"/>
        </a:p>
      </dgm:t>
    </dgm:pt>
    <dgm:pt modelId="{3B9851B9-BE18-4A8B-92A9-DC991EFDEA8C}">
      <dgm:prSet phldrT="[Text]"/>
      <dgm:spPr/>
      <dgm:t>
        <a:bodyPr/>
        <a:lstStyle/>
        <a:p>
          <a:r>
            <a:rPr lang="en-US"/>
            <a:t>DUBAI</a:t>
          </a:r>
        </a:p>
      </dgm:t>
    </dgm:pt>
    <dgm:pt modelId="{E4AB6778-32F3-4D05-B2CC-BE09D3B48256}" type="parTrans" cxnId="{E5C85FD6-C771-4477-82EC-21EC8B75B28B}">
      <dgm:prSet/>
      <dgm:spPr/>
      <dgm:t>
        <a:bodyPr/>
        <a:lstStyle/>
        <a:p>
          <a:endParaRPr lang="en-US"/>
        </a:p>
      </dgm:t>
    </dgm:pt>
    <dgm:pt modelId="{97B29E4C-93C2-46C9-A94E-76101CAC4141}" type="sibTrans" cxnId="{E5C85FD6-C771-4477-82EC-21EC8B75B28B}">
      <dgm:prSet/>
      <dgm:spPr/>
      <dgm:t>
        <a:bodyPr/>
        <a:lstStyle/>
        <a:p>
          <a:endParaRPr lang="en-US"/>
        </a:p>
      </dgm:t>
    </dgm:pt>
    <dgm:pt modelId="{C8013E9A-9D6A-477B-9ECA-BE0E4AF1F783}">
      <dgm:prSet phldrT="[Text]"/>
      <dgm:spPr/>
      <dgm:t>
        <a:bodyPr/>
        <a:lstStyle/>
        <a:p>
          <a:r>
            <a:rPr lang="en-US"/>
            <a:t>BANNER AND HORDINGS </a:t>
          </a:r>
        </a:p>
      </dgm:t>
    </dgm:pt>
    <dgm:pt modelId="{046CFFB3-A152-4B63-B695-5804C90CB4B8}" type="parTrans" cxnId="{D8F9ECBB-CDD1-4F73-A2D8-1BFFD5B8D6CB}">
      <dgm:prSet/>
      <dgm:spPr/>
      <dgm:t>
        <a:bodyPr/>
        <a:lstStyle/>
        <a:p>
          <a:endParaRPr lang="en-US"/>
        </a:p>
      </dgm:t>
    </dgm:pt>
    <dgm:pt modelId="{D611B261-D0E0-4063-A96E-07EBC4422B61}" type="sibTrans" cxnId="{D8F9ECBB-CDD1-4F73-A2D8-1BFFD5B8D6CB}">
      <dgm:prSet/>
      <dgm:spPr/>
      <dgm:t>
        <a:bodyPr/>
        <a:lstStyle/>
        <a:p>
          <a:endParaRPr lang="en-US"/>
        </a:p>
      </dgm:t>
    </dgm:pt>
    <dgm:pt modelId="{73EF9058-F61E-47DC-9F8E-140FC8FDAA34}">
      <dgm:prSet phldrT="[Text]"/>
      <dgm:spPr/>
      <dgm:t>
        <a:bodyPr/>
        <a:lstStyle/>
        <a:p>
          <a:r>
            <a:rPr lang="en-US"/>
            <a:t>USA</a:t>
          </a:r>
        </a:p>
      </dgm:t>
    </dgm:pt>
    <dgm:pt modelId="{0ADD76DA-E605-4032-A9C3-9D125D8474E8}" type="parTrans" cxnId="{241EC476-39F3-4F11-968C-0957771873E8}">
      <dgm:prSet/>
      <dgm:spPr/>
      <dgm:t>
        <a:bodyPr/>
        <a:lstStyle/>
        <a:p>
          <a:endParaRPr lang="en-US"/>
        </a:p>
      </dgm:t>
    </dgm:pt>
    <dgm:pt modelId="{8E17FA90-5D17-48F4-A869-FFB2AF849D0D}" type="sibTrans" cxnId="{241EC476-39F3-4F11-968C-0957771873E8}">
      <dgm:prSet/>
      <dgm:spPr/>
      <dgm:t>
        <a:bodyPr/>
        <a:lstStyle/>
        <a:p>
          <a:endParaRPr lang="en-US"/>
        </a:p>
      </dgm:t>
    </dgm:pt>
    <dgm:pt modelId="{F02CF91C-78DB-4D48-99A5-1B9033D7E2BB}">
      <dgm:prSet phldrT="[Text]"/>
      <dgm:spPr/>
      <dgm:t>
        <a:bodyPr/>
        <a:lstStyle/>
        <a:p>
          <a:r>
            <a:rPr lang="en-US"/>
            <a:t>NEWSPAPER</a:t>
          </a:r>
        </a:p>
      </dgm:t>
    </dgm:pt>
    <dgm:pt modelId="{633594C9-F440-4800-B36D-7D872ED5462D}" type="parTrans" cxnId="{0F0CA9C1-A306-4174-8FA7-89B19BD887AA}">
      <dgm:prSet/>
      <dgm:spPr/>
      <dgm:t>
        <a:bodyPr/>
        <a:lstStyle/>
        <a:p>
          <a:endParaRPr lang="en-US"/>
        </a:p>
      </dgm:t>
    </dgm:pt>
    <dgm:pt modelId="{D63A4B18-3178-4CEA-B108-3E8783D21A25}" type="sibTrans" cxnId="{0F0CA9C1-A306-4174-8FA7-89B19BD887AA}">
      <dgm:prSet/>
      <dgm:spPr/>
      <dgm:t>
        <a:bodyPr/>
        <a:lstStyle/>
        <a:p>
          <a:endParaRPr lang="en-US"/>
        </a:p>
      </dgm:t>
    </dgm:pt>
    <dgm:pt modelId="{76582BAD-1836-47F3-A4AD-3641124E935A}">
      <dgm:prSet phldrT="[Text]"/>
      <dgm:spPr/>
      <dgm:t>
        <a:bodyPr/>
        <a:lstStyle/>
        <a:p>
          <a:endParaRPr lang="en-US"/>
        </a:p>
        <a:p>
          <a:r>
            <a:rPr lang="en-US"/>
            <a:t>CHINA</a:t>
          </a:r>
        </a:p>
      </dgm:t>
    </dgm:pt>
    <dgm:pt modelId="{72D03600-CB48-4CE0-9765-5BED9769FCAB}" type="parTrans" cxnId="{A8B26910-77AE-43BD-B335-4D5CDB1C9EF1}">
      <dgm:prSet/>
      <dgm:spPr/>
      <dgm:t>
        <a:bodyPr/>
        <a:lstStyle/>
        <a:p>
          <a:endParaRPr lang="en-US"/>
        </a:p>
      </dgm:t>
    </dgm:pt>
    <dgm:pt modelId="{9442BA28-95C9-40B6-BF22-0C9E7A546DB0}" type="sibTrans" cxnId="{A8B26910-77AE-43BD-B335-4D5CDB1C9EF1}">
      <dgm:prSet/>
      <dgm:spPr/>
      <dgm:t>
        <a:bodyPr/>
        <a:lstStyle/>
        <a:p>
          <a:endParaRPr lang="en-US"/>
        </a:p>
      </dgm:t>
    </dgm:pt>
    <dgm:pt modelId="{AE66B79D-47DD-468E-B8B6-EAE41E967FD1}">
      <dgm:prSet phldrT="[Text]"/>
      <dgm:spPr/>
      <dgm:t>
        <a:bodyPr/>
        <a:lstStyle/>
        <a:p>
          <a:r>
            <a:rPr lang="en-US"/>
            <a:t>AUSTRALIA</a:t>
          </a:r>
        </a:p>
      </dgm:t>
    </dgm:pt>
    <dgm:pt modelId="{7B7F2B71-5F4B-47A7-8C45-67FE94EE6F1E}" type="parTrans" cxnId="{F9AEE427-8143-46A6-B90B-685B85DB90DB}">
      <dgm:prSet/>
      <dgm:spPr/>
      <dgm:t>
        <a:bodyPr/>
        <a:lstStyle/>
        <a:p>
          <a:endParaRPr lang="en-US"/>
        </a:p>
      </dgm:t>
    </dgm:pt>
    <dgm:pt modelId="{52CBBC10-A516-4E91-8D47-C0A4877408FE}" type="sibTrans" cxnId="{F9AEE427-8143-46A6-B90B-685B85DB90DB}">
      <dgm:prSet/>
      <dgm:spPr/>
      <dgm:t>
        <a:bodyPr/>
        <a:lstStyle/>
        <a:p>
          <a:endParaRPr lang="en-US"/>
        </a:p>
      </dgm:t>
    </dgm:pt>
    <dgm:pt modelId="{F5A466AF-D1D5-4DD5-B389-7D6014669145}">
      <dgm:prSet phldrT="[Text]"/>
      <dgm:spPr/>
      <dgm:t>
        <a:bodyPr/>
        <a:lstStyle/>
        <a:p>
          <a:r>
            <a:rPr lang="en-US"/>
            <a:t>CANADA</a:t>
          </a:r>
        </a:p>
      </dgm:t>
    </dgm:pt>
    <dgm:pt modelId="{1007C940-00C9-4701-AF09-90C13AD4DF05}" type="parTrans" cxnId="{3366CEA9-C0CA-4370-B008-AC3F700E819D}">
      <dgm:prSet/>
      <dgm:spPr/>
      <dgm:t>
        <a:bodyPr/>
        <a:lstStyle/>
        <a:p>
          <a:endParaRPr lang="en-US"/>
        </a:p>
      </dgm:t>
    </dgm:pt>
    <dgm:pt modelId="{63C46773-B54A-4BF3-98EB-A4507C1E7BE4}" type="sibTrans" cxnId="{3366CEA9-C0CA-4370-B008-AC3F700E819D}">
      <dgm:prSet/>
      <dgm:spPr/>
      <dgm:t>
        <a:bodyPr/>
        <a:lstStyle/>
        <a:p>
          <a:endParaRPr lang="en-US"/>
        </a:p>
      </dgm:t>
    </dgm:pt>
    <dgm:pt modelId="{2258E1F6-40A8-423A-8177-8D7DCC07B15F}">
      <dgm:prSet phldrT="[Text]"/>
      <dgm:spPr/>
      <dgm:t>
        <a:bodyPr/>
        <a:lstStyle/>
        <a:p>
          <a:r>
            <a:rPr lang="en-US"/>
            <a:t>ENGLAND</a:t>
          </a:r>
        </a:p>
      </dgm:t>
    </dgm:pt>
    <dgm:pt modelId="{0C450135-57D9-46CA-8C85-3563CF45B905}" type="parTrans" cxnId="{2C5923C6-4FB6-4108-9692-88A6B34A08E5}">
      <dgm:prSet/>
      <dgm:spPr/>
      <dgm:t>
        <a:bodyPr/>
        <a:lstStyle/>
        <a:p>
          <a:endParaRPr lang="en-US"/>
        </a:p>
      </dgm:t>
    </dgm:pt>
    <dgm:pt modelId="{DC5704B6-B194-44AF-91B1-FE9483F933FD}" type="sibTrans" cxnId="{2C5923C6-4FB6-4108-9692-88A6B34A08E5}">
      <dgm:prSet/>
      <dgm:spPr/>
      <dgm:t>
        <a:bodyPr/>
        <a:lstStyle/>
        <a:p>
          <a:endParaRPr lang="en-US"/>
        </a:p>
      </dgm:t>
    </dgm:pt>
    <dgm:pt modelId="{787C28B6-5C51-4A23-9E3D-EFD39578A389}">
      <dgm:prSet/>
      <dgm:spPr/>
      <dgm:t>
        <a:bodyPr/>
        <a:lstStyle/>
        <a:p>
          <a:r>
            <a:rPr lang="en-US"/>
            <a:t>METRO</a:t>
          </a:r>
        </a:p>
      </dgm:t>
    </dgm:pt>
    <dgm:pt modelId="{8BAADC2B-52E6-4FE4-BF01-4AF0C8AC8C54}" type="parTrans" cxnId="{09CD376D-0A25-4EDA-8127-4981AC685407}">
      <dgm:prSet/>
      <dgm:spPr/>
      <dgm:t>
        <a:bodyPr/>
        <a:lstStyle/>
        <a:p>
          <a:endParaRPr lang="en-US"/>
        </a:p>
      </dgm:t>
    </dgm:pt>
    <dgm:pt modelId="{B754ED7A-158C-4C62-85EB-3ADBAF2BE869}" type="sibTrans" cxnId="{09CD376D-0A25-4EDA-8127-4981AC685407}">
      <dgm:prSet/>
      <dgm:spPr/>
      <dgm:t>
        <a:bodyPr/>
        <a:lstStyle/>
        <a:p>
          <a:endParaRPr lang="en-US"/>
        </a:p>
      </dgm:t>
    </dgm:pt>
    <dgm:pt modelId="{0A834BF6-A0E3-4843-B274-854D9FE49B42}">
      <dgm:prSet/>
      <dgm:spPr/>
      <dgm:t>
        <a:bodyPr/>
        <a:lstStyle/>
        <a:p>
          <a:r>
            <a:rPr lang="en-US"/>
            <a:t>RADIO</a:t>
          </a:r>
        </a:p>
      </dgm:t>
    </dgm:pt>
    <dgm:pt modelId="{B93BFE21-6E2E-43B9-A682-3FF9134CCC13}" type="parTrans" cxnId="{62ACC5DC-A73F-4B1E-B6EE-6E9AF47A6ADE}">
      <dgm:prSet/>
      <dgm:spPr/>
      <dgm:t>
        <a:bodyPr/>
        <a:lstStyle/>
        <a:p>
          <a:endParaRPr lang="en-US"/>
        </a:p>
      </dgm:t>
    </dgm:pt>
    <dgm:pt modelId="{B04DE2FC-4A32-4566-A236-77BAF94DBDA1}" type="sibTrans" cxnId="{62ACC5DC-A73F-4B1E-B6EE-6E9AF47A6ADE}">
      <dgm:prSet/>
      <dgm:spPr/>
      <dgm:t>
        <a:bodyPr/>
        <a:lstStyle/>
        <a:p>
          <a:endParaRPr lang="en-US"/>
        </a:p>
      </dgm:t>
    </dgm:pt>
    <dgm:pt modelId="{AED57BF3-8C30-42C4-85D6-05C823582E51}">
      <dgm:prSet/>
      <dgm:spPr/>
      <dgm:t>
        <a:bodyPr/>
        <a:lstStyle/>
        <a:p>
          <a:r>
            <a:rPr lang="en-US"/>
            <a:t>FREE SAMPLES</a:t>
          </a:r>
        </a:p>
      </dgm:t>
    </dgm:pt>
    <dgm:pt modelId="{4CC0BD11-FCEE-4576-B535-D2584C2AA5C9}" type="parTrans" cxnId="{2F68A550-2DF4-413D-A8BE-8D8B834EC131}">
      <dgm:prSet/>
      <dgm:spPr/>
      <dgm:t>
        <a:bodyPr/>
        <a:lstStyle/>
        <a:p>
          <a:endParaRPr lang="en-US"/>
        </a:p>
      </dgm:t>
    </dgm:pt>
    <dgm:pt modelId="{716F54D7-5DBD-460A-9DCB-E65034AC6FF5}" type="sibTrans" cxnId="{2F68A550-2DF4-413D-A8BE-8D8B834EC131}">
      <dgm:prSet/>
      <dgm:spPr/>
      <dgm:t>
        <a:bodyPr/>
        <a:lstStyle/>
        <a:p>
          <a:endParaRPr lang="en-US"/>
        </a:p>
      </dgm:t>
    </dgm:pt>
    <dgm:pt modelId="{E2E6AB34-BF4A-4F19-8749-F5A112BE1E8A}">
      <dgm:prSet/>
      <dgm:spPr/>
      <dgm:t>
        <a:bodyPr/>
        <a:lstStyle/>
        <a:p>
          <a:r>
            <a:rPr lang="en-US"/>
            <a:t>METRO</a:t>
          </a:r>
        </a:p>
      </dgm:t>
    </dgm:pt>
    <dgm:pt modelId="{B5DA423E-1E86-4CBF-8050-A2EFD83D6256}" type="parTrans" cxnId="{E360242C-5C40-4DA9-9C14-45B56F83C621}">
      <dgm:prSet/>
      <dgm:spPr/>
      <dgm:t>
        <a:bodyPr/>
        <a:lstStyle/>
        <a:p>
          <a:endParaRPr lang="en-US"/>
        </a:p>
      </dgm:t>
    </dgm:pt>
    <dgm:pt modelId="{6448B532-5416-441A-BE01-91CEFF87D9FA}" type="sibTrans" cxnId="{E360242C-5C40-4DA9-9C14-45B56F83C621}">
      <dgm:prSet/>
      <dgm:spPr/>
      <dgm:t>
        <a:bodyPr/>
        <a:lstStyle/>
        <a:p>
          <a:endParaRPr lang="en-US"/>
        </a:p>
      </dgm:t>
    </dgm:pt>
    <dgm:pt modelId="{A7A3F67D-354D-4DF6-939E-4B967BDD6465}">
      <dgm:prSet/>
      <dgm:spPr/>
      <dgm:t>
        <a:bodyPr/>
        <a:lstStyle/>
        <a:p>
          <a:r>
            <a:rPr lang="en-US"/>
            <a:t>PUBLIC HOARDING </a:t>
          </a:r>
        </a:p>
      </dgm:t>
    </dgm:pt>
    <dgm:pt modelId="{11936609-4620-4273-AC2E-29237CD69037}" type="parTrans" cxnId="{2C7536F5-4414-4CA9-959B-BAF6D9BA39F0}">
      <dgm:prSet/>
      <dgm:spPr/>
      <dgm:t>
        <a:bodyPr/>
        <a:lstStyle/>
        <a:p>
          <a:endParaRPr lang="en-US"/>
        </a:p>
      </dgm:t>
    </dgm:pt>
    <dgm:pt modelId="{6A7175E1-9BD2-47D8-A6D9-5BDC9560CE0D}" type="sibTrans" cxnId="{2C7536F5-4414-4CA9-959B-BAF6D9BA39F0}">
      <dgm:prSet/>
      <dgm:spPr/>
      <dgm:t>
        <a:bodyPr/>
        <a:lstStyle/>
        <a:p>
          <a:endParaRPr lang="en-US"/>
        </a:p>
      </dgm:t>
    </dgm:pt>
    <dgm:pt modelId="{EE2D560D-D37B-47A8-B5C4-C23580A34B4D}">
      <dgm:prSet/>
      <dgm:spPr/>
      <dgm:t>
        <a:bodyPr/>
        <a:lstStyle/>
        <a:p>
          <a:r>
            <a:rPr lang="en-US"/>
            <a:t>SOCIAL MEDIA MARKETING </a:t>
          </a:r>
        </a:p>
      </dgm:t>
    </dgm:pt>
    <dgm:pt modelId="{F6195FE6-FD19-451B-A282-C5D790081DC7}" type="parTrans" cxnId="{A810C182-DB82-40B1-B9F2-F45CF6F945B7}">
      <dgm:prSet/>
      <dgm:spPr/>
      <dgm:t>
        <a:bodyPr/>
        <a:lstStyle/>
        <a:p>
          <a:endParaRPr lang="en-US"/>
        </a:p>
      </dgm:t>
    </dgm:pt>
    <dgm:pt modelId="{1EB389C5-B11B-4CBE-841D-37026036B96C}" type="sibTrans" cxnId="{A810C182-DB82-40B1-B9F2-F45CF6F945B7}">
      <dgm:prSet/>
      <dgm:spPr/>
      <dgm:t>
        <a:bodyPr/>
        <a:lstStyle/>
        <a:p>
          <a:endParaRPr lang="en-US"/>
        </a:p>
      </dgm:t>
    </dgm:pt>
    <dgm:pt modelId="{24214EB6-82DB-47F9-B32B-67D8C12BCE2D}">
      <dgm:prSet/>
      <dgm:spPr/>
      <dgm:t>
        <a:bodyPr/>
        <a:lstStyle/>
        <a:p>
          <a:r>
            <a:rPr lang="en-US"/>
            <a:t>TELEVISION</a:t>
          </a:r>
        </a:p>
      </dgm:t>
    </dgm:pt>
    <dgm:pt modelId="{F5969AB6-D701-4F6D-836C-2D18B459CB49}" type="parTrans" cxnId="{6E8BC112-A581-4B55-B65F-233A19412A5C}">
      <dgm:prSet/>
      <dgm:spPr/>
      <dgm:t>
        <a:bodyPr/>
        <a:lstStyle/>
        <a:p>
          <a:endParaRPr lang="en-US"/>
        </a:p>
      </dgm:t>
    </dgm:pt>
    <dgm:pt modelId="{9FB92911-14A3-46FD-A4BF-D5DEE57186F4}" type="sibTrans" cxnId="{6E8BC112-A581-4B55-B65F-233A19412A5C}">
      <dgm:prSet/>
      <dgm:spPr/>
      <dgm:t>
        <a:bodyPr/>
        <a:lstStyle/>
        <a:p>
          <a:endParaRPr lang="en-US"/>
        </a:p>
      </dgm:t>
    </dgm:pt>
    <dgm:pt modelId="{84D8EAA6-85A8-497F-97FD-75EF8C6CD8FC}">
      <dgm:prSet/>
      <dgm:spPr/>
      <dgm:t>
        <a:bodyPr/>
        <a:lstStyle/>
        <a:p>
          <a:r>
            <a:rPr lang="en-US"/>
            <a:t>BANNERS </a:t>
          </a:r>
        </a:p>
      </dgm:t>
    </dgm:pt>
    <dgm:pt modelId="{5CE375E0-0EDE-4BAB-8114-80FFFE789745}" type="parTrans" cxnId="{F4F38E2D-582C-4145-83F0-644139167499}">
      <dgm:prSet/>
      <dgm:spPr/>
      <dgm:t>
        <a:bodyPr/>
        <a:lstStyle/>
        <a:p>
          <a:endParaRPr lang="en-US"/>
        </a:p>
      </dgm:t>
    </dgm:pt>
    <dgm:pt modelId="{FF06D505-2D9C-48F9-9509-2ED3F48C45C2}" type="sibTrans" cxnId="{F4F38E2D-582C-4145-83F0-644139167499}">
      <dgm:prSet/>
      <dgm:spPr/>
      <dgm:t>
        <a:bodyPr/>
        <a:lstStyle/>
        <a:p>
          <a:endParaRPr lang="en-US"/>
        </a:p>
      </dgm:t>
    </dgm:pt>
    <dgm:pt modelId="{2E599BCA-C3FC-4D30-8B9C-E00587E7A3D3}">
      <dgm:prSet/>
      <dgm:spPr/>
      <dgm:t>
        <a:bodyPr/>
        <a:lstStyle/>
        <a:p>
          <a:r>
            <a:rPr lang="en-US"/>
            <a:t>HOARDINGS AT BEACH</a:t>
          </a:r>
        </a:p>
      </dgm:t>
    </dgm:pt>
    <dgm:pt modelId="{8B0982DE-1BAC-482E-8277-66604B3A4C21}" type="parTrans" cxnId="{5D008BD5-5F49-4564-B9B7-FE00B3A3F033}">
      <dgm:prSet/>
      <dgm:spPr/>
      <dgm:t>
        <a:bodyPr/>
        <a:lstStyle/>
        <a:p>
          <a:endParaRPr lang="en-US"/>
        </a:p>
      </dgm:t>
    </dgm:pt>
    <dgm:pt modelId="{BEAEFF49-B161-4873-8DDF-DA4CA45209F9}" type="sibTrans" cxnId="{5D008BD5-5F49-4564-B9B7-FE00B3A3F033}">
      <dgm:prSet/>
      <dgm:spPr/>
      <dgm:t>
        <a:bodyPr/>
        <a:lstStyle/>
        <a:p>
          <a:endParaRPr lang="en-US"/>
        </a:p>
      </dgm:t>
    </dgm:pt>
    <dgm:pt modelId="{6A80C7F0-CA27-4E7A-9A59-6CDA9EEA2E67}">
      <dgm:prSet/>
      <dgm:spPr/>
      <dgm:t>
        <a:bodyPr/>
        <a:lstStyle/>
        <a:p>
          <a:r>
            <a:rPr lang="en-US"/>
            <a:t>PUBLIC TRANSIT</a:t>
          </a:r>
        </a:p>
      </dgm:t>
    </dgm:pt>
    <dgm:pt modelId="{9D028416-654D-4CB1-B941-6C286AE2EA4C}" type="parTrans" cxnId="{D92D667A-66B8-4E24-9478-117B66913CF4}">
      <dgm:prSet/>
      <dgm:spPr/>
      <dgm:t>
        <a:bodyPr/>
        <a:lstStyle/>
        <a:p>
          <a:endParaRPr lang="en-US"/>
        </a:p>
      </dgm:t>
    </dgm:pt>
    <dgm:pt modelId="{C023157D-51A3-410C-8BD6-276BB391002A}" type="sibTrans" cxnId="{D92D667A-66B8-4E24-9478-117B66913CF4}">
      <dgm:prSet/>
      <dgm:spPr/>
      <dgm:t>
        <a:bodyPr/>
        <a:lstStyle/>
        <a:p>
          <a:endParaRPr lang="en-US"/>
        </a:p>
      </dgm:t>
    </dgm:pt>
    <dgm:pt modelId="{9469B7F9-3870-4402-AF42-C312F5402A0F}">
      <dgm:prSet/>
      <dgm:spPr/>
      <dgm:t>
        <a:bodyPr/>
        <a:lstStyle/>
        <a:p>
          <a:r>
            <a:rPr lang="en-US"/>
            <a:t>YOUTUBE ADVERTISMENT</a:t>
          </a:r>
        </a:p>
      </dgm:t>
    </dgm:pt>
    <dgm:pt modelId="{6CE1C580-078E-44AA-BAE2-7AC2048D071E}" type="parTrans" cxnId="{BC6887AA-AFF4-4C0B-8DBB-06ACDB5CA3B2}">
      <dgm:prSet/>
      <dgm:spPr/>
      <dgm:t>
        <a:bodyPr/>
        <a:lstStyle/>
        <a:p>
          <a:endParaRPr lang="en-US"/>
        </a:p>
      </dgm:t>
    </dgm:pt>
    <dgm:pt modelId="{388EA12E-0824-4221-9665-ED2D09055B07}" type="sibTrans" cxnId="{BC6887AA-AFF4-4C0B-8DBB-06ACDB5CA3B2}">
      <dgm:prSet/>
      <dgm:spPr/>
      <dgm:t>
        <a:bodyPr/>
        <a:lstStyle/>
        <a:p>
          <a:endParaRPr lang="en-US"/>
        </a:p>
      </dgm:t>
    </dgm:pt>
    <dgm:pt modelId="{DDF7D17A-B9FD-433A-8B68-1BF8400BD0AA}">
      <dgm:prSet/>
      <dgm:spPr/>
      <dgm:t>
        <a:bodyPr/>
        <a:lstStyle/>
        <a:p>
          <a:r>
            <a:rPr lang="en-US"/>
            <a:t>BANNERS AT FOOD PALAZAS</a:t>
          </a:r>
        </a:p>
      </dgm:t>
    </dgm:pt>
    <dgm:pt modelId="{30C6B980-0A75-428B-965D-A82CE45CD34C}" type="parTrans" cxnId="{A2ACA87D-3C60-4716-8012-448C7A47DBA1}">
      <dgm:prSet/>
      <dgm:spPr/>
      <dgm:t>
        <a:bodyPr/>
        <a:lstStyle/>
        <a:p>
          <a:endParaRPr lang="en-US"/>
        </a:p>
      </dgm:t>
    </dgm:pt>
    <dgm:pt modelId="{BE5D65AF-C1A4-494D-857B-87351EF54CFF}" type="sibTrans" cxnId="{A2ACA87D-3C60-4716-8012-448C7A47DBA1}">
      <dgm:prSet/>
      <dgm:spPr/>
      <dgm:t>
        <a:bodyPr/>
        <a:lstStyle/>
        <a:p>
          <a:endParaRPr lang="en-US"/>
        </a:p>
      </dgm:t>
    </dgm:pt>
    <dgm:pt modelId="{E0965DC3-7269-4496-895B-738508B1D517}">
      <dgm:prSet/>
      <dgm:spPr/>
      <dgm:t>
        <a:bodyPr/>
        <a:lstStyle/>
        <a:p>
          <a:r>
            <a:rPr lang="en-US"/>
            <a:t>SOCIAL MEDIA MARKETING </a:t>
          </a:r>
        </a:p>
      </dgm:t>
    </dgm:pt>
    <dgm:pt modelId="{3EB40DDF-F46F-429F-BB6A-0CCF41BAA069}" type="parTrans" cxnId="{67ECF82B-F0BE-42A3-985A-F6F8A2E99647}">
      <dgm:prSet/>
      <dgm:spPr/>
      <dgm:t>
        <a:bodyPr/>
        <a:lstStyle/>
        <a:p>
          <a:endParaRPr lang="en-US"/>
        </a:p>
      </dgm:t>
    </dgm:pt>
    <dgm:pt modelId="{5F75C72D-5772-44F8-AAFE-C5D4ED53B9CA}" type="sibTrans" cxnId="{67ECF82B-F0BE-42A3-985A-F6F8A2E99647}">
      <dgm:prSet/>
      <dgm:spPr/>
      <dgm:t>
        <a:bodyPr/>
        <a:lstStyle/>
        <a:p>
          <a:endParaRPr lang="en-US"/>
        </a:p>
      </dgm:t>
    </dgm:pt>
    <dgm:pt modelId="{54CE510B-29F6-49A4-B6E8-D2233A655BCA}">
      <dgm:prSet/>
      <dgm:spPr/>
      <dgm:t>
        <a:bodyPr/>
        <a:lstStyle/>
        <a:p>
          <a:r>
            <a:rPr lang="en-US"/>
            <a:t>RADIO</a:t>
          </a:r>
        </a:p>
      </dgm:t>
    </dgm:pt>
    <dgm:pt modelId="{4075AA25-6F69-4990-ADB7-21D0D16227A4}" type="parTrans" cxnId="{0C3C8DF2-495C-4F74-B304-C8C763705348}">
      <dgm:prSet/>
      <dgm:spPr/>
      <dgm:t>
        <a:bodyPr/>
        <a:lstStyle/>
        <a:p>
          <a:endParaRPr lang="en-US"/>
        </a:p>
      </dgm:t>
    </dgm:pt>
    <dgm:pt modelId="{D421D2A6-070D-4489-B08D-4C079957AA20}" type="sibTrans" cxnId="{0C3C8DF2-495C-4F74-B304-C8C763705348}">
      <dgm:prSet/>
      <dgm:spPr/>
      <dgm:t>
        <a:bodyPr/>
        <a:lstStyle/>
        <a:p>
          <a:endParaRPr lang="en-US"/>
        </a:p>
      </dgm:t>
    </dgm:pt>
    <dgm:pt modelId="{19E20150-A810-4ADC-B66D-2824C1E5E7D6}">
      <dgm:prSet/>
      <dgm:spPr/>
      <dgm:t>
        <a:bodyPr/>
        <a:lstStyle/>
        <a:p>
          <a:r>
            <a:rPr lang="en-US"/>
            <a:t>BUSES</a:t>
          </a:r>
        </a:p>
      </dgm:t>
    </dgm:pt>
    <dgm:pt modelId="{AFE67D9D-07D6-4828-B8A2-9D0D426E7E92}" type="parTrans" cxnId="{17D5044E-290E-43CE-B174-1CDFA53656B5}">
      <dgm:prSet/>
      <dgm:spPr/>
      <dgm:t>
        <a:bodyPr/>
        <a:lstStyle/>
        <a:p>
          <a:endParaRPr lang="en-US"/>
        </a:p>
      </dgm:t>
    </dgm:pt>
    <dgm:pt modelId="{765C080D-6221-440F-89C6-4C077D9C6332}" type="sibTrans" cxnId="{17D5044E-290E-43CE-B174-1CDFA53656B5}">
      <dgm:prSet/>
      <dgm:spPr/>
      <dgm:t>
        <a:bodyPr/>
        <a:lstStyle/>
        <a:p>
          <a:endParaRPr lang="en-US"/>
        </a:p>
      </dgm:t>
    </dgm:pt>
    <dgm:pt modelId="{B0B7E5A3-7180-4994-84ED-C0B8559BE987}">
      <dgm:prSet/>
      <dgm:spPr/>
      <dgm:t>
        <a:bodyPr/>
        <a:lstStyle/>
        <a:p>
          <a:r>
            <a:rPr lang="en-US"/>
            <a:t>TELEVISION</a:t>
          </a:r>
        </a:p>
      </dgm:t>
    </dgm:pt>
    <dgm:pt modelId="{D7CF410E-F866-4E9C-8733-E0EE64B2CD80}" type="parTrans" cxnId="{174C978E-6F9D-44FF-9E18-0AEBB58ACAFE}">
      <dgm:prSet/>
      <dgm:spPr/>
      <dgm:t>
        <a:bodyPr/>
        <a:lstStyle/>
        <a:p>
          <a:endParaRPr lang="en-US"/>
        </a:p>
      </dgm:t>
    </dgm:pt>
    <dgm:pt modelId="{E3E21815-9A98-4A14-BC86-9135B741ABF2}" type="sibTrans" cxnId="{174C978E-6F9D-44FF-9E18-0AEBB58ACAFE}">
      <dgm:prSet/>
      <dgm:spPr/>
      <dgm:t>
        <a:bodyPr/>
        <a:lstStyle/>
        <a:p>
          <a:endParaRPr lang="en-US"/>
        </a:p>
      </dgm:t>
    </dgm:pt>
    <dgm:pt modelId="{8B65AAED-FBEB-4305-917B-956A8F715E40}">
      <dgm:prSet/>
      <dgm:spPr/>
      <dgm:t>
        <a:bodyPr/>
        <a:lstStyle/>
        <a:p>
          <a:r>
            <a:rPr lang="en-US"/>
            <a:t>NEWSPAPER</a:t>
          </a:r>
        </a:p>
      </dgm:t>
    </dgm:pt>
    <dgm:pt modelId="{756118B6-C461-4DE8-8978-4F83FDFA1DD7}" type="parTrans" cxnId="{62FD08BD-FC52-4FD1-A46C-A993F75AAFAB}">
      <dgm:prSet/>
      <dgm:spPr/>
      <dgm:t>
        <a:bodyPr/>
        <a:lstStyle/>
        <a:p>
          <a:endParaRPr lang="en-US"/>
        </a:p>
      </dgm:t>
    </dgm:pt>
    <dgm:pt modelId="{CE6546BC-39E7-4955-A323-B6FC9559298A}" type="sibTrans" cxnId="{62FD08BD-FC52-4FD1-A46C-A993F75AAFAB}">
      <dgm:prSet/>
      <dgm:spPr/>
      <dgm:t>
        <a:bodyPr/>
        <a:lstStyle/>
        <a:p>
          <a:endParaRPr lang="en-US"/>
        </a:p>
      </dgm:t>
    </dgm:pt>
    <dgm:pt modelId="{BA3A5D11-B031-490D-BEB3-CAE2FD223F4A}">
      <dgm:prSet/>
      <dgm:spPr/>
      <dgm:t>
        <a:bodyPr/>
        <a:lstStyle/>
        <a:p>
          <a:r>
            <a:rPr lang="en-US"/>
            <a:t>RADIO</a:t>
          </a:r>
        </a:p>
      </dgm:t>
    </dgm:pt>
    <dgm:pt modelId="{60CBFE84-DCD8-44D4-8B7B-F83D41BF58F2}" type="parTrans" cxnId="{B3AE8D31-F4D2-434C-AF97-084B211AED8A}">
      <dgm:prSet/>
      <dgm:spPr/>
      <dgm:t>
        <a:bodyPr/>
        <a:lstStyle/>
        <a:p>
          <a:endParaRPr lang="en-US"/>
        </a:p>
      </dgm:t>
    </dgm:pt>
    <dgm:pt modelId="{0D150B8F-F39B-4C4B-B729-59B44FFBCEDB}" type="sibTrans" cxnId="{B3AE8D31-F4D2-434C-AF97-084B211AED8A}">
      <dgm:prSet/>
      <dgm:spPr/>
      <dgm:t>
        <a:bodyPr/>
        <a:lstStyle/>
        <a:p>
          <a:endParaRPr lang="en-US"/>
        </a:p>
      </dgm:t>
    </dgm:pt>
    <dgm:pt modelId="{478CA55D-857C-48C1-A4A8-8A2AC9DDCEF8}">
      <dgm:prSet/>
      <dgm:spPr/>
      <dgm:t>
        <a:bodyPr/>
        <a:lstStyle/>
        <a:p>
          <a:r>
            <a:rPr lang="en-US"/>
            <a:t>MAGZINE</a:t>
          </a:r>
        </a:p>
      </dgm:t>
    </dgm:pt>
    <dgm:pt modelId="{BB3058CE-0A06-4FD5-9CC0-D009CF93DD48}" type="parTrans" cxnId="{66176D97-DCFB-4E1E-8A43-9A9958707DB2}">
      <dgm:prSet/>
      <dgm:spPr/>
      <dgm:t>
        <a:bodyPr/>
        <a:lstStyle/>
        <a:p>
          <a:endParaRPr lang="en-US"/>
        </a:p>
      </dgm:t>
    </dgm:pt>
    <dgm:pt modelId="{5C6972F3-4DFE-4DD3-8B6D-8DB4F5361C98}" type="sibTrans" cxnId="{66176D97-DCFB-4E1E-8A43-9A9958707DB2}">
      <dgm:prSet/>
      <dgm:spPr/>
      <dgm:t>
        <a:bodyPr/>
        <a:lstStyle/>
        <a:p>
          <a:endParaRPr lang="en-US"/>
        </a:p>
      </dgm:t>
    </dgm:pt>
    <dgm:pt modelId="{39F0440C-087F-4771-8C48-70AA6E6882D8}">
      <dgm:prSet/>
      <dgm:spPr/>
      <dgm:t>
        <a:bodyPr/>
        <a:lstStyle/>
        <a:p>
          <a:r>
            <a:rPr lang="en-US"/>
            <a:t>SOCIAL MEDIA CAMPAIGN</a:t>
          </a:r>
        </a:p>
      </dgm:t>
    </dgm:pt>
    <dgm:pt modelId="{AF288845-86E5-4160-B4B0-A1C157831AD2}" type="parTrans" cxnId="{5ACB7BB6-65AA-49F2-8FF6-127C70B28246}">
      <dgm:prSet/>
      <dgm:spPr/>
      <dgm:t>
        <a:bodyPr/>
        <a:lstStyle/>
        <a:p>
          <a:endParaRPr lang="en-US"/>
        </a:p>
      </dgm:t>
    </dgm:pt>
    <dgm:pt modelId="{F6929B0F-7749-4EC6-B294-451DCAB13BA1}" type="sibTrans" cxnId="{5ACB7BB6-65AA-49F2-8FF6-127C70B28246}">
      <dgm:prSet/>
      <dgm:spPr/>
      <dgm:t>
        <a:bodyPr/>
        <a:lstStyle/>
        <a:p>
          <a:endParaRPr lang="en-US"/>
        </a:p>
      </dgm:t>
    </dgm:pt>
    <dgm:pt modelId="{848AD06C-5FE0-4681-8EAD-46E2A426C787}">
      <dgm:prSet/>
      <dgm:spPr/>
      <dgm:t>
        <a:bodyPr/>
        <a:lstStyle/>
        <a:p>
          <a:r>
            <a:rPr lang="en-US"/>
            <a:t>BANNERS AND HOARDINGS </a:t>
          </a:r>
        </a:p>
      </dgm:t>
    </dgm:pt>
    <dgm:pt modelId="{032AE953-C10B-4E19-B9A3-2A83B14BBC9F}" type="parTrans" cxnId="{51F1C9FC-B233-4A68-AB26-1453F367E32D}">
      <dgm:prSet/>
      <dgm:spPr/>
      <dgm:t>
        <a:bodyPr/>
        <a:lstStyle/>
        <a:p>
          <a:endParaRPr lang="en-US"/>
        </a:p>
      </dgm:t>
    </dgm:pt>
    <dgm:pt modelId="{891BF291-94D1-48F9-AE2B-8457CBDE709A}" type="sibTrans" cxnId="{51F1C9FC-B233-4A68-AB26-1453F367E32D}">
      <dgm:prSet/>
      <dgm:spPr/>
      <dgm:t>
        <a:bodyPr/>
        <a:lstStyle/>
        <a:p>
          <a:endParaRPr lang="en-US"/>
        </a:p>
      </dgm:t>
    </dgm:pt>
    <dgm:pt modelId="{EBEDBC21-5B74-4AF9-A684-9F329A834341}">
      <dgm:prSet/>
      <dgm:spPr/>
      <dgm:t>
        <a:bodyPr/>
        <a:lstStyle/>
        <a:p>
          <a:r>
            <a:rPr lang="en-US"/>
            <a:t>PUBLIC TRANSIT</a:t>
          </a:r>
        </a:p>
      </dgm:t>
    </dgm:pt>
    <dgm:pt modelId="{6205452A-9C70-45CE-BA09-2F203DA6F8B7}" type="parTrans" cxnId="{06E1ED68-808E-4CEB-A795-F4C16380A7AF}">
      <dgm:prSet/>
      <dgm:spPr/>
      <dgm:t>
        <a:bodyPr/>
        <a:lstStyle/>
        <a:p>
          <a:endParaRPr lang="en-US"/>
        </a:p>
      </dgm:t>
    </dgm:pt>
    <dgm:pt modelId="{C7CD13F5-89CB-493D-819A-D89775B2A934}" type="sibTrans" cxnId="{06E1ED68-808E-4CEB-A795-F4C16380A7AF}">
      <dgm:prSet/>
      <dgm:spPr/>
      <dgm:t>
        <a:bodyPr/>
        <a:lstStyle/>
        <a:p>
          <a:endParaRPr lang="en-US"/>
        </a:p>
      </dgm:t>
    </dgm:pt>
    <dgm:pt modelId="{B5D0CEE0-9592-4E8E-A363-E616B39D4CA4}" type="asst">
      <dgm:prSet/>
      <dgm:spPr/>
      <dgm:t>
        <a:bodyPr/>
        <a:lstStyle/>
        <a:p>
          <a:r>
            <a:rPr lang="en-US"/>
            <a:t>$2500</a:t>
          </a:r>
        </a:p>
      </dgm:t>
    </dgm:pt>
    <dgm:pt modelId="{978420B2-7451-49FC-A891-736D70489114}" type="parTrans" cxnId="{3C6C8747-A218-413D-8B6B-C3DBC47A8C72}">
      <dgm:prSet/>
      <dgm:spPr/>
      <dgm:t>
        <a:bodyPr/>
        <a:lstStyle/>
        <a:p>
          <a:endParaRPr lang="en-US"/>
        </a:p>
      </dgm:t>
    </dgm:pt>
    <dgm:pt modelId="{AAAA7771-8794-44E3-94E8-C8689E012CC9}" type="sibTrans" cxnId="{3C6C8747-A218-413D-8B6B-C3DBC47A8C72}">
      <dgm:prSet/>
      <dgm:spPr/>
      <dgm:t>
        <a:bodyPr/>
        <a:lstStyle/>
        <a:p>
          <a:endParaRPr lang="en-US"/>
        </a:p>
      </dgm:t>
    </dgm:pt>
    <dgm:pt modelId="{F3781C2D-03A8-4A5F-B1C3-2F3A36A13145}" type="asst">
      <dgm:prSet/>
      <dgm:spPr/>
      <dgm:t>
        <a:bodyPr/>
        <a:lstStyle/>
        <a:p>
          <a:r>
            <a:rPr lang="en-US"/>
            <a:t>$5000</a:t>
          </a:r>
        </a:p>
      </dgm:t>
    </dgm:pt>
    <dgm:pt modelId="{EF9FCF0E-275E-4499-9464-333524598714}" type="parTrans" cxnId="{FC23BB80-629A-4B3D-AE9F-4ACC5AD4EE19}">
      <dgm:prSet/>
      <dgm:spPr/>
      <dgm:t>
        <a:bodyPr/>
        <a:lstStyle/>
        <a:p>
          <a:endParaRPr lang="en-US"/>
        </a:p>
      </dgm:t>
    </dgm:pt>
    <dgm:pt modelId="{A172AB4E-9639-4517-A041-75BE5BEB3576}" type="sibTrans" cxnId="{FC23BB80-629A-4B3D-AE9F-4ACC5AD4EE19}">
      <dgm:prSet/>
      <dgm:spPr/>
      <dgm:t>
        <a:bodyPr/>
        <a:lstStyle/>
        <a:p>
          <a:endParaRPr lang="en-US"/>
        </a:p>
      </dgm:t>
    </dgm:pt>
    <dgm:pt modelId="{C817C0ED-38C9-4B70-AF9B-A6F467C2D6E5}" type="asst">
      <dgm:prSet/>
      <dgm:spPr/>
      <dgm:t>
        <a:bodyPr/>
        <a:lstStyle/>
        <a:p>
          <a:r>
            <a:rPr lang="en-US"/>
            <a:t>$3500</a:t>
          </a:r>
        </a:p>
      </dgm:t>
    </dgm:pt>
    <dgm:pt modelId="{97C3CA54-2DE8-42F8-9D6A-F108DC6C03E6}" type="parTrans" cxnId="{A4233EA3-57B9-42F0-BA44-988D14FB6164}">
      <dgm:prSet/>
      <dgm:spPr/>
      <dgm:t>
        <a:bodyPr/>
        <a:lstStyle/>
        <a:p>
          <a:endParaRPr lang="en-US"/>
        </a:p>
      </dgm:t>
    </dgm:pt>
    <dgm:pt modelId="{61C7497F-9719-436D-ABF9-BA9877CAEB88}" type="sibTrans" cxnId="{A4233EA3-57B9-42F0-BA44-988D14FB6164}">
      <dgm:prSet/>
      <dgm:spPr/>
      <dgm:t>
        <a:bodyPr/>
        <a:lstStyle/>
        <a:p>
          <a:endParaRPr lang="en-US"/>
        </a:p>
      </dgm:t>
    </dgm:pt>
    <dgm:pt modelId="{88C230BF-B217-4251-A3DE-42BC9D52CADB}" type="asst">
      <dgm:prSet/>
      <dgm:spPr/>
      <dgm:t>
        <a:bodyPr/>
        <a:lstStyle/>
        <a:p>
          <a:r>
            <a:rPr lang="en-US"/>
            <a:t>$1500</a:t>
          </a:r>
        </a:p>
      </dgm:t>
    </dgm:pt>
    <dgm:pt modelId="{928EDEAA-182B-485F-A0F8-3FA69F3EED14}" type="parTrans" cxnId="{9F557513-27C8-443E-9588-541F5FB2D7AE}">
      <dgm:prSet/>
      <dgm:spPr/>
      <dgm:t>
        <a:bodyPr/>
        <a:lstStyle/>
        <a:p>
          <a:endParaRPr lang="en-US"/>
        </a:p>
      </dgm:t>
    </dgm:pt>
    <dgm:pt modelId="{1BD7DE2A-290C-4D81-A5A3-01F078775741}" type="sibTrans" cxnId="{9F557513-27C8-443E-9588-541F5FB2D7AE}">
      <dgm:prSet/>
      <dgm:spPr/>
      <dgm:t>
        <a:bodyPr/>
        <a:lstStyle/>
        <a:p>
          <a:endParaRPr lang="en-US"/>
        </a:p>
      </dgm:t>
    </dgm:pt>
    <dgm:pt modelId="{B2299CD5-358D-4976-8325-AB630EA1D490}" type="asst">
      <dgm:prSet/>
      <dgm:spPr/>
      <dgm:t>
        <a:bodyPr/>
        <a:lstStyle/>
        <a:p>
          <a:r>
            <a:rPr lang="en-US"/>
            <a:t>$1500</a:t>
          </a:r>
        </a:p>
      </dgm:t>
    </dgm:pt>
    <dgm:pt modelId="{670E4EFA-16CE-4D8A-8725-93BA67AFD6C0}" type="parTrans" cxnId="{5C235ADC-331B-4F6F-886A-B7EC64884B07}">
      <dgm:prSet/>
      <dgm:spPr/>
      <dgm:t>
        <a:bodyPr/>
        <a:lstStyle/>
        <a:p>
          <a:endParaRPr lang="en-US"/>
        </a:p>
      </dgm:t>
    </dgm:pt>
    <dgm:pt modelId="{3D2415C8-2579-494C-BA7B-232BBC03AAC6}" type="sibTrans" cxnId="{5C235ADC-331B-4F6F-886A-B7EC64884B07}">
      <dgm:prSet/>
      <dgm:spPr/>
      <dgm:t>
        <a:bodyPr/>
        <a:lstStyle/>
        <a:p>
          <a:endParaRPr lang="en-US"/>
        </a:p>
      </dgm:t>
    </dgm:pt>
    <dgm:pt modelId="{362FFDA2-B923-4167-BD27-7B91B371D9D0}" type="asst">
      <dgm:prSet/>
      <dgm:spPr/>
      <dgm:t>
        <a:bodyPr/>
        <a:lstStyle/>
        <a:p>
          <a:r>
            <a:rPr lang="en-US"/>
            <a:t>$2000</a:t>
          </a:r>
        </a:p>
      </dgm:t>
    </dgm:pt>
    <dgm:pt modelId="{B768BD0C-BC1F-42E7-8BF3-0135B6F46466}" type="parTrans" cxnId="{C30AA760-7DAD-4EA2-B4B9-B78EEDECF3B3}">
      <dgm:prSet/>
      <dgm:spPr/>
      <dgm:t>
        <a:bodyPr/>
        <a:lstStyle/>
        <a:p>
          <a:endParaRPr lang="en-US"/>
        </a:p>
      </dgm:t>
    </dgm:pt>
    <dgm:pt modelId="{EF872E48-9256-4291-BEC0-BA2006B8AD50}" type="sibTrans" cxnId="{C30AA760-7DAD-4EA2-B4B9-B78EEDECF3B3}">
      <dgm:prSet/>
      <dgm:spPr/>
      <dgm:t>
        <a:bodyPr/>
        <a:lstStyle/>
        <a:p>
          <a:endParaRPr lang="en-US"/>
        </a:p>
      </dgm:t>
    </dgm:pt>
    <dgm:pt modelId="{50767021-C6ED-43C8-B7A5-08DFCF4EE023}" type="asst">
      <dgm:prSet/>
      <dgm:spPr/>
      <dgm:t>
        <a:bodyPr/>
        <a:lstStyle/>
        <a:p>
          <a:r>
            <a:rPr lang="en-US"/>
            <a:t>$3500</a:t>
          </a:r>
        </a:p>
      </dgm:t>
    </dgm:pt>
    <dgm:pt modelId="{1B1A90D5-4859-4129-96FF-E75C6E65EDED}" type="parTrans" cxnId="{DC94F19C-5272-4975-869F-57EEA70209F9}">
      <dgm:prSet/>
      <dgm:spPr/>
      <dgm:t>
        <a:bodyPr/>
        <a:lstStyle/>
        <a:p>
          <a:endParaRPr lang="en-US"/>
        </a:p>
      </dgm:t>
    </dgm:pt>
    <dgm:pt modelId="{A5A73D60-9BED-4F1A-8873-995EE249712F}" type="sibTrans" cxnId="{DC94F19C-5272-4975-869F-57EEA70209F9}">
      <dgm:prSet/>
      <dgm:spPr/>
      <dgm:t>
        <a:bodyPr/>
        <a:lstStyle/>
        <a:p>
          <a:endParaRPr lang="en-US"/>
        </a:p>
      </dgm:t>
    </dgm:pt>
    <dgm:pt modelId="{43790154-3568-44C2-9914-8554F6EACB0C}" type="asst">
      <dgm:prSet/>
      <dgm:spPr/>
      <dgm:t>
        <a:bodyPr/>
        <a:lstStyle/>
        <a:p>
          <a:r>
            <a:rPr lang="en-US"/>
            <a:t>$4500</a:t>
          </a:r>
        </a:p>
      </dgm:t>
    </dgm:pt>
    <dgm:pt modelId="{E9C0CF1C-880F-4E04-B6FA-7BCBA9640594}" type="parTrans" cxnId="{C8888072-BCC0-464F-8A53-AB61590E2A2B}">
      <dgm:prSet/>
      <dgm:spPr/>
      <dgm:t>
        <a:bodyPr/>
        <a:lstStyle/>
        <a:p>
          <a:endParaRPr lang="en-US"/>
        </a:p>
      </dgm:t>
    </dgm:pt>
    <dgm:pt modelId="{CEDB9638-2033-48E6-B5E8-6E1CABDB6F74}" type="sibTrans" cxnId="{C8888072-BCC0-464F-8A53-AB61590E2A2B}">
      <dgm:prSet/>
      <dgm:spPr/>
      <dgm:t>
        <a:bodyPr/>
        <a:lstStyle/>
        <a:p>
          <a:endParaRPr lang="en-US"/>
        </a:p>
      </dgm:t>
    </dgm:pt>
    <dgm:pt modelId="{D28EC042-35F1-4AC8-8B37-A801682B3570}" type="asst">
      <dgm:prSet/>
      <dgm:spPr/>
      <dgm:t>
        <a:bodyPr/>
        <a:lstStyle/>
        <a:p>
          <a:r>
            <a:rPr lang="en-US"/>
            <a:t>$1000</a:t>
          </a:r>
        </a:p>
      </dgm:t>
    </dgm:pt>
    <dgm:pt modelId="{E1D33E8E-CEA4-4BDA-84E2-3B2783D09E0C}" type="parTrans" cxnId="{E9C44880-274D-4651-A10F-0D46839CB86E}">
      <dgm:prSet/>
      <dgm:spPr/>
      <dgm:t>
        <a:bodyPr/>
        <a:lstStyle/>
        <a:p>
          <a:endParaRPr lang="en-US"/>
        </a:p>
      </dgm:t>
    </dgm:pt>
    <dgm:pt modelId="{3CDBA851-8034-42A3-853C-1AC8EDA6FA71}" type="sibTrans" cxnId="{E9C44880-274D-4651-A10F-0D46839CB86E}">
      <dgm:prSet/>
      <dgm:spPr/>
      <dgm:t>
        <a:bodyPr/>
        <a:lstStyle/>
        <a:p>
          <a:endParaRPr lang="en-US"/>
        </a:p>
      </dgm:t>
    </dgm:pt>
    <dgm:pt modelId="{63AA1774-0497-4E27-BE97-94373B05F3BC}" type="asst">
      <dgm:prSet/>
      <dgm:spPr/>
      <dgm:t>
        <a:bodyPr/>
        <a:lstStyle/>
        <a:p>
          <a:r>
            <a:rPr lang="en-US"/>
            <a:t>$1500</a:t>
          </a:r>
        </a:p>
      </dgm:t>
    </dgm:pt>
    <dgm:pt modelId="{1797A525-2481-47B8-BDA5-1E17FB575DEE}" type="parTrans" cxnId="{70B18CC0-871F-41E6-9BDB-B59F410A6D63}">
      <dgm:prSet/>
      <dgm:spPr/>
      <dgm:t>
        <a:bodyPr/>
        <a:lstStyle/>
        <a:p>
          <a:endParaRPr lang="en-US"/>
        </a:p>
      </dgm:t>
    </dgm:pt>
    <dgm:pt modelId="{EDF221BF-1A6F-4584-A4FA-90543019E36B}" type="sibTrans" cxnId="{70B18CC0-871F-41E6-9BDB-B59F410A6D63}">
      <dgm:prSet/>
      <dgm:spPr/>
      <dgm:t>
        <a:bodyPr/>
        <a:lstStyle/>
        <a:p>
          <a:endParaRPr lang="en-US"/>
        </a:p>
      </dgm:t>
    </dgm:pt>
    <dgm:pt modelId="{C4EAA273-6BE4-4BEA-B1BB-54F9F6A8752C}" type="asst">
      <dgm:prSet/>
      <dgm:spPr/>
      <dgm:t>
        <a:bodyPr/>
        <a:lstStyle/>
        <a:p>
          <a:r>
            <a:rPr lang="en-US"/>
            <a:t>$2000</a:t>
          </a:r>
        </a:p>
      </dgm:t>
    </dgm:pt>
    <dgm:pt modelId="{44CBD3EC-836C-4A1A-87FA-565E41CFCEEA}" type="parTrans" cxnId="{BB6D5FD9-B508-447D-AB36-A9F8D8653B0D}">
      <dgm:prSet/>
      <dgm:spPr/>
      <dgm:t>
        <a:bodyPr/>
        <a:lstStyle/>
        <a:p>
          <a:endParaRPr lang="en-US"/>
        </a:p>
      </dgm:t>
    </dgm:pt>
    <dgm:pt modelId="{5CECF651-EE29-4050-B9D6-A2B24CFCFF16}" type="sibTrans" cxnId="{BB6D5FD9-B508-447D-AB36-A9F8D8653B0D}">
      <dgm:prSet/>
      <dgm:spPr/>
      <dgm:t>
        <a:bodyPr/>
        <a:lstStyle/>
        <a:p>
          <a:endParaRPr lang="en-US"/>
        </a:p>
      </dgm:t>
    </dgm:pt>
    <dgm:pt modelId="{0BA8737D-7225-45FB-AC3D-5C31ABE947D1}" type="asst">
      <dgm:prSet/>
      <dgm:spPr/>
      <dgm:t>
        <a:bodyPr/>
        <a:lstStyle/>
        <a:p>
          <a:r>
            <a:rPr lang="en-US"/>
            <a:t>$4500</a:t>
          </a:r>
        </a:p>
      </dgm:t>
    </dgm:pt>
    <dgm:pt modelId="{52368DC6-CAEB-4016-A93F-FF0AA56C5BF1}" type="parTrans" cxnId="{71DD457F-1F4B-4A01-9216-96D37178E4BD}">
      <dgm:prSet/>
      <dgm:spPr/>
      <dgm:t>
        <a:bodyPr/>
        <a:lstStyle/>
        <a:p>
          <a:endParaRPr lang="en-US"/>
        </a:p>
      </dgm:t>
    </dgm:pt>
    <dgm:pt modelId="{543ED494-4FB6-499B-991A-C5884ED3531E}" type="sibTrans" cxnId="{71DD457F-1F4B-4A01-9216-96D37178E4BD}">
      <dgm:prSet/>
      <dgm:spPr/>
      <dgm:t>
        <a:bodyPr/>
        <a:lstStyle/>
        <a:p>
          <a:endParaRPr lang="en-US"/>
        </a:p>
      </dgm:t>
    </dgm:pt>
    <dgm:pt modelId="{ECBEBC52-2849-42D7-B170-1897973564CE}" type="asst">
      <dgm:prSet/>
      <dgm:spPr/>
      <dgm:t>
        <a:bodyPr/>
        <a:lstStyle/>
        <a:p>
          <a:r>
            <a:rPr lang="en-US"/>
            <a:t>$2500</a:t>
          </a:r>
        </a:p>
      </dgm:t>
    </dgm:pt>
    <dgm:pt modelId="{F6EF8947-CDD8-4F96-ADF3-BBA6D9697708}" type="parTrans" cxnId="{91ED68A0-77F4-4816-8A0B-3EC619DE6B8B}">
      <dgm:prSet/>
      <dgm:spPr/>
      <dgm:t>
        <a:bodyPr/>
        <a:lstStyle/>
        <a:p>
          <a:endParaRPr lang="en-US"/>
        </a:p>
      </dgm:t>
    </dgm:pt>
    <dgm:pt modelId="{D02DBCD9-FFFB-4CFD-A8F2-ED0E55A5FBE2}" type="sibTrans" cxnId="{91ED68A0-77F4-4816-8A0B-3EC619DE6B8B}">
      <dgm:prSet/>
      <dgm:spPr/>
      <dgm:t>
        <a:bodyPr/>
        <a:lstStyle/>
        <a:p>
          <a:endParaRPr lang="en-US"/>
        </a:p>
      </dgm:t>
    </dgm:pt>
    <dgm:pt modelId="{E22B7E94-F80C-44F7-93C7-BD3522BC21F2}" type="asst">
      <dgm:prSet/>
      <dgm:spPr/>
      <dgm:t>
        <a:bodyPr/>
        <a:lstStyle/>
        <a:p>
          <a:r>
            <a:rPr lang="en-US"/>
            <a:t>$3500</a:t>
          </a:r>
        </a:p>
      </dgm:t>
    </dgm:pt>
    <dgm:pt modelId="{800A6086-ED72-4C5C-9B5C-704B47CC7897}" type="parTrans" cxnId="{12A461E6-E8E4-4D3F-8BBD-F022C20316DB}">
      <dgm:prSet/>
      <dgm:spPr/>
      <dgm:t>
        <a:bodyPr/>
        <a:lstStyle/>
        <a:p>
          <a:endParaRPr lang="en-US"/>
        </a:p>
      </dgm:t>
    </dgm:pt>
    <dgm:pt modelId="{A8A2E777-B44E-41B2-AD30-D2FD21400CFB}" type="sibTrans" cxnId="{12A461E6-E8E4-4D3F-8BBD-F022C20316DB}">
      <dgm:prSet/>
      <dgm:spPr/>
      <dgm:t>
        <a:bodyPr/>
        <a:lstStyle/>
        <a:p>
          <a:endParaRPr lang="en-US"/>
        </a:p>
      </dgm:t>
    </dgm:pt>
    <dgm:pt modelId="{AAAC76AF-D714-49AD-96B0-02ADE3837AC4}" type="asst">
      <dgm:prSet/>
      <dgm:spPr/>
      <dgm:t>
        <a:bodyPr/>
        <a:lstStyle/>
        <a:p>
          <a:r>
            <a:rPr lang="en-US"/>
            <a:t>$2500</a:t>
          </a:r>
        </a:p>
      </dgm:t>
    </dgm:pt>
    <dgm:pt modelId="{303BCA51-151F-4415-A021-266941E678A5}" type="parTrans" cxnId="{CFC98290-E815-4923-9ABF-2B8DE6977D58}">
      <dgm:prSet/>
      <dgm:spPr/>
      <dgm:t>
        <a:bodyPr/>
        <a:lstStyle/>
        <a:p>
          <a:endParaRPr lang="en-US"/>
        </a:p>
      </dgm:t>
    </dgm:pt>
    <dgm:pt modelId="{4D98E77B-EE81-4A16-B826-219D52156160}" type="sibTrans" cxnId="{CFC98290-E815-4923-9ABF-2B8DE6977D58}">
      <dgm:prSet/>
      <dgm:spPr/>
      <dgm:t>
        <a:bodyPr/>
        <a:lstStyle/>
        <a:p>
          <a:endParaRPr lang="en-US"/>
        </a:p>
      </dgm:t>
    </dgm:pt>
    <dgm:pt modelId="{F9603C3B-CEBA-42AB-98FB-44F0D9637459}" type="asst">
      <dgm:prSet/>
      <dgm:spPr/>
      <dgm:t>
        <a:bodyPr/>
        <a:lstStyle/>
        <a:p>
          <a:r>
            <a:rPr lang="en-US"/>
            <a:t>$1500</a:t>
          </a:r>
        </a:p>
      </dgm:t>
    </dgm:pt>
    <dgm:pt modelId="{531EA0DD-B325-45A0-BE49-51868EE9E918}" type="parTrans" cxnId="{DE3B9335-D1BD-454B-9BD7-E44E08BF2018}">
      <dgm:prSet/>
      <dgm:spPr/>
      <dgm:t>
        <a:bodyPr/>
        <a:lstStyle/>
        <a:p>
          <a:endParaRPr lang="en-US"/>
        </a:p>
      </dgm:t>
    </dgm:pt>
    <dgm:pt modelId="{488F51F3-8003-46A0-896E-CE976CE5493A}" type="sibTrans" cxnId="{DE3B9335-D1BD-454B-9BD7-E44E08BF2018}">
      <dgm:prSet/>
      <dgm:spPr/>
      <dgm:t>
        <a:bodyPr/>
        <a:lstStyle/>
        <a:p>
          <a:endParaRPr lang="en-US"/>
        </a:p>
      </dgm:t>
    </dgm:pt>
    <dgm:pt modelId="{C425ECC2-FD5C-4633-8D9F-F10F17224D42}" type="asst">
      <dgm:prSet/>
      <dgm:spPr/>
      <dgm:t>
        <a:bodyPr/>
        <a:lstStyle/>
        <a:p>
          <a:r>
            <a:rPr lang="en-US"/>
            <a:t>$1000</a:t>
          </a:r>
        </a:p>
      </dgm:t>
    </dgm:pt>
    <dgm:pt modelId="{BF54C0CA-5A08-4C68-A98B-A63FC1B09E7B}" type="parTrans" cxnId="{0AA926BA-6DA0-40A3-A345-2F8F300DB92A}">
      <dgm:prSet/>
      <dgm:spPr/>
      <dgm:t>
        <a:bodyPr/>
        <a:lstStyle/>
        <a:p>
          <a:endParaRPr lang="en-US"/>
        </a:p>
      </dgm:t>
    </dgm:pt>
    <dgm:pt modelId="{942EAD53-49EE-490C-A98A-BCD6C1B7FA36}" type="sibTrans" cxnId="{0AA926BA-6DA0-40A3-A345-2F8F300DB92A}">
      <dgm:prSet/>
      <dgm:spPr/>
      <dgm:t>
        <a:bodyPr/>
        <a:lstStyle/>
        <a:p>
          <a:endParaRPr lang="en-US"/>
        </a:p>
      </dgm:t>
    </dgm:pt>
    <dgm:pt modelId="{7120C45B-BD2F-487C-87BE-51C00951CB6B}" type="asst">
      <dgm:prSet/>
      <dgm:spPr/>
      <dgm:t>
        <a:bodyPr/>
        <a:lstStyle/>
        <a:p>
          <a:r>
            <a:rPr lang="en-US"/>
            <a:t>$1200</a:t>
          </a:r>
        </a:p>
      </dgm:t>
    </dgm:pt>
    <dgm:pt modelId="{E4F522F7-8708-4D16-A51E-AC3AADED551E}" type="parTrans" cxnId="{DF85792E-4B5B-464B-8CAB-C7C9B398B631}">
      <dgm:prSet/>
      <dgm:spPr/>
      <dgm:t>
        <a:bodyPr/>
        <a:lstStyle/>
        <a:p>
          <a:endParaRPr lang="en-US"/>
        </a:p>
      </dgm:t>
    </dgm:pt>
    <dgm:pt modelId="{0338244E-D1A1-4AB7-A193-8602F101DDF7}" type="sibTrans" cxnId="{DF85792E-4B5B-464B-8CAB-C7C9B398B631}">
      <dgm:prSet/>
      <dgm:spPr/>
      <dgm:t>
        <a:bodyPr/>
        <a:lstStyle/>
        <a:p>
          <a:endParaRPr lang="en-US"/>
        </a:p>
      </dgm:t>
    </dgm:pt>
    <dgm:pt modelId="{B7CD1496-EDCE-4B85-8CEC-90871FA8ECD7}" type="asst">
      <dgm:prSet/>
      <dgm:spPr/>
      <dgm:t>
        <a:bodyPr/>
        <a:lstStyle/>
        <a:p>
          <a:r>
            <a:rPr lang="en-US"/>
            <a:t>$2500</a:t>
          </a:r>
        </a:p>
      </dgm:t>
    </dgm:pt>
    <dgm:pt modelId="{03A74B88-1E30-4F40-90BE-F7C1D7221650}" type="parTrans" cxnId="{AFBA94A4-B8F0-4B79-9923-9F3F65093852}">
      <dgm:prSet/>
      <dgm:spPr/>
      <dgm:t>
        <a:bodyPr/>
        <a:lstStyle/>
        <a:p>
          <a:endParaRPr lang="en-US"/>
        </a:p>
      </dgm:t>
    </dgm:pt>
    <dgm:pt modelId="{EFC5F64E-8C17-453D-A8C2-510F50B08B71}" type="sibTrans" cxnId="{AFBA94A4-B8F0-4B79-9923-9F3F65093852}">
      <dgm:prSet/>
      <dgm:spPr/>
      <dgm:t>
        <a:bodyPr/>
        <a:lstStyle/>
        <a:p>
          <a:endParaRPr lang="en-US"/>
        </a:p>
      </dgm:t>
    </dgm:pt>
    <dgm:pt modelId="{6611243C-4540-4A87-9043-676F6E90978A}" type="asst">
      <dgm:prSet/>
      <dgm:spPr/>
      <dgm:t>
        <a:bodyPr/>
        <a:lstStyle/>
        <a:p>
          <a:r>
            <a:rPr lang="en-US"/>
            <a:t>$1500</a:t>
          </a:r>
        </a:p>
      </dgm:t>
    </dgm:pt>
    <dgm:pt modelId="{B74BF9FC-1FAA-4B97-AD27-3B9020C37303}" type="parTrans" cxnId="{00471F9D-CC77-4658-A42C-CE43CC93F647}">
      <dgm:prSet/>
      <dgm:spPr/>
      <dgm:t>
        <a:bodyPr/>
        <a:lstStyle/>
        <a:p>
          <a:endParaRPr lang="en-US"/>
        </a:p>
      </dgm:t>
    </dgm:pt>
    <dgm:pt modelId="{FD7F10C8-AF0F-4826-9AD6-D157EEC289F5}" type="sibTrans" cxnId="{00471F9D-CC77-4658-A42C-CE43CC93F647}">
      <dgm:prSet/>
      <dgm:spPr/>
      <dgm:t>
        <a:bodyPr/>
        <a:lstStyle/>
        <a:p>
          <a:endParaRPr lang="en-US"/>
        </a:p>
      </dgm:t>
    </dgm:pt>
    <dgm:pt modelId="{FB6A38B9-A3C1-42A4-B4F9-661E40A78228}" type="asst">
      <dgm:prSet/>
      <dgm:spPr/>
      <dgm:t>
        <a:bodyPr/>
        <a:lstStyle/>
        <a:p>
          <a:r>
            <a:rPr lang="en-US"/>
            <a:t>$1200</a:t>
          </a:r>
        </a:p>
      </dgm:t>
    </dgm:pt>
    <dgm:pt modelId="{90F701AB-31EE-4777-8D9C-D7DEA0FE8881}" type="parTrans" cxnId="{A37AC3A6-9A5D-426D-B7B3-CFF70358327E}">
      <dgm:prSet/>
      <dgm:spPr/>
      <dgm:t>
        <a:bodyPr/>
        <a:lstStyle/>
        <a:p>
          <a:endParaRPr lang="en-US"/>
        </a:p>
      </dgm:t>
    </dgm:pt>
    <dgm:pt modelId="{D0C55A4E-0FE6-4062-9AA3-FC433CA7E407}" type="sibTrans" cxnId="{A37AC3A6-9A5D-426D-B7B3-CFF70358327E}">
      <dgm:prSet/>
      <dgm:spPr/>
      <dgm:t>
        <a:bodyPr/>
        <a:lstStyle/>
        <a:p>
          <a:endParaRPr lang="en-US"/>
        </a:p>
      </dgm:t>
    </dgm:pt>
    <dgm:pt modelId="{66C1BACA-5E1F-48B5-99C8-BA5D59AA5588}" type="asst">
      <dgm:prSet/>
      <dgm:spPr/>
      <dgm:t>
        <a:bodyPr/>
        <a:lstStyle/>
        <a:p>
          <a:r>
            <a:rPr lang="en-US"/>
            <a:t>$1500</a:t>
          </a:r>
        </a:p>
      </dgm:t>
    </dgm:pt>
    <dgm:pt modelId="{661112E7-A7D7-46B6-B89E-D4FC1F41D628}" type="parTrans" cxnId="{FC95396F-E885-41B5-84F6-0FD3656A2659}">
      <dgm:prSet/>
      <dgm:spPr/>
      <dgm:t>
        <a:bodyPr/>
        <a:lstStyle/>
        <a:p>
          <a:endParaRPr lang="en-US"/>
        </a:p>
      </dgm:t>
    </dgm:pt>
    <dgm:pt modelId="{0F86FD94-7515-4A48-A338-CAAF65CE010B}" type="sibTrans" cxnId="{FC95396F-E885-41B5-84F6-0FD3656A2659}">
      <dgm:prSet/>
      <dgm:spPr/>
      <dgm:t>
        <a:bodyPr/>
        <a:lstStyle/>
        <a:p>
          <a:endParaRPr lang="en-US"/>
        </a:p>
      </dgm:t>
    </dgm:pt>
    <dgm:pt modelId="{09AA931B-9934-419B-82B8-608679259300}" type="asst">
      <dgm:prSet/>
      <dgm:spPr/>
      <dgm:t>
        <a:bodyPr/>
        <a:lstStyle/>
        <a:p>
          <a:r>
            <a:rPr lang="en-US"/>
            <a:t>$1350</a:t>
          </a:r>
        </a:p>
      </dgm:t>
    </dgm:pt>
    <dgm:pt modelId="{8ABC0C13-10CB-42CA-AFA9-FF72EDE67230}" type="parTrans" cxnId="{906EEF73-5E8C-47B0-B985-F9A7A1D007C8}">
      <dgm:prSet/>
      <dgm:spPr/>
      <dgm:t>
        <a:bodyPr/>
        <a:lstStyle/>
        <a:p>
          <a:endParaRPr lang="en-US"/>
        </a:p>
      </dgm:t>
    </dgm:pt>
    <dgm:pt modelId="{A9B827A9-6B84-4B8C-B017-8DB11F48C9B1}" type="sibTrans" cxnId="{906EEF73-5E8C-47B0-B985-F9A7A1D007C8}">
      <dgm:prSet/>
      <dgm:spPr/>
      <dgm:t>
        <a:bodyPr/>
        <a:lstStyle/>
        <a:p>
          <a:endParaRPr lang="en-US"/>
        </a:p>
      </dgm:t>
    </dgm:pt>
    <dgm:pt modelId="{1853F63E-0707-4FE7-AA9C-2D350F084191}" type="asst">
      <dgm:prSet/>
      <dgm:spPr/>
      <dgm:t>
        <a:bodyPr/>
        <a:lstStyle/>
        <a:p>
          <a:r>
            <a:rPr lang="en-US"/>
            <a:t>$1400</a:t>
          </a:r>
        </a:p>
      </dgm:t>
    </dgm:pt>
    <dgm:pt modelId="{5ADC3477-3BFE-45D6-9C80-4B24AF2C4F15}" type="parTrans" cxnId="{F8D34389-C493-4DBC-9D32-17DFE13D0D79}">
      <dgm:prSet/>
      <dgm:spPr/>
      <dgm:t>
        <a:bodyPr/>
        <a:lstStyle/>
        <a:p>
          <a:endParaRPr lang="en-US"/>
        </a:p>
      </dgm:t>
    </dgm:pt>
    <dgm:pt modelId="{658EF142-68FF-4AAC-A12C-326761A958D6}" type="sibTrans" cxnId="{F8D34389-C493-4DBC-9D32-17DFE13D0D79}">
      <dgm:prSet/>
      <dgm:spPr/>
      <dgm:t>
        <a:bodyPr/>
        <a:lstStyle/>
        <a:p>
          <a:endParaRPr lang="en-US"/>
        </a:p>
      </dgm:t>
    </dgm:pt>
    <dgm:pt modelId="{EAE15427-F1E9-4831-8ECE-188E58EDAAC6}" type="pres">
      <dgm:prSet presAssocID="{F3ADB73B-53B3-4701-BEB4-28A41E825A7C}" presName="diagram" presStyleCnt="0">
        <dgm:presLayoutVars>
          <dgm:chPref val="1"/>
          <dgm:dir/>
          <dgm:animOne val="branch"/>
          <dgm:animLvl val="lvl"/>
          <dgm:resizeHandles val="exact"/>
        </dgm:presLayoutVars>
      </dgm:prSet>
      <dgm:spPr/>
    </dgm:pt>
    <dgm:pt modelId="{F991480B-1CB0-4A80-A4EC-0037E6A97974}" type="pres">
      <dgm:prSet presAssocID="{96B7642F-26E0-4456-AF8B-A6FDDB9EFC95}" presName="root1" presStyleCnt="0"/>
      <dgm:spPr/>
    </dgm:pt>
    <dgm:pt modelId="{03327BC3-BB8B-4544-A3C3-C883FC46A63D}" type="pres">
      <dgm:prSet presAssocID="{96B7642F-26E0-4456-AF8B-A6FDDB9EFC95}" presName="LevelOneTextNode" presStyleLbl="node0" presStyleIdx="0" presStyleCnt="1" custScaleX="172598" custScaleY="212593">
        <dgm:presLayoutVars>
          <dgm:chPref val="3"/>
        </dgm:presLayoutVars>
      </dgm:prSet>
      <dgm:spPr/>
    </dgm:pt>
    <dgm:pt modelId="{A772D5A0-95FA-49C8-AD66-834030CBC411}" type="pres">
      <dgm:prSet presAssocID="{96B7642F-26E0-4456-AF8B-A6FDDB9EFC95}" presName="level2hierChild" presStyleCnt="0"/>
      <dgm:spPr/>
    </dgm:pt>
    <dgm:pt modelId="{314D7851-9696-4419-A1D1-164F45578120}" type="pres">
      <dgm:prSet presAssocID="{E4AB6778-32F3-4D05-B2CC-BE09D3B48256}" presName="conn2-1" presStyleLbl="parChTrans1D2" presStyleIdx="0" presStyleCnt="6"/>
      <dgm:spPr/>
    </dgm:pt>
    <dgm:pt modelId="{7743170C-C503-46A2-B1F2-64065F231EA6}" type="pres">
      <dgm:prSet presAssocID="{E4AB6778-32F3-4D05-B2CC-BE09D3B48256}" presName="connTx" presStyleLbl="parChTrans1D2" presStyleIdx="0" presStyleCnt="6"/>
      <dgm:spPr/>
    </dgm:pt>
    <dgm:pt modelId="{1B06D7CA-AAC8-4D0A-953A-61C350C121E6}" type="pres">
      <dgm:prSet presAssocID="{3B9851B9-BE18-4A8B-92A9-DC991EFDEA8C}" presName="root2" presStyleCnt="0"/>
      <dgm:spPr/>
    </dgm:pt>
    <dgm:pt modelId="{7E82A4AB-853B-41C0-B6CD-8E40E2CB662A}" type="pres">
      <dgm:prSet presAssocID="{3B9851B9-BE18-4A8B-92A9-DC991EFDEA8C}" presName="LevelTwoTextNode" presStyleLbl="node2" presStyleIdx="0" presStyleCnt="6">
        <dgm:presLayoutVars>
          <dgm:chPref val="3"/>
        </dgm:presLayoutVars>
      </dgm:prSet>
      <dgm:spPr/>
    </dgm:pt>
    <dgm:pt modelId="{B8ED0D10-D60E-4DBB-9B48-48C0709F3901}" type="pres">
      <dgm:prSet presAssocID="{3B9851B9-BE18-4A8B-92A9-DC991EFDEA8C}" presName="level3hierChild" presStyleCnt="0"/>
      <dgm:spPr/>
    </dgm:pt>
    <dgm:pt modelId="{C64AC413-7ED8-4039-B280-D55499560202}" type="pres">
      <dgm:prSet presAssocID="{046CFFB3-A152-4B63-B695-5804C90CB4B8}" presName="conn2-1" presStyleLbl="parChTrans1D3" presStyleIdx="0" presStyleCnt="24"/>
      <dgm:spPr/>
    </dgm:pt>
    <dgm:pt modelId="{046798B4-F83E-491E-9403-70D7616553EF}" type="pres">
      <dgm:prSet presAssocID="{046CFFB3-A152-4B63-B695-5804C90CB4B8}" presName="connTx" presStyleLbl="parChTrans1D3" presStyleIdx="0" presStyleCnt="24"/>
      <dgm:spPr/>
    </dgm:pt>
    <dgm:pt modelId="{340C8608-55C3-4F9C-BA1B-FC6095C957C8}" type="pres">
      <dgm:prSet presAssocID="{C8013E9A-9D6A-477B-9ECA-BE0E4AF1F783}" presName="root2" presStyleCnt="0"/>
      <dgm:spPr/>
    </dgm:pt>
    <dgm:pt modelId="{BCFB209D-ED72-40F3-9009-AC929670522E}" type="pres">
      <dgm:prSet presAssocID="{C8013E9A-9D6A-477B-9ECA-BE0E4AF1F783}" presName="LevelTwoTextNode" presStyleLbl="node3" presStyleIdx="0" presStyleCnt="24" custScaleX="145777" custScaleY="196969">
        <dgm:presLayoutVars>
          <dgm:chPref val="3"/>
        </dgm:presLayoutVars>
      </dgm:prSet>
      <dgm:spPr/>
    </dgm:pt>
    <dgm:pt modelId="{3DDE9C09-32C6-4C4F-AD53-0D732CD15F3A}" type="pres">
      <dgm:prSet presAssocID="{C8013E9A-9D6A-477B-9ECA-BE0E4AF1F783}" presName="level3hierChild" presStyleCnt="0"/>
      <dgm:spPr/>
    </dgm:pt>
    <dgm:pt modelId="{D78C5E17-0953-4B38-AE6A-8582D3FF79E6}" type="pres">
      <dgm:prSet presAssocID="{978420B2-7451-49FC-A891-736D70489114}" presName="conn2-1" presStyleLbl="parChTrans1D4" presStyleIdx="0" presStyleCnt="24"/>
      <dgm:spPr/>
    </dgm:pt>
    <dgm:pt modelId="{F091424B-41D9-4BE3-8690-9038D2BF71C6}" type="pres">
      <dgm:prSet presAssocID="{978420B2-7451-49FC-A891-736D70489114}" presName="connTx" presStyleLbl="parChTrans1D4" presStyleIdx="0" presStyleCnt="24"/>
      <dgm:spPr/>
    </dgm:pt>
    <dgm:pt modelId="{BB13C8B0-20C6-4677-B2B9-5599C6763F24}" type="pres">
      <dgm:prSet presAssocID="{B5D0CEE0-9592-4E8E-A363-E616B39D4CA4}" presName="root2" presStyleCnt="0"/>
      <dgm:spPr/>
    </dgm:pt>
    <dgm:pt modelId="{7D3F14E4-A4D2-4FBB-ADB6-B0715B266001}" type="pres">
      <dgm:prSet presAssocID="{B5D0CEE0-9592-4E8E-A363-E616B39D4CA4}" presName="LevelTwoTextNode" presStyleLbl="asst3" presStyleIdx="0" presStyleCnt="24">
        <dgm:presLayoutVars>
          <dgm:chPref val="3"/>
        </dgm:presLayoutVars>
      </dgm:prSet>
      <dgm:spPr/>
    </dgm:pt>
    <dgm:pt modelId="{8F1B0D6B-7749-49CE-A82A-2BB0A3E664A3}" type="pres">
      <dgm:prSet presAssocID="{B5D0CEE0-9592-4E8E-A363-E616B39D4CA4}" presName="level3hierChild" presStyleCnt="0"/>
      <dgm:spPr/>
    </dgm:pt>
    <dgm:pt modelId="{466253EE-980B-4559-AAEB-6C09154C1AF0}" type="pres">
      <dgm:prSet presAssocID="{B93BFE21-6E2E-43B9-A682-3FF9134CCC13}" presName="conn2-1" presStyleLbl="parChTrans1D3" presStyleIdx="1" presStyleCnt="24"/>
      <dgm:spPr/>
    </dgm:pt>
    <dgm:pt modelId="{1A021648-2E81-4E64-95EB-9E536C9BA5C5}" type="pres">
      <dgm:prSet presAssocID="{B93BFE21-6E2E-43B9-A682-3FF9134CCC13}" presName="connTx" presStyleLbl="parChTrans1D3" presStyleIdx="1" presStyleCnt="24"/>
      <dgm:spPr/>
    </dgm:pt>
    <dgm:pt modelId="{2A7B8C3E-347E-46A9-A84B-EBA14177CF85}" type="pres">
      <dgm:prSet presAssocID="{0A834BF6-A0E3-4843-B274-854D9FE49B42}" presName="root2" presStyleCnt="0"/>
      <dgm:spPr/>
    </dgm:pt>
    <dgm:pt modelId="{EAC99C69-0A4C-42B2-B6E9-204988F2958B}" type="pres">
      <dgm:prSet presAssocID="{0A834BF6-A0E3-4843-B274-854D9FE49B42}" presName="LevelTwoTextNode" presStyleLbl="node3" presStyleIdx="1" presStyleCnt="24">
        <dgm:presLayoutVars>
          <dgm:chPref val="3"/>
        </dgm:presLayoutVars>
      </dgm:prSet>
      <dgm:spPr/>
    </dgm:pt>
    <dgm:pt modelId="{89A5F449-DE3A-4107-8741-829DE4C136EA}" type="pres">
      <dgm:prSet presAssocID="{0A834BF6-A0E3-4843-B274-854D9FE49B42}" presName="level3hierChild" presStyleCnt="0"/>
      <dgm:spPr/>
    </dgm:pt>
    <dgm:pt modelId="{A44CDA2C-9A07-46C7-9DAA-22D5D477A05C}" type="pres">
      <dgm:prSet presAssocID="{EF9FCF0E-275E-4499-9464-333524598714}" presName="conn2-1" presStyleLbl="parChTrans1D4" presStyleIdx="1" presStyleCnt="24"/>
      <dgm:spPr/>
    </dgm:pt>
    <dgm:pt modelId="{A816D647-D2DC-4D49-BAF2-8ED970164930}" type="pres">
      <dgm:prSet presAssocID="{EF9FCF0E-275E-4499-9464-333524598714}" presName="connTx" presStyleLbl="parChTrans1D4" presStyleIdx="1" presStyleCnt="24"/>
      <dgm:spPr/>
    </dgm:pt>
    <dgm:pt modelId="{BF9DF9FD-D2AB-450D-9BD9-B5A11843E5C5}" type="pres">
      <dgm:prSet presAssocID="{F3781C2D-03A8-4A5F-B1C3-2F3A36A13145}" presName="root2" presStyleCnt="0"/>
      <dgm:spPr/>
    </dgm:pt>
    <dgm:pt modelId="{52EB4D9A-65FB-4DFD-94D7-D6BF7617EA7A}" type="pres">
      <dgm:prSet presAssocID="{F3781C2D-03A8-4A5F-B1C3-2F3A36A13145}" presName="LevelTwoTextNode" presStyleLbl="asst3" presStyleIdx="1" presStyleCnt="24">
        <dgm:presLayoutVars>
          <dgm:chPref val="3"/>
        </dgm:presLayoutVars>
      </dgm:prSet>
      <dgm:spPr/>
    </dgm:pt>
    <dgm:pt modelId="{5F523DD4-3FB7-4C82-8A23-8250E40915AA}" type="pres">
      <dgm:prSet presAssocID="{F3781C2D-03A8-4A5F-B1C3-2F3A36A13145}" presName="level3hierChild" presStyleCnt="0"/>
      <dgm:spPr/>
    </dgm:pt>
    <dgm:pt modelId="{7093223E-6FAA-4721-9EBE-C1C5B72E5C0D}" type="pres">
      <dgm:prSet presAssocID="{4CC0BD11-FCEE-4576-B535-D2584C2AA5C9}" presName="conn2-1" presStyleLbl="parChTrans1D3" presStyleIdx="2" presStyleCnt="24"/>
      <dgm:spPr/>
    </dgm:pt>
    <dgm:pt modelId="{41A99CBE-162C-4F55-B1CC-1F030F4FEEBD}" type="pres">
      <dgm:prSet presAssocID="{4CC0BD11-FCEE-4576-B535-D2584C2AA5C9}" presName="connTx" presStyleLbl="parChTrans1D3" presStyleIdx="2" presStyleCnt="24"/>
      <dgm:spPr/>
    </dgm:pt>
    <dgm:pt modelId="{171DF606-5364-43EB-8EE0-30AB1C33A0B5}" type="pres">
      <dgm:prSet presAssocID="{AED57BF3-8C30-42C4-85D6-05C823582E51}" presName="root2" presStyleCnt="0"/>
      <dgm:spPr/>
    </dgm:pt>
    <dgm:pt modelId="{216491C6-80C2-45E1-8ADA-2D8E8687E0C4}" type="pres">
      <dgm:prSet presAssocID="{AED57BF3-8C30-42C4-85D6-05C823582E51}" presName="LevelTwoTextNode" presStyleLbl="node3" presStyleIdx="2" presStyleCnt="24">
        <dgm:presLayoutVars>
          <dgm:chPref val="3"/>
        </dgm:presLayoutVars>
      </dgm:prSet>
      <dgm:spPr/>
    </dgm:pt>
    <dgm:pt modelId="{C06F14D8-B6B0-4FA8-B065-477AEF52D824}" type="pres">
      <dgm:prSet presAssocID="{AED57BF3-8C30-42C4-85D6-05C823582E51}" presName="level3hierChild" presStyleCnt="0"/>
      <dgm:spPr/>
    </dgm:pt>
    <dgm:pt modelId="{AF126D10-A659-4867-9C37-C47F8395B446}" type="pres">
      <dgm:prSet presAssocID="{97C3CA54-2DE8-42F8-9D6A-F108DC6C03E6}" presName="conn2-1" presStyleLbl="parChTrans1D4" presStyleIdx="2" presStyleCnt="24"/>
      <dgm:spPr/>
    </dgm:pt>
    <dgm:pt modelId="{01E51CB7-AC09-488F-BF2A-A65638FF588E}" type="pres">
      <dgm:prSet presAssocID="{97C3CA54-2DE8-42F8-9D6A-F108DC6C03E6}" presName="connTx" presStyleLbl="parChTrans1D4" presStyleIdx="2" presStyleCnt="24"/>
      <dgm:spPr/>
    </dgm:pt>
    <dgm:pt modelId="{2E5B1637-A489-402E-9B73-7FFB5BF5341B}" type="pres">
      <dgm:prSet presAssocID="{C817C0ED-38C9-4B70-AF9B-A6F467C2D6E5}" presName="root2" presStyleCnt="0"/>
      <dgm:spPr/>
    </dgm:pt>
    <dgm:pt modelId="{B028815A-4703-4D40-814A-F122B1DE6561}" type="pres">
      <dgm:prSet presAssocID="{C817C0ED-38C9-4B70-AF9B-A6F467C2D6E5}" presName="LevelTwoTextNode" presStyleLbl="asst3" presStyleIdx="2" presStyleCnt="24">
        <dgm:presLayoutVars>
          <dgm:chPref val="3"/>
        </dgm:presLayoutVars>
      </dgm:prSet>
      <dgm:spPr/>
    </dgm:pt>
    <dgm:pt modelId="{AEBEFBDD-C154-481C-8B38-474E1EB26A65}" type="pres">
      <dgm:prSet presAssocID="{C817C0ED-38C9-4B70-AF9B-A6F467C2D6E5}" presName="level3hierChild" presStyleCnt="0"/>
      <dgm:spPr/>
    </dgm:pt>
    <dgm:pt modelId="{CEF749C0-0F51-429D-A52E-730408F20C7C}" type="pres">
      <dgm:prSet presAssocID="{B5DA423E-1E86-4CBF-8050-A2EFD83D6256}" presName="conn2-1" presStyleLbl="parChTrans1D3" presStyleIdx="3" presStyleCnt="24"/>
      <dgm:spPr/>
    </dgm:pt>
    <dgm:pt modelId="{1A78A5B8-2A82-4F30-949B-626F645C4247}" type="pres">
      <dgm:prSet presAssocID="{B5DA423E-1E86-4CBF-8050-A2EFD83D6256}" presName="connTx" presStyleLbl="parChTrans1D3" presStyleIdx="3" presStyleCnt="24"/>
      <dgm:spPr/>
    </dgm:pt>
    <dgm:pt modelId="{66ABA67B-90A7-45AA-A7B3-EBD0D3A72368}" type="pres">
      <dgm:prSet presAssocID="{E2E6AB34-BF4A-4F19-8749-F5A112BE1E8A}" presName="root2" presStyleCnt="0"/>
      <dgm:spPr/>
    </dgm:pt>
    <dgm:pt modelId="{D099F25F-2FFB-4E89-9F87-506BFDE197AF}" type="pres">
      <dgm:prSet presAssocID="{E2E6AB34-BF4A-4F19-8749-F5A112BE1E8A}" presName="LevelTwoTextNode" presStyleLbl="node3" presStyleIdx="3" presStyleCnt="24">
        <dgm:presLayoutVars>
          <dgm:chPref val="3"/>
        </dgm:presLayoutVars>
      </dgm:prSet>
      <dgm:spPr/>
    </dgm:pt>
    <dgm:pt modelId="{4D9E956C-915E-4EBB-8A71-ADBD6BEA685B}" type="pres">
      <dgm:prSet presAssocID="{E2E6AB34-BF4A-4F19-8749-F5A112BE1E8A}" presName="level3hierChild" presStyleCnt="0"/>
      <dgm:spPr/>
    </dgm:pt>
    <dgm:pt modelId="{C12AC5FC-1081-4131-A187-602664840B0C}" type="pres">
      <dgm:prSet presAssocID="{928EDEAA-182B-485F-A0F8-3FA69F3EED14}" presName="conn2-1" presStyleLbl="parChTrans1D4" presStyleIdx="3" presStyleCnt="24"/>
      <dgm:spPr/>
    </dgm:pt>
    <dgm:pt modelId="{64BA9E91-FF0A-4A4D-AAE7-B69495695B5E}" type="pres">
      <dgm:prSet presAssocID="{928EDEAA-182B-485F-A0F8-3FA69F3EED14}" presName="connTx" presStyleLbl="parChTrans1D4" presStyleIdx="3" presStyleCnt="24"/>
      <dgm:spPr/>
    </dgm:pt>
    <dgm:pt modelId="{114284A1-AFC2-48D7-BA96-A0104FDCC0FE}" type="pres">
      <dgm:prSet presAssocID="{88C230BF-B217-4251-A3DE-42BC9D52CADB}" presName="root2" presStyleCnt="0"/>
      <dgm:spPr/>
    </dgm:pt>
    <dgm:pt modelId="{7C2FB45E-2D69-457C-9355-4F4826703911}" type="pres">
      <dgm:prSet presAssocID="{88C230BF-B217-4251-A3DE-42BC9D52CADB}" presName="LevelTwoTextNode" presStyleLbl="asst3" presStyleIdx="3" presStyleCnt="24">
        <dgm:presLayoutVars>
          <dgm:chPref val="3"/>
        </dgm:presLayoutVars>
      </dgm:prSet>
      <dgm:spPr/>
    </dgm:pt>
    <dgm:pt modelId="{A29C9418-4B6D-4692-911A-2A8B6379B448}" type="pres">
      <dgm:prSet presAssocID="{88C230BF-B217-4251-A3DE-42BC9D52CADB}" presName="level3hierChild" presStyleCnt="0"/>
      <dgm:spPr/>
    </dgm:pt>
    <dgm:pt modelId="{8B3E5942-5017-4D56-B190-D3544B4229B8}" type="pres">
      <dgm:prSet presAssocID="{72D03600-CB48-4CE0-9765-5BED9769FCAB}" presName="conn2-1" presStyleLbl="parChTrans1D2" presStyleIdx="1" presStyleCnt="6"/>
      <dgm:spPr/>
    </dgm:pt>
    <dgm:pt modelId="{E02B6086-E189-4E61-A7DF-589A3D358959}" type="pres">
      <dgm:prSet presAssocID="{72D03600-CB48-4CE0-9765-5BED9769FCAB}" presName="connTx" presStyleLbl="parChTrans1D2" presStyleIdx="1" presStyleCnt="6"/>
      <dgm:spPr/>
    </dgm:pt>
    <dgm:pt modelId="{7A78F2BC-C584-46C0-8CB3-22C3F1816495}" type="pres">
      <dgm:prSet presAssocID="{76582BAD-1836-47F3-A4AD-3641124E935A}" presName="root2" presStyleCnt="0"/>
      <dgm:spPr/>
    </dgm:pt>
    <dgm:pt modelId="{584736C1-9B2E-49CE-8006-9287DBD3F74A}" type="pres">
      <dgm:prSet presAssocID="{76582BAD-1836-47F3-A4AD-3641124E935A}" presName="LevelTwoTextNode" presStyleLbl="node2" presStyleIdx="1" presStyleCnt="6" custScaleX="120676" custScaleY="156392">
        <dgm:presLayoutVars>
          <dgm:chPref val="3"/>
        </dgm:presLayoutVars>
      </dgm:prSet>
      <dgm:spPr/>
    </dgm:pt>
    <dgm:pt modelId="{B4990FC5-9CC1-458A-B174-E1EBBB5F8508}" type="pres">
      <dgm:prSet presAssocID="{76582BAD-1836-47F3-A4AD-3641124E935A}" presName="level3hierChild" presStyleCnt="0"/>
      <dgm:spPr/>
    </dgm:pt>
    <dgm:pt modelId="{A624EBF6-4383-4DBC-BCEE-F6E462EF3753}" type="pres">
      <dgm:prSet presAssocID="{8BAADC2B-52E6-4FE4-BF01-4AF0C8AC8C54}" presName="conn2-1" presStyleLbl="parChTrans1D3" presStyleIdx="4" presStyleCnt="24"/>
      <dgm:spPr/>
    </dgm:pt>
    <dgm:pt modelId="{783DC788-F3DC-49FA-9F3E-C2D26AC1C2C4}" type="pres">
      <dgm:prSet presAssocID="{8BAADC2B-52E6-4FE4-BF01-4AF0C8AC8C54}" presName="connTx" presStyleLbl="parChTrans1D3" presStyleIdx="4" presStyleCnt="24"/>
      <dgm:spPr/>
    </dgm:pt>
    <dgm:pt modelId="{364B0E61-7A3B-40E4-80F5-D92728E57066}" type="pres">
      <dgm:prSet presAssocID="{787C28B6-5C51-4A23-9E3D-EFD39578A389}" presName="root2" presStyleCnt="0"/>
      <dgm:spPr/>
    </dgm:pt>
    <dgm:pt modelId="{4E7698BB-9BE8-469B-9194-1AC161678B82}" type="pres">
      <dgm:prSet presAssocID="{787C28B6-5C51-4A23-9E3D-EFD39578A389}" presName="LevelTwoTextNode" presStyleLbl="node3" presStyleIdx="4" presStyleCnt="24">
        <dgm:presLayoutVars>
          <dgm:chPref val="3"/>
        </dgm:presLayoutVars>
      </dgm:prSet>
      <dgm:spPr/>
    </dgm:pt>
    <dgm:pt modelId="{3879A00E-392E-4723-B64C-AF7401F75829}" type="pres">
      <dgm:prSet presAssocID="{787C28B6-5C51-4A23-9E3D-EFD39578A389}" presName="level3hierChild" presStyleCnt="0"/>
      <dgm:spPr/>
    </dgm:pt>
    <dgm:pt modelId="{2ACF91A4-3AE5-48AE-8865-E390732F4F80}" type="pres">
      <dgm:prSet presAssocID="{670E4EFA-16CE-4D8A-8725-93BA67AFD6C0}" presName="conn2-1" presStyleLbl="parChTrans1D4" presStyleIdx="4" presStyleCnt="24"/>
      <dgm:spPr/>
    </dgm:pt>
    <dgm:pt modelId="{3A7AD804-46A6-40F9-8A4D-148AD3D77D12}" type="pres">
      <dgm:prSet presAssocID="{670E4EFA-16CE-4D8A-8725-93BA67AFD6C0}" presName="connTx" presStyleLbl="parChTrans1D4" presStyleIdx="4" presStyleCnt="24"/>
      <dgm:spPr/>
    </dgm:pt>
    <dgm:pt modelId="{83B4F7D1-75D0-47E1-B46E-1F5310318665}" type="pres">
      <dgm:prSet presAssocID="{B2299CD5-358D-4976-8325-AB630EA1D490}" presName="root2" presStyleCnt="0"/>
      <dgm:spPr/>
    </dgm:pt>
    <dgm:pt modelId="{7EB0DFDC-9D7B-490D-9ABF-48F7F73FDCE4}" type="pres">
      <dgm:prSet presAssocID="{B2299CD5-358D-4976-8325-AB630EA1D490}" presName="LevelTwoTextNode" presStyleLbl="asst3" presStyleIdx="4" presStyleCnt="24">
        <dgm:presLayoutVars>
          <dgm:chPref val="3"/>
        </dgm:presLayoutVars>
      </dgm:prSet>
      <dgm:spPr/>
    </dgm:pt>
    <dgm:pt modelId="{EA26C63E-6CDC-4F36-AB61-420D7F0F3791}" type="pres">
      <dgm:prSet presAssocID="{B2299CD5-358D-4976-8325-AB630EA1D490}" presName="level3hierChild" presStyleCnt="0"/>
      <dgm:spPr/>
    </dgm:pt>
    <dgm:pt modelId="{ED6F5A21-8BC8-4055-A641-593161C554C0}" type="pres">
      <dgm:prSet presAssocID="{11936609-4620-4273-AC2E-29237CD69037}" presName="conn2-1" presStyleLbl="parChTrans1D3" presStyleIdx="5" presStyleCnt="24"/>
      <dgm:spPr/>
    </dgm:pt>
    <dgm:pt modelId="{9032F968-5E66-4B55-A06E-B97A7CB75314}" type="pres">
      <dgm:prSet presAssocID="{11936609-4620-4273-AC2E-29237CD69037}" presName="connTx" presStyleLbl="parChTrans1D3" presStyleIdx="5" presStyleCnt="24"/>
      <dgm:spPr/>
    </dgm:pt>
    <dgm:pt modelId="{F729F247-5E92-43B6-BFE5-0D60106A2BB1}" type="pres">
      <dgm:prSet presAssocID="{A7A3F67D-354D-4DF6-939E-4B967BDD6465}" presName="root2" presStyleCnt="0"/>
      <dgm:spPr/>
    </dgm:pt>
    <dgm:pt modelId="{0718EE07-B711-47E8-9808-D15B1971B990}" type="pres">
      <dgm:prSet presAssocID="{A7A3F67D-354D-4DF6-939E-4B967BDD6465}" presName="LevelTwoTextNode" presStyleLbl="node3" presStyleIdx="5" presStyleCnt="24" custScaleX="171206" custScaleY="159333">
        <dgm:presLayoutVars>
          <dgm:chPref val="3"/>
        </dgm:presLayoutVars>
      </dgm:prSet>
      <dgm:spPr/>
    </dgm:pt>
    <dgm:pt modelId="{4AB58920-10EC-4AF5-A564-85D9F7CDB4AD}" type="pres">
      <dgm:prSet presAssocID="{A7A3F67D-354D-4DF6-939E-4B967BDD6465}" presName="level3hierChild" presStyleCnt="0"/>
      <dgm:spPr/>
    </dgm:pt>
    <dgm:pt modelId="{7353238B-B3E5-4197-96E4-6B4938594229}" type="pres">
      <dgm:prSet presAssocID="{B768BD0C-BC1F-42E7-8BF3-0135B6F46466}" presName="conn2-1" presStyleLbl="parChTrans1D4" presStyleIdx="5" presStyleCnt="24"/>
      <dgm:spPr/>
    </dgm:pt>
    <dgm:pt modelId="{06072A5A-20E5-4279-8B9B-1C6BE2524DD1}" type="pres">
      <dgm:prSet presAssocID="{B768BD0C-BC1F-42E7-8BF3-0135B6F46466}" presName="connTx" presStyleLbl="parChTrans1D4" presStyleIdx="5" presStyleCnt="24"/>
      <dgm:spPr/>
    </dgm:pt>
    <dgm:pt modelId="{22296EB0-61CF-4C43-BD68-7746B935A64D}" type="pres">
      <dgm:prSet presAssocID="{362FFDA2-B923-4167-BD27-7B91B371D9D0}" presName="root2" presStyleCnt="0"/>
      <dgm:spPr/>
    </dgm:pt>
    <dgm:pt modelId="{79C9AEEB-9450-437E-9D7F-8A68F2F2FDB4}" type="pres">
      <dgm:prSet presAssocID="{362FFDA2-B923-4167-BD27-7B91B371D9D0}" presName="LevelTwoTextNode" presStyleLbl="asst3" presStyleIdx="5" presStyleCnt="24">
        <dgm:presLayoutVars>
          <dgm:chPref val="3"/>
        </dgm:presLayoutVars>
      </dgm:prSet>
      <dgm:spPr/>
    </dgm:pt>
    <dgm:pt modelId="{AFE40A57-A2F5-4B76-852B-582E15CFECCF}" type="pres">
      <dgm:prSet presAssocID="{362FFDA2-B923-4167-BD27-7B91B371D9D0}" presName="level3hierChild" presStyleCnt="0"/>
      <dgm:spPr/>
    </dgm:pt>
    <dgm:pt modelId="{5DC40FD0-7BD4-489A-B087-EF9A0B0A78AE}" type="pres">
      <dgm:prSet presAssocID="{F6195FE6-FD19-451B-A282-C5D790081DC7}" presName="conn2-1" presStyleLbl="parChTrans1D3" presStyleIdx="6" presStyleCnt="24"/>
      <dgm:spPr/>
    </dgm:pt>
    <dgm:pt modelId="{2B0D1DB5-6D25-4ECB-8467-70303C4E014A}" type="pres">
      <dgm:prSet presAssocID="{F6195FE6-FD19-451B-A282-C5D790081DC7}" presName="connTx" presStyleLbl="parChTrans1D3" presStyleIdx="6" presStyleCnt="24"/>
      <dgm:spPr/>
    </dgm:pt>
    <dgm:pt modelId="{9B285A51-2732-46E3-9BD0-D040E71C052F}" type="pres">
      <dgm:prSet presAssocID="{EE2D560D-D37B-47A8-B5C4-C23580A34B4D}" presName="root2" presStyleCnt="0"/>
      <dgm:spPr/>
    </dgm:pt>
    <dgm:pt modelId="{4801DC79-99B0-4EB1-A9CB-53118029CF2E}" type="pres">
      <dgm:prSet presAssocID="{EE2D560D-D37B-47A8-B5C4-C23580A34B4D}" presName="LevelTwoTextNode" presStyleLbl="node3" presStyleIdx="6" presStyleCnt="24" custScaleX="182549" custScaleY="154022">
        <dgm:presLayoutVars>
          <dgm:chPref val="3"/>
        </dgm:presLayoutVars>
      </dgm:prSet>
      <dgm:spPr/>
    </dgm:pt>
    <dgm:pt modelId="{04951C3D-402F-4659-9FE9-737A833B95FD}" type="pres">
      <dgm:prSet presAssocID="{EE2D560D-D37B-47A8-B5C4-C23580A34B4D}" presName="level3hierChild" presStyleCnt="0"/>
      <dgm:spPr/>
    </dgm:pt>
    <dgm:pt modelId="{670F777D-7A9B-42C2-B1F0-E8B1C5906788}" type="pres">
      <dgm:prSet presAssocID="{1B1A90D5-4859-4129-96FF-E75C6E65EDED}" presName="conn2-1" presStyleLbl="parChTrans1D4" presStyleIdx="6" presStyleCnt="24"/>
      <dgm:spPr/>
    </dgm:pt>
    <dgm:pt modelId="{C4191313-528C-4A92-B9E0-74EA4979F43F}" type="pres">
      <dgm:prSet presAssocID="{1B1A90D5-4859-4129-96FF-E75C6E65EDED}" presName="connTx" presStyleLbl="parChTrans1D4" presStyleIdx="6" presStyleCnt="24"/>
      <dgm:spPr/>
    </dgm:pt>
    <dgm:pt modelId="{878076D8-9A57-4143-85C3-FBC548644BCD}" type="pres">
      <dgm:prSet presAssocID="{50767021-C6ED-43C8-B7A5-08DFCF4EE023}" presName="root2" presStyleCnt="0"/>
      <dgm:spPr/>
    </dgm:pt>
    <dgm:pt modelId="{9C9EE62D-7949-4C66-97D7-5D700CC20250}" type="pres">
      <dgm:prSet presAssocID="{50767021-C6ED-43C8-B7A5-08DFCF4EE023}" presName="LevelTwoTextNode" presStyleLbl="asst3" presStyleIdx="6" presStyleCnt="24">
        <dgm:presLayoutVars>
          <dgm:chPref val="3"/>
        </dgm:presLayoutVars>
      </dgm:prSet>
      <dgm:spPr/>
    </dgm:pt>
    <dgm:pt modelId="{F08BB209-26E6-4F0C-8A68-EB211E06FCAC}" type="pres">
      <dgm:prSet presAssocID="{50767021-C6ED-43C8-B7A5-08DFCF4EE023}" presName="level3hierChild" presStyleCnt="0"/>
      <dgm:spPr/>
    </dgm:pt>
    <dgm:pt modelId="{4C7A62B3-82DA-4CBA-A30D-7858E5D57241}" type="pres">
      <dgm:prSet presAssocID="{F5969AB6-D701-4F6D-836C-2D18B459CB49}" presName="conn2-1" presStyleLbl="parChTrans1D3" presStyleIdx="7" presStyleCnt="24"/>
      <dgm:spPr/>
    </dgm:pt>
    <dgm:pt modelId="{59CED298-0EF5-4A4F-8276-A6E4D3B7110C}" type="pres">
      <dgm:prSet presAssocID="{F5969AB6-D701-4F6D-836C-2D18B459CB49}" presName="connTx" presStyleLbl="parChTrans1D3" presStyleIdx="7" presStyleCnt="24"/>
      <dgm:spPr/>
    </dgm:pt>
    <dgm:pt modelId="{6F374F2B-9248-4BF6-90A5-672C9BF072D6}" type="pres">
      <dgm:prSet presAssocID="{24214EB6-82DB-47F9-B32B-67D8C12BCE2D}" presName="root2" presStyleCnt="0"/>
      <dgm:spPr/>
    </dgm:pt>
    <dgm:pt modelId="{5CF63278-1A67-4B11-9CDE-78DD121A8116}" type="pres">
      <dgm:prSet presAssocID="{24214EB6-82DB-47F9-B32B-67D8C12BCE2D}" presName="LevelTwoTextNode" presStyleLbl="node3" presStyleIdx="7" presStyleCnt="24" custScaleX="142754" custScaleY="145236">
        <dgm:presLayoutVars>
          <dgm:chPref val="3"/>
        </dgm:presLayoutVars>
      </dgm:prSet>
      <dgm:spPr/>
    </dgm:pt>
    <dgm:pt modelId="{BE1A5684-6A81-46DC-855E-810614AAEC3A}" type="pres">
      <dgm:prSet presAssocID="{24214EB6-82DB-47F9-B32B-67D8C12BCE2D}" presName="level3hierChild" presStyleCnt="0"/>
      <dgm:spPr/>
    </dgm:pt>
    <dgm:pt modelId="{DE4E467B-42E9-48F2-B10B-FD08E769BBE1}" type="pres">
      <dgm:prSet presAssocID="{E9C0CF1C-880F-4E04-B6FA-7BCBA9640594}" presName="conn2-1" presStyleLbl="parChTrans1D4" presStyleIdx="7" presStyleCnt="24"/>
      <dgm:spPr/>
    </dgm:pt>
    <dgm:pt modelId="{46ED3628-5B2C-4E89-BF1F-3B361208E74B}" type="pres">
      <dgm:prSet presAssocID="{E9C0CF1C-880F-4E04-B6FA-7BCBA9640594}" presName="connTx" presStyleLbl="parChTrans1D4" presStyleIdx="7" presStyleCnt="24"/>
      <dgm:spPr/>
    </dgm:pt>
    <dgm:pt modelId="{B68A9DC8-E38F-4036-A64E-DBD2DCEDC352}" type="pres">
      <dgm:prSet presAssocID="{43790154-3568-44C2-9914-8554F6EACB0C}" presName="root2" presStyleCnt="0"/>
      <dgm:spPr/>
    </dgm:pt>
    <dgm:pt modelId="{8732F641-EDCA-48E8-A434-A71568427C8F}" type="pres">
      <dgm:prSet presAssocID="{43790154-3568-44C2-9914-8554F6EACB0C}" presName="LevelTwoTextNode" presStyleLbl="asst3" presStyleIdx="7" presStyleCnt="24">
        <dgm:presLayoutVars>
          <dgm:chPref val="3"/>
        </dgm:presLayoutVars>
      </dgm:prSet>
      <dgm:spPr/>
    </dgm:pt>
    <dgm:pt modelId="{E4DFB4F8-7123-43D8-9DCC-96193E979FD0}" type="pres">
      <dgm:prSet presAssocID="{43790154-3568-44C2-9914-8554F6EACB0C}" presName="level3hierChild" presStyleCnt="0"/>
      <dgm:spPr/>
    </dgm:pt>
    <dgm:pt modelId="{1066121A-4EFC-4B95-8679-3CD828D52BDC}" type="pres">
      <dgm:prSet presAssocID="{7B7F2B71-5F4B-47A7-8C45-67FE94EE6F1E}" presName="conn2-1" presStyleLbl="parChTrans1D2" presStyleIdx="2" presStyleCnt="6"/>
      <dgm:spPr/>
    </dgm:pt>
    <dgm:pt modelId="{71F9DE07-D1A4-4EC7-B7D2-2DF3E3534DB2}" type="pres">
      <dgm:prSet presAssocID="{7B7F2B71-5F4B-47A7-8C45-67FE94EE6F1E}" presName="connTx" presStyleLbl="parChTrans1D2" presStyleIdx="2" presStyleCnt="6"/>
      <dgm:spPr/>
    </dgm:pt>
    <dgm:pt modelId="{8CBB35A4-41B1-4C9D-8BFB-1A1FD6A38121}" type="pres">
      <dgm:prSet presAssocID="{AE66B79D-47DD-468E-B8B6-EAE41E967FD1}" presName="root2" presStyleCnt="0"/>
      <dgm:spPr/>
    </dgm:pt>
    <dgm:pt modelId="{403CAC28-D67B-4EEC-96D8-5B5DAA2148AC}" type="pres">
      <dgm:prSet presAssocID="{AE66B79D-47DD-468E-B8B6-EAE41E967FD1}" presName="LevelTwoTextNode" presStyleLbl="node2" presStyleIdx="2" presStyleCnt="6" custScaleX="123586" custScaleY="164569">
        <dgm:presLayoutVars>
          <dgm:chPref val="3"/>
        </dgm:presLayoutVars>
      </dgm:prSet>
      <dgm:spPr/>
    </dgm:pt>
    <dgm:pt modelId="{4FE3CC1A-E600-47CB-88DB-A786732869DB}" type="pres">
      <dgm:prSet presAssocID="{AE66B79D-47DD-468E-B8B6-EAE41E967FD1}" presName="level3hierChild" presStyleCnt="0"/>
      <dgm:spPr/>
    </dgm:pt>
    <dgm:pt modelId="{13CF3A18-A214-4883-9D00-54DE0C0572BF}" type="pres">
      <dgm:prSet presAssocID="{5CE375E0-0EDE-4BAB-8114-80FFFE789745}" presName="conn2-1" presStyleLbl="parChTrans1D3" presStyleIdx="8" presStyleCnt="24"/>
      <dgm:spPr/>
    </dgm:pt>
    <dgm:pt modelId="{2E01B7DC-D14E-4B84-88A4-A10B05E512C5}" type="pres">
      <dgm:prSet presAssocID="{5CE375E0-0EDE-4BAB-8114-80FFFE789745}" presName="connTx" presStyleLbl="parChTrans1D3" presStyleIdx="8" presStyleCnt="24"/>
      <dgm:spPr/>
    </dgm:pt>
    <dgm:pt modelId="{246AE94F-FA56-4C0C-94C6-D27F5D1503F4}" type="pres">
      <dgm:prSet presAssocID="{84D8EAA6-85A8-497F-97FD-75EF8C6CD8FC}" presName="root2" presStyleCnt="0"/>
      <dgm:spPr/>
    </dgm:pt>
    <dgm:pt modelId="{56725233-07D7-4D4D-B74E-F1E9FB08FB99}" type="pres">
      <dgm:prSet presAssocID="{84D8EAA6-85A8-497F-97FD-75EF8C6CD8FC}" presName="LevelTwoTextNode" presStyleLbl="node3" presStyleIdx="8" presStyleCnt="24" custScaleX="141952" custScaleY="105348">
        <dgm:presLayoutVars>
          <dgm:chPref val="3"/>
        </dgm:presLayoutVars>
      </dgm:prSet>
      <dgm:spPr/>
    </dgm:pt>
    <dgm:pt modelId="{93C13734-2D1A-4591-A372-3F715DCF3674}" type="pres">
      <dgm:prSet presAssocID="{84D8EAA6-85A8-497F-97FD-75EF8C6CD8FC}" presName="level3hierChild" presStyleCnt="0"/>
      <dgm:spPr/>
    </dgm:pt>
    <dgm:pt modelId="{327F5979-AE43-44D4-9EC4-3D37FB268281}" type="pres">
      <dgm:prSet presAssocID="{E1D33E8E-CEA4-4BDA-84E2-3B2783D09E0C}" presName="conn2-1" presStyleLbl="parChTrans1D4" presStyleIdx="8" presStyleCnt="24"/>
      <dgm:spPr/>
    </dgm:pt>
    <dgm:pt modelId="{9A10B93E-10F6-4C3C-B457-7B416859A82F}" type="pres">
      <dgm:prSet presAssocID="{E1D33E8E-CEA4-4BDA-84E2-3B2783D09E0C}" presName="connTx" presStyleLbl="parChTrans1D4" presStyleIdx="8" presStyleCnt="24"/>
      <dgm:spPr/>
    </dgm:pt>
    <dgm:pt modelId="{4C0CE98E-0B89-49A3-A555-3A223402E201}" type="pres">
      <dgm:prSet presAssocID="{D28EC042-35F1-4AC8-8B37-A801682B3570}" presName="root2" presStyleCnt="0"/>
      <dgm:spPr/>
    </dgm:pt>
    <dgm:pt modelId="{3AFC4545-CF91-4C12-8565-F7FEB131F50E}" type="pres">
      <dgm:prSet presAssocID="{D28EC042-35F1-4AC8-8B37-A801682B3570}" presName="LevelTwoTextNode" presStyleLbl="asst3" presStyleIdx="8" presStyleCnt="24">
        <dgm:presLayoutVars>
          <dgm:chPref val="3"/>
        </dgm:presLayoutVars>
      </dgm:prSet>
      <dgm:spPr/>
    </dgm:pt>
    <dgm:pt modelId="{7772E323-E074-42CA-8ED6-5CFBB8335A58}" type="pres">
      <dgm:prSet presAssocID="{D28EC042-35F1-4AC8-8B37-A801682B3570}" presName="level3hierChild" presStyleCnt="0"/>
      <dgm:spPr/>
    </dgm:pt>
    <dgm:pt modelId="{E3283FDF-B766-42AB-978B-28A85FF907A9}" type="pres">
      <dgm:prSet presAssocID="{8B0982DE-1BAC-482E-8277-66604B3A4C21}" presName="conn2-1" presStyleLbl="parChTrans1D3" presStyleIdx="9" presStyleCnt="24"/>
      <dgm:spPr/>
    </dgm:pt>
    <dgm:pt modelId="{F316B007-6BA2-460B-9F7B-0044DFCFEF0A}" type="pres">
      <dgm:prSet presAssocID="{8B0982DE-1BAC-482E-8277-66604B3A4C21}" presName="connTx" presStyleLbl="parChTrans1D3" presStyleIdx="9" presStyleCnt="24"/>
      <dgm:spPr/>
    </dgm:pt>
    <dgm:pt modelId="{05515738-9524-484A-AFDC-C44F89C58EB8}" type="pres">
      <dgm:prSet presAssocID="{2E599BCA-C3FC-4D30-8B9C-E00587E7A3D3}" presName="root2" presStyleCnt="0"/>
      <dgm:spPr/>
    </dgm:pt>
    <dgm:pt modelId="{1A2F9F1B-E2E1-4795-B0AA-003D559EBBD8}" type="pres">
      <dgm:prSet presAssocID="{2E599BCA-C3FC-4D30-8B9C-E00587E7A3D3}" presName="LevelTwoTextNode" presStyleLbl="node3" presStyleIdx="9" presStyleCnt="24" custScaleX="152732" custScaleY="116398">
        <dgm:presLayoutVars>
          <dgm:chPref val="3"/>
        </dgm:presLayoutVars>
      </dgm:prSet>
      <dgm:spPr/>
    </dgm:pt>
    <dgm:pt modelId="{B6DEC578-7969-49A0-BFA5-90A7854A91F4}" type="pres">
      <dgm:prSet presAssocID="{2E599BCA-C3FC-4D30-8B9C-E00587E7A3D3}" presName="level3hierChild" presStyleCnt="0"/>
      <dgm:spPr/>
    </dgm:pt>
    <dgm:pt modelId="{CEE9BEFA-69DE-47B4-8642-E21B46133198}" type="pres">
      <dgm:prSet presAssocID="{1797A525-2481-47B8-BDA5-1E17FB575DEE}" presName="conn2-1" presStyleLbl="parChTrans1D4" presStyleIdx="9" presStyleCnt="24"/>
      <dgm:spPr/>
    </dgm:pt>
    <dgm:pt modelId="{41251BD5-B1D3-433A-8986-55C9645CA019}" type="pres">
      <dgm:prSet presAssocID="{1797A525-2481-47B8-BDA5-1E17FB575DEE}" presName="connTx" presStyleLbl="parChTrans1D4" presStyleIdx="9" presStyleCnt="24"/>
      <dgm:spPr/>
    </dgm:pt>
    <dgm:pt modelId="{9A413029-6B69-47C7-BBDF-4301650D752C}" type="pres">
      <dgm:prSet presAssocID="{63AA1774-0497-4E27-BE97-94373B05F3BC}" presName="root2" presStyleCnt="0"/>
      <dgm:spPr/>
    </dgm:pt>
    <dgm:pt modelId="{7EA574BD-A672-4B8E-9421-5C9DED8C6061}" type="pres">
      <dgm:prSet presAssocID="{63AA1774-0497-4E27-BE97-94373B05F3BC}" presName="LevelTwoTextNode" presStyleLbl="asst3" presStyleIdx="9" presStyleCnt="24">
        <dgm:presLayoutVars>
          <dgm:chPref val="3"/>
        </dgm:presLayoutVars>
      </dgm:prSet>
      <dgm:spPr/>
    </dgm:pt>
    <dgm:pt modelId="{53BD82CA-2BED-4CAE-86EA-DBE42CEA7FE7}" type="pres">
      <dgm:prSet presAssocID="{63AA1774-0497-4E27-BE97-94373B05F3BC}" presName="level3hierChild" presStyleCnt="0"/>
      <dgm:spPr/>
    </dgm:pt>
    <dgm:pt modelId="{BE401EF6-634B-45EC-BCCD-AA638855FDAC}" type="pres">
      <dgm:prSet presAssocID="{9D028416-654D-4CB1-B941-6C286AE2EA4C}" presName="conn2-1" presStyleLbl="parChTrans1D3" presStyleIdx="10" presStyleCnt="24"/>
      <dgm:spPr/>
    </dgm:pt>
    <dgm:pt modelId="{8E787D3A-617C-4E42-A2A9-A28865EFFD17}" type="pres">
      <dgm:prSet presAssocID="{9D028416-654D-4CB1-B941-6C286AE2EA4C}" presName="connTx" presStyleLbl="parChTrans1D3" presStyleIdx="10" presStyleCnt="24"/>
      <dgm:spPr/>
    </dgm:pt>
    <dgm:pt modelId="{39A1DFA9-D601-4B59-8EE1-943F37BD26E5}" type="pres">
      <dgm:prSet presAssocID="{6A80C7F0-CA27-4E7A-9A59-6CDA9EEA2E67}" presName="root2" presStyleCnt="0"/>
      <dgm:spPr/>
    </dgm:pt>
    <dgm:pt modelId="{E1479161-F0DE-49C7-8AF4-B978792F15FB}" type="pres">
      <dgm:prSet presAssocID="{6A80C7F0-CA27-4E7A-9A59-6CDA9EEA2E67}" presName="LevelTwoTextNode" presStyleLbl="node3" presStyleIdx="10" presStyleCnt="24">
        <dgm:presLayoutVars>
          <dgm:chPref val="3"/>
        </dgm:presLayoutVars>
      </dgm:prSet>
      <dgm:spPr/>
    </dgm:pt>
    <dgm:pt modelId="{427BECB4-C272-4528-A1C0-1E2D66E6BEB5}" type="pres">
      <dgm:prSet presAssocID="{6A80C7F0-CA27-4E7A-9A59-6CDA9EEA2E67}" presName="level3hierChild" presStyleCnt="0"/>
      <dgm:spPr/>
    </dgm:pt>
    <dgm:pt modelId="{0CE5C387-E349-4652-8742-70B90951167D}" type="pres">
      <dgm:prSet presAssocID="{44CBD3EC-836C-4A1A-87FA-565E41CFCEEA}" presName="conn2-1" presStyleLbl="parChTrans1D4" presStyleIdx="10" presStyleCnt="24"/>
      <dgm:spPr/>
    </dgm:pt>
    <dgm:pt modelId="{B6049AD4-FE3E-425E-989B-9B1BE88E3F2C}" type="pres">
      <dgm:prSet presAssocID="{44CBD3EC-836C-4A1A-87FA-565E41CFCEEA}" presName="connTx" presStyleLbl="parChTrans1D4" presStyleIdx="10" presStyleCnt="24"/>
      <dgm:spPr/>
    </dgm:pt>
    <dgm:pt modelId="{303139F8-13DC-4DEE-937B-2EE128721FBB}" type="pres">
      <dgm:prSet presAssocID="{C4EAA273-6BE4-4BEA-B1BB-54F9F6A8752C}" presName="root2" presStyleCnt="0"/>
      <dgm:spPr/>
    </dgm:pt>
    <dgm:pt modelId="{243BB5A6-FC28-4DF5-A076-36AD790E70B5}" type="pres">
      <dgm:prSet presAssocID="{C4EAA273-6BE4-4BEA-B1BB-54F9F6A8752C}" presName="LevelTwoTextNode" presStyleLbl="asst3" presStyleIdx="10" presStyleCnt="24">
        <dgm:presLayoutVars>
          <dgm:chPref val="3"/>
        </dgm:presLayoutVars>
      </dgm:prSet>
      <dgm:spPr/>
    </dgm:pt>
    <dgm:pt modelId="{F0335DD1-6303-4997-A8BC-13BF0358C2A6}" type="pres">
      <dgm:prSet presAssocID="{C4EAA273-6BE4-4BEA-B1BB-54F9F6A8752C}" presName="level3hierChild" presStyleCnt="0"/>
      <dgm:spPr/>
    </dgm:pt>
    <dgm:pt modelId="{6F4AFCE9-C19B-4044-82E3-A74A202ADFFC}" type="pres">
      <dgm:prSet presAssocID="{6CE1C580-078E-44AA-BAE2-7AC2048D071E}" presName="conn2-1" presStyleLbl="parChTrans1D3" presStyleIdx="11" presStyleCnt="24"/>
      <dgm:spPr/>
    </dgm:pt>
    <dgm:pt modelId="{8BA3CCE3-726A-405A-8806-D58EB374E111}" type="pres">
      <dgm:prSet presAssocID="{6CE1C580-078E-44AA-BAE2-7AC2048D071E}" presName="connTx" presStyleLbl="parChTrans1D3" presStyleIdx="11" presStyleCnt="24"/>
      <dgm:spPr/>
    </dgm:pt>
    <dgm:pt modelId="{61A7B86F-0CFA-47D5-AECA-84C111F66038}" type="pres">
      <dgm:prSet presAssocID="{9469B7F9-3870-4402-AF42-C312F5402A0F}" presName="root2" presStyleCnt="0"/>
      <dgm:spPr/>
    </dgm:pt>
    <dgm:pt modelId="{214816CA-21EB-4366-9D79-8719DD6436FB}" type="pres">
      <dgm:prSet presAssocID="{9469B7F9-3870-4402-AF42-C312F5402A0F}" presName="LevelTwoTextNode" presStyleLbl="node3" presStyleIdx="11" presStyleCnt="24" custScaleX="208310" custScaleY="178346">
        <dgm:presLayoutVars>
          <dgm:chPref val="3"/>
        </dgm:presLayoutVars>
      </dgm:prSet>
      <dgm:spPr/>
    </dgm:pt>
    <dgm:pt modelId="{61440366-9E5C-4E84-867A-044D295DF183}" type="pres">
      <dgm:prSet presAssocID="{9469B7F9-3870-4402-AF42-C312F5402A0F}" presName="level3hierChild" presStyleCnt="0"/>
      <dgm:spPr/>
    </dgm:pt>
    <dgm:pt modelId="{F6C47AD7-129F-41B5-8226-CA565A01ECAA}" type="pres">
      <dgm:prSet presAssocID="{52368DC6-CAEB-4016-A93F-FF0AA56C5BF1}" presName="conn2-1" presStyleLbl="parChTrans1D4" presStyleIdx="11" presStyleCnt="24"/>
      <dgm:spPr/>
    </dgm:pt>
    <dgm:pt modelId="{4BADFCB7-AB8F-4719-B217-8C102CB52F5B}" type="pres">
      <dgm:prSet presAssocID="{52368DC6-CAEB-4016-A93F-FF0AA56C5BF1}" presName="connTx" presStyleLbl="parChTrans1D4" presStyleIdx="11" presStyleCnt="24"/>
      <dgm:spPr/>
    </dgm:pt>
    <dgm:pt modelId="{F0F17F16-25EF-4E6E-9D57-2304D5CB086C}" type="pres">
      <dgm:prSet presAssocID="{0BA8737D-7225-45FB-AC3D-5C31ABE947D1}" presName="root2" presStyleCnt="0"/>
      <dgm:spPr/>
    </dgm:pt>
    <dgm:pt modelId="{91D6C595-268C-490C-8F4A-B0998481B428}" type="pres">
      <dgm:prSet presAssocID="{0BA8737D-7225-45FB-AC3D-5C31ABE947D1}" presName="LevelTwoTextNode" presStyleLbl="asst3" presStyleIdx="11" presStyleCnt="24">
        <dgm:presLayoutVars>
          <dgm:chPref val="3"/>
        </dgm:presLayoutVars>
      </dgm:prSet>
      <dgm:spPr/>
    </dgm:pt>
    <dgm:pt modelId="{6F9BAC8D-3DD1-410D-9E0C-B4DF416FBA2F}" type="pres">
      <dgm:prSet presAssocID="{0BA8737D-7225-45FB-AC3D-5C31ABE947D1}" presName="level3hierChild" presStyleCnt="0"/>
      <dgm:spPr/>
    </dgm:pt>
    <dgm:pt modelId="{6F8DD44B-5707-45C9-981C-A9E2E2533FD0}" type="pres">
      <dgm:prSet presAssocID="{1007C940-00C9-4701-AF09-90C13AD4DF05}" presName="conn2-1" presStyleLbl="parChTrans1D2" presStyleIdx="3" presStyleCnt="6"/>
      <dgm:spPr/>
    </dgm:pt>
    <dgm:pt modelId="{BC4E92C3-5280-41F3-95F6-1FEE14B67AB7}" type="pres">
      <dgm:prSet presAssocID="{1007C940-00C9-4701-AF09-90C13AD4DF05}" presName="connTx" presStyleLbl="parChTrans1D2" presStyleIdx="3" presStyleCnt="6"/>
      <dgm:spPr/>
    </dgm:pt>
    <dgm:pt modelId="{CE66F6BE-D93A-487C-92BA-CF12E9B7C21D}" type="pres">
      <dgm:prSet presAssocID="{F5A466AF-D1D5-4DD5-B389-7D6014669145}" presName="root2" presStyleCnt="0"/>
      <dgm:spPr/>
    </dgm:pt>
    <dgm:pt modelId="{319E264B-20A6-4DE8-8169-9A87B387F474}" type="pres">
      <dgm:prSet presAssocID="{F5A466AF-D1D5-4DD5-B389-7D6014669145}" presName="LevelTwoTextNode" presStyleLbl="node2" presStyleIdx="3" presStyleCnt="6">
        <dgm:presLayoutVars>
          <dgm:chPref val="3"/>
        </dgm:presLayoutVars>
      </dgm:prSet>
      <dgm:spPr/>
    </dgm:pt>
    <dgm:pt modelId="{C0BC8E06-46F7-4238-8A12-73E869512124}" type="pres">
      <dgm:prSet presAssocID="{F5A466AF-D1D5-4DD5-B389-7D6014669145}" presName="level3hierChild" presStyleCnt="0"/>
      <dgm:spPr/>
    </dgm:pt>
    <dgm:pt modelId="{2870B680-B68C-415B-92A1-B83E9D94F670}" type="pres">
      <dgm:prSet presAssocID="{30C6B980-0A75-428B-965D-A82CE45CD34C}" presName="conn2-1" presStyleLbl="parChTrans1D3" presStyleIdx="12" presStyleCnt="24"/>
      <dgm:spPr/>
    </dgm:pt>
    <dgm:pt modelId="{9794019B-5705-4C9C-AEF7-E44A5BE76AC6}" type="pres">
      <dgm:prSet presAssocID="{30C6B980-0A75-428B-965D-A82CE45CD34C}" presName="connTx" presStyleLbl="parChTrans1D3" presStyleIdx="12" presStyleCnt="24"/>
      <dgm:spPr/>
    </dgm:pt>
    <dgm:pt modelId="{1CD84CA5-9556-4A33-BD1B-0BF1CA69F8AD}" type="pres">
      <dgm:prSet presAssocID="{DDF7D17A-B9FD-433A-8B68-1BF8400BD0AA}" presName="root2" presStyleCnt="0"/>
      <dgm:spPr/>
    </dgm:pt>
    <dgm:pt modelId="{81A9187E-B702-4C3F-9E1F-0B090C90368A}" type="pres">
      <dgm:prSet presAssocID="{DDF7D17A-B9FD-433A-8B68-1BF8400BD0AA}" presName="LevelTwoTextNode" presStyleLbl="node3" presStyleIdx="12" presStyleCnt="24" custScaleX="174875" custScaleY="149588">
        <dgm:presLayoutVars>
          <dgm:chPref val="3"/>
        </dgm:presLayoutVars>
      </dgm:prSet>
      <dgm:spPr/>
    </dgm:pt>
    <dgm:pt modelId="{210AEE48-E33E-4C78-88F1-ADF344674E46}" type="pres">
      <dgm:prSet presAssocID="{DDF7D17A-B9FD-433A-8B68-1BF8400BD0AA}" presName="level3hierChild" presStyleCnt="0"/>
      <dgm:spPr/>
    </dgm:pt>
    <dgm:pt modelId="{CD1E529E-ACDB-4ADC-8C0F-22E2D214D264}" type="pres">
      <dgm:prSet presAssocID="{F6EF8947-CDD8-4F96-ADF3-BBA6D9697708}" presName="conn2-1" presStyleLbl="parChTrans1D4" presStyleIdx="12" presStyleCnt="24"/>
      <dgm:spPr/>
    </dgm:pt>
    <dgm:pt modelId="{992199B6-9D37-410E-9F0A-2A5398E5B150}" type="pres">
      <dgm:prSet presAssocID="{F6EF8947-CDD8-4F96-ADF3-BBA6D9697708}" presName="connTx" presStyleLbl="parChTrans1D4" presStyleIdx="12" presStyleCnt="24"/>
      <dgm:spPr/>
    </dgm:pt>
    <dgm:pt modelId="{70102868-D479-4693-9C37-BAEF65ABC730}" type="pres">
      <dgm:prSet presAssocID="{ECBEBC52-2849-42D7-B170-1897973564CE}" presName="root2" presStyleCnt="0"/>
      <dgm:spPr/>
    </dgm:pt>
    <dgm:pt modelId="{DE4A5C95-804D-4456-B815-4081C3788AAC}" type="pres">
      <dgm:prSet presAssocID="{ECBEBC52-2849-42D7-B170-1897973564CE}" presName="LevelTwoTextNode" presStyleLbl="asst3" presStyleIdx="12" presStyleCnt="24">
        <dgm:presLayoutVars>
          <dgm:chPref val="3"/>
        </dgm:presLayoutVars>
      </dgm:prSet>
      <dgm:spPr/>
    </dgm:pt>
    <dgm:pt modelId="{DC7577D6-2E0F-4156-B024-739992396A55}" type="pres">
      <dgm:prSet presAssocID="{ECBEBC52-2849-42D7-B170-1897973564CE}" presName="level3hierChild" presStyleCnt="0"/>
      <dgm:spPr/>
    </dgm:pt>
    <dgm:pt modelId="{3790D982-FF0E-4A10-BEE4-61E25F2D8350}" type="pres">
      <dgm:prSet presAssocID="{3EB40DDF-F46F-429F-BB6A-0CCF41BAA069}" presName="conn2-1" presStyleLbl="parChTrans1D3" presStyleIdx="13" presStyleCnt="24"/>
      <dgm:spPr/>
    </dgm:pt>
    <dgm:pt modelId="{376C5A2D-F3B0-4002-89B9-4573D804DEA7}" type="pres">
      <dgm:prSet presAssocID="{3EB40DDF-F46F-429F-BB6A-0CCF41BAA069}" presName="connTx" presStyleLbl="parChTrans1D3" presStyleIdx="13" presStyleCnt="24"/>
      <dgm:spPr/>
    </dgm:pt>
    <dgm:pt modelId="{B2AA8464-94F0-43E4-8A53-C52A6D174262}" type="pres">
      <dgm:prSet presAssocID="{E0965DC3-7269-4496-895B-738508B1D517}" presName="root2" presStyleCnt="0"/>
      <dgm:spPr/>
    </dgm:pt>
    <dgm:pt modelId="{D7AC2498-C079-4AD5-9833-691CC30BF993}" type="pres">
      <dgm:prSet presAssocID="{E0965DC3-7269-4496-895B-738508B1D517}" presName="LevelTwoTextNode" presStyleLbl="node3" presStyleIdx="13" presStyleCnt="24" custScaleX="152675" custScaleY="143768">
        <dgm:presLayoutVars>
          <dgm:chPref val="3"/>
        </dgm:presLayoutVars>
      </dgm:prSet>
      <dgm:spPr/>
    </dgm:pt>
    <dgm:pt modelId="{A91E8D58-251A-4E69-8325-54D1BF35EA16}" type="pres">
      <dgm:prSet presAssocID="{E0965DC3-7269-4496-895B-738508B1D517}" presName="level3hierChild" presStyleCnt="0"/>
      <dgm:spPr/>
    </dgm:pt>
    <dgm:pt modelId="{7D6B216D-1B3B-49D6-90F5-16AEF7AEBC44}" type="pres">
      <dgm:prSet presAssocID="{800A6086-ED72-4C5C-9B5C-704B47CC7897}" presName="conn2-1" presStyleLbl="parChTrans1D4" presStyleIdx="13" presStyleCnt="24"/>
      <dgm:spPr/>
    </dgm:pt>
    <dgm:pt modelId="{6E244118-A86A-475F-B6ED-03C52BE333FE}" type="pres">
      <dgm:prSet presAssocID="{800A6086-ED72-4C5C-9B5C-704B47CC7897}" presName="connTx" presStyleLbl="parChTrans1D4" presStyleIdx="13" presStyleCnt="24"/>
      <dgm:spPr/>
    </dgm:pt>
    <dgm:pt modelId="{DC8D5EB5-985D-4759-B0D6-8AC9D914E59D}" type="pres">
      <dgm:prSet presAssocID="{E22B7E94-F80C-44F7-93C7-BD3522BC21F2}" presName="root2" presStyleCnt="0"/>
      <dgm:spPr/>
    </dgm:pt>
    <dgm:pt modelId="{462A608A-8C8B-408A-9EE1-D3D160730DC3}" type="pres">
      <dgm:prSet presAssocID="{E22B7E94-F80C-44F7-93C7-BD3522BC21F2}" presName="LevelTwoTextNode" presStyleLbl="asst3" presStyleIdx="13" presStyleCnt="24">
        <dgm:presLayoutVars>
          <dgm:chPref val="3"/>
        </dgm:presLayoutVars>
      </dgm:prSet>
      <dgm:spPr/>
    </dgm:pt>
    <dgm:pt modelId="{F881D6B9-D129-426F-88A3-6B6FB69261B4}" type="pres">
      <dgm:prSet presAssocID="{E22B7E94-F80C-44F7-93C7-BD3522BC21F2}" presName="level3hierChild" presStyleCnt="0"/>
      <dgm:spPr/>
    </dgm:pt>
    <dgm:pt modelId="{DF6F1330-DBC4-4E28-A46B-85B4E00077F4}" type="pres">
      <dgm:prSet presAssocID="{4075AA25-6F69-4990-ADB7-21D0D16227A4}" presName="conn2-1" presStyleLbl="parChTrans1D3" presStyleIdx="14" presStyleCnt="24"/>
      <dgm:spPr/>
    </dgm:pt>
    <dgm:pt modelId="{22065F57-132D-4FFC-8E98-C39A349CFC26}" type="pres">
      <dgm:prSet presAssocID="{4075AA25-6F69-4990-ADB7-21D0D16227A4}" presName="connTx" presStyleLbl="parChTrans1D3" presStyleIdx="14" presStyleCnt="24"/>
      <dgm:spPr/>
    </dgm:pt>
    <dgm:pt modelId="{7A989840-F9D6-44A8-A198-0CE29B1094A6}" type="pres">
      <dgm:prSet presAssocID="{54CE510B-29F6-49A4-B6E8-D2233A655BCA}" presName="root2" presStyleCnt="0"/>
      <dgm:spPr/>
    </dgm:pt>
    <dgm:pt modelId="{CEC88AD5-A581-4091-BE31-9F840E64C178}" type="pres">
      <dgm:prSet presAssocID="{54CE510B-29F6-49A4-B6E8-D2233A655BCA}" presName="LevelTwoTextNode" presStyleLbl="node3" presStyleIdx="14" presStyleCnt="24">
        <dgm:presLayoutVars>
          <dgm:chPref val="3"/>
        </dgm:presLayoutVars>
      </dgm:prSet>
      <dgm:spPr/>
    </dgm:pt>
    <dgm:pt modelId="{5177C42C-31BB-4A71-9F22-F87CB0DE7370}" type="pres">
      <dgm:prSet presAssocID="{54CE510B-29F6-49A4-B6E8-D2233A655BCA}" presName="level3hierChild" presStyleCnt="0"/>
      <dgm:spPr/>
    </dgm:pt>
    <dgm:pt modelId="{850FBA73-293C-422E-839A-5AFE86A2B8F4}" type="pres">
      <dgm:prSet presAssocID="{303BCA51-151F-4415-A021-266941E678A5}" presName="conn2-1" presStyleLbl="parChTrans1D4" presStyleIdx="14" presStyleCnt="24"/>
      <dgm:spPr/>
    </dgm:pt>
    <dgm:pt modelId="{02B02016-A4EF-4F23-8267-66DFF82C978F}" type="pres">
      <dgm:prSet presAssocID="{303BCA51-151F-4415-A021-266941E678A5}" presName="connTx" presStyleLbl="parChTrans1D4" presStyleIdx="14" presStyleCnt="24"/>
      <dgm:spPr/>
    </dgm:pt>
    <dgm:pt modelId="{55AF8FD4-EAE8-4F04-9017-F48F521C53BD}" type="pres">
      <dgm:prSet presAssocID="{AAAC76AF-D714-49AD-96B0-02ADE3837AC4}" presName="root2" presStyleCnt="0"/>
      <dgm:spPr/>
    </dgm:pt>
    <dgm:pt modelId="{1FAD3CC9-F385-42E3-9641-B1719C6FDE30}" type="pres">
      <dgm:prSet presAssocID="{AAAC76AF-D714-49AD-96B0-02ADE3837AC4}" presName="LevelTwoTextNode" presStyleLbl="asst3" presStyleIdx="14" presStyleCnt="24">
        <dgm:presLayoutVars>
          <dgm:chPref val="3"/>
        </dgm:presLayoutVars>
      </dgm:prSet>
      <dgm:spPr/>
    </dgm:pt>
    <dgm:pt modelId="{0E2F9369-A2E2-475C-ABDA-15178523EFFC}" type="pres">
      <dgm:prSet presAssocID="{AAAC76AF-D714-49AD-96B0-02ADE3837AC4}" presName="level3hierChild" presStyleCnt="0"/>
      <dgm:spPr/>
    </dgm:pt>
    <dgm:pt modelId="{B816A629-1E38-4AA4-BD94-21C108B2302A}" type="pres">
      <dgm:prSet presAssocID="{AFE67D9D-07D6-4828-B8A2-9D0D426E7E92}" presName="conn2-1" presStyleLbl="parChTrans1D3" presStyleIdx="15" presStyleCnt="24"/>
      <dgm:spPr/>
    </dgm:pt>
    <dgm:pt modelId="{AD0F6165-E3B7-4E2E-8348-98D28379FCE5}" type="pres">
      <dgm:prSet presAssocID="{AFE67D9D-07D6-4828-B8A2-9D0D426E7E92}" presName="connTx" presStyleLbl="parChTrans1D3" presStyleIdx="15" presStyleCnt="24"/>
      <dgm:spPr/>
    </dgm:pt>
    <dgm:pt modelId="{B9997AA3-7693-4F92-8F16-101390EAEDD4}" type="pres">
      <dgm:prSet presAssocID="{19E20150-A810-4ADC-B66D-2824C1E5E7D6}" presName="root2" presStyleCnt="0"/>
      <dgm:spPr/>
    </dgm:pt>
    <dgm:pt modelId="{844C5E24-B580-48EB-97D2-30E4B0909039}" type="pres">
      <dgm:prSet presAssocID="{19E20150-A810-4ADC-B66D-2824C1E5E7D6}" presName="LevelTwoTextNode" presStyleLbl="node3" presStyleIdx="15" presStyleCnt="24">
        <dgm:presLayoutVars>
          <dgm:chPref val="3"/>
        </dgm:presLayoutVars>
      </dgm:prSet>
      <dgm:spPr/>
    </dgm:pt>
    <dgm:pt modelId="{803D982B-3555-404E-8010-B454D57DC3FB}" type="pres">
      <dgm:prSet presAssocID="{19E20150-A810-4ADC-B66D-2824C1E5E7D6}" presName="level3hierChild" presStyleCnt="0"/>
      <dgm:spPr/>
    </dgm:pt>
    <dgm:pt modelId="{0EA75951-B846-4361-8654-0387971DC1EF}" type="pres">
      <dgm:prSet presAssocID="{531EA0DD-B325-45A0-BE49-51868EE9E918}" presName="conn2-1" presStyleLbl="parChTrans1D4" presStyleIdx="15" presStyleCnt="24"/>
      <dgm:spPr/>
    </dgm:pt>
    <dgm:pt modelId="{81C97AC0-485C-422D-949E-AC32F666DBAC}" type="pres">
      <dgm:prSet presAssocID="{531EA0DD-B325-45A0-BE49-51868EE9E918}" presName="connTx" presStyleLbl="parChTrans1D4" presStyleIdx="15" presStyleCnt="24"/>
      <dgm:spPr/>
    </dgm:pt>
    <dgm:pt modelId="{E5005F25-0F20-4263-9E64-4A65642C0344}" type="pres">
      <dgm:prSet presAssocID="{F9603C3B-CEBA-42AB-98FB-44F0D9637459}" presName="root2" presStyleCnt="0"/>
      <dgm:spPr/>
    </dgm:pt>
    <dgm:pt modelId="{EA5AE963-F335-4DB1-9E4F-867115AE2700}" type="pres">
      <dgm:prSet presAssocID="{F9603C3B-CEBA-42AB-98FB-44F0D9637459}" presName="LevelTwoTextNode" presStyleLbl="asst3" presStyleIdx="15" presStyleCnt="24">
        <dgm:presLayoutVars>
          <dgm:chPref val="3"/>
        </dgm:presLayoutVars>
      </dgm:prSet>
      <dgm:spPr/>
    </dgm:pt>
    <dgm:pt modelId="{597B89EA-73B6-4DC0-8593-DD60C71D98D2}" type="pres">
      <dgm:prSet presAssocID="{F9603C3B-CEBA-42AB-98FB-44F0D9637459}" presName="level3hierChild" presStyleCnt="0"/>
      <dgm:spPr/>
    </dgm:pt>
    <dgm:pt modelId="{EDE0FCE0-FC50-46B7-8AF2-C98EC67C772E}" type="pres">
      <dgm:prSet presAssocID="{0C450135-57D9-46CA-8C85-3563CF45B905}" presName="conn2-1" presStyleLbl="parChTrans1D2" presStyleIdx="4" presStyleCnt="6"/>
      <dgm:spPr/>
    </dgm:pt>
    <dgm:pt modelId="{BC660320-0F78-427A-A6CD-6CD7316D5DF0}" type="pres">
      <dgm:prSet presAssocID="{0C450135-57D9-46CA-8C85-3563CF45B905}" presName="connTx" presStyleLbl="parChTrans1D2" presStyleIdx="4" presStyleCnt="6"/>
      <dgm:spPr/>
    </dgm:pt>
    <dgm:pt modelId="{BFDF34E3-7E44-44E2-9843-D8DF5F731240}" type="pres">
      <dgm:prSet presAssocID="{2258E1F6-40A8-423A-8177-8D7DCC07B15F}" presName="root2" presStyleCnt="0"/>
      <dgm:spPr/>
    </dgm:pt>
    <dgm:pt modelId="{845F7DFD-411F-499D-9EEC-3D1C9FB35DF8}" type="pres">
      <dgm:prSet presAssocID="{2258E1F6-40A8-423A-8177-8D7DCC07B15F}" presName="LevelTwoTextNode" presStyleLbl="node2" presStyleIdx="4" presStyleCnt="6" custScaleX="127514" custScaleY="148410">
        <dgm:presLayoutVars>
          <dgm:chPref val="3"/>
        </dgm:presLayoutVars>
      </dgm:prSet>
      <dgm:spPr/>
    </dgm:pt>
    <dgm:pt modelId="{95AB6F2A-6476-4569-A0A8-30934CAC5002}" type="pres">
      <dgm:prSet presAssocID="{2258E1F6-40A8-423A-8177-8D7DCC07B15F}" presName="level3hierChild" presStyleCnt="0"/>
      <dgm:spPr/>
    </dgm:pt>
    <dgm:pt modelId="{3BFED2FA-C356-4279-96FB-163D14C67C96}" type="pres">
      <dgm:prSet presAssocID="{D7CF410E-F866-4E9C-8733-E0EE64B2CD80}" presName="conn2-1" presStyleLbl="parChTrans1D3" presStyleIdx="16" presStyleCnt="24"/>
      <dgm:spPr/>
    </dgm:pt>
    <dgm:pt modelId="{64536ABB-5DC3-4203-BF92-42B4E6F58AF1}" type="pres">
      <dgm:prSet presAssocID="{D7CF410E-F866-4E9C-8733-E0EE64B2CD80}" presName="connTx" presStyleLbl="parChTrans1D3" presStyleIdx="16" presStyleCnt="24"/>
      <dgm:spPr/>
    </dgm:pt>
    <dgm:pt modelId="{153E6DA9-390E-413C-9928-DB087BB60BE9}" type="pres">
      <dgm:prSet presAssocID="{B0B7E5A3-7180-4994-84ED-C0B8559BE987}" presName="root2" presStyleCnt="0"/>
      <dgm:spPr/>
    </dgm:pt>
    <dgm:pt modelId="{075800D5-A432-4165-BA2E-55DEAD62E36C}" type="pres">
      <dgm:prSet presAssocID="{B0B7E5A3-7180-4994-84ED-C0B8559BE987}" presName="LevelTwoTextNode" presStyleLbl="node3" presStyleIdx="16" presStyleCnt="24" custScaleX="126342" custScaleY="108469">
        <dgm:presLayoutVars>
          <dgm:chPref val="3"/>
        </dgm:presLayoutVars>
      </dgm:prSet>
      <dgm:spPr/>
    </dgm:pt>
    <dgm:pt modelId="{66D3C1C1-6293-4EAD-86F7-854E95835CFE}" type="pres">
      <dgm:prSet presAssocID="{B0B7E5A3-7180-4994-84ED-C0B8559BE987}" presName="level3hierChild" presStyleCnt="0"/>
      <dgm:spPr/>
    </dgm:pt>
    <dgm:pt modelId="{6B05D25F-5CE0-4292-B2B6-B9A4A22DA180}" type="pres">
      <dgm:prSet presAssocID="{BF54C0CA-5A08-4C68-A98B-A63FC1B09E7B}" presName="conn2-1" presStyleLbl="parChTrans1D4" presStyleIdx="16" presStyleCnt="24"/>
      <dgm:spPr/>
    </dgm:pt>
    <dgm:pt modelId="{968302EB-C4ED-4966-94B6-C8DAA404E45D}" type="pres">
      <dgm:prSet presAssocID="{BF54C0CA-5A08-4C68-A98B-A63FC1B09E7B}" presName="connTx" presStyleLbl="parChTrans1D4" presStyleIdx="16" presStyleCnt="24"/>
      <dgm:spPr/>
    </dgm:pt>
    <dgm:pt modelId="{7A34AC61-46F0-410F-A1D4-1854B0EC3791}" type="pres">
      <dgm:prSet presAssocID="{C425ECC2-FD5C-4633-8D9F-F10F17224D42}" presName="root2" presStyleCnt="0"/>
      <dgm:spPr/>
    </dgm:pt>
    <dgm:pt modelId="{61FCCBA1-BC51-42CF-AF38-55B532D85D5A}" type="pres">
      <dgm:prSet presAssocID="{C425ECC2-FD5C-4633-8D9F-F10F17224D42}" presName="LevelTwoTextNode" presStyleLbl="asst3" presStyleIdx="16" presStyleCnt="24">
        <dgm:presLayoutVars>
          <dgm:chPref val="3"/>
        </dgm:presLayoutVars>
      </dgm:prSet>
      <dgm:spPr/>
    </dgm:pt>
    <dgm:pt modelId="{1D53E5FD-22AE-4DF8-9B19-3673E93E6BF2}" type="pres">
      <dgm:prSet presAssocID="{C425ECC2-FD5C-4633-8D9F-F10F17224D42}" presName="level3hierChild" presStyleCnt="0"/>
      <dgm:spPr/>
    </dgm:pt>
    <dgm:pt modelId="{DB5B04A0-7D2E-42D1-AC81-8BD20C4A188B}" type="pres">
      <dgm:prSet presAssocID="{756118B6-C461-4DE8-8978-4F83FDFA1DD7}" presName="conn2-1" presStyleLbl="parChTrans1D3" presStyleIdx="17" presStyleCnt="24"/>
      <dgm:spPr/>
    </dgm:pt>
    <dgm:pt modelId="{A4B3E37D-2798-493C-9DF7-B87D0456AEB2}" type="pres">
      <dgm:prSet presAssocID="{756118B6-C461-4DE8-8978-4F83FDFA1DD7}" presName="connTx" presStyleLbl="parChTrans1D3" presStyleIdx="17" presStyleCnt="24"/>
      <dgm:spPr/>
    </dgm:pt>
    <dgm:pt modelId="{56D39AF8-D625-47A9-8C8A-ECE839671211}" type="pres">
      <dgm:prSet presAssocID="{8B65AAED-FBEB-4305-917B-956A8F715E40}" presName="root2" presStyleCnt="0"/>
      <dgm:spPr/>
    </dgm:pt>
    <dgm:pt modelId="{B955A547-08F9-447F-BA23-698D9E004090}" type="pres">
      <dgm:prSet presAssocID="{8B65AAED-FBEB-4305-917B-956A8F715E40}" presName="LevelTwoTextNode" presStyleLbl="node3" presStyleIdx="17" presStyleCnt="24" custScaleX="122722" custScaleY="110181">
        <dgm:presLayoutVars>
          <dgm:chPref val="3"/>
        </dgm:presLayoutVars>
      </dgm:prSet>
      <dgm:spPr/>
    </dgm:pt>
    <dgm:pt modelId="{EFBE7688-F8FE-4C43-8B59-26E690192370}" type="pres">
      <dgm:prSet presAssocID="{8B65AAED-FBEB-4305-917B-956A8F715E40}" presName="level3hierChild" presStyleCnt="0"/>
      <dgm:spPr/>
    </dgm:pt>
    <dgm:pt modelId="{07C3977D-CE15-4736-ADB0-90E680E42876}" type="pres">
      <dgm:prSet presAssocID="{E4F522F7-8708-4D16-A51E-AC3AADED551E}" presName="conn2-1" presStyleLbl="parChTrans1D4" presStyleIdx="17" presStyleCnt="24"/>
      <dgm:spPr/>
    </dgm:pt>
    <dgm:pt modelId="{6C35EF66-91DC-46D0-B66F-AFA499273A36}" type="pres">
      <dgm:prSet presAssocID="{E4F522F7-8708-4D16-A51E-AC3AADED551E}" presName="connTx" presStyleLbl="parChTrans1D4" presStyleIdx="17" presStyleCnt="24"/>
      <dgm:spPr/>
    </dgm:pt>
    <dgm:pt modelId="{136B1D03-88AF-4A96-8261-6BF7C372A61E}" type="pres">
      <dgm:prSet presAssocID="{7120C45B-BD2F-487C-87BE-51C00951CB6B}" presName="root2" presStyleCnt="0"/>
      <dgm:spPr/>
    </dgm:pt>
    <dgm:pt modelId="{641C900A-2878-4D97-94D7-3CDC33BA15A7}" type="pres">
      <dgm:prSet presAssocID="{7120C45B-BD2F-487C-87BE-51C00951CB6B}" presName="LevelTwoTextNode" presStyleLbl="asst3" presStyleIdx="17" presStyleCnt="24">
        <dgm:presLayoutVars>
          <dgm:chPref val="3"/>
        </dgm:presLayoutVars>
      </dgm:prSet>
      <dgm:spPr/>
    </dgm:pt>
    <dgm:pt modelId="{EF9BD035-38C1-40D7-B7CB-5521F35B5E46}" type="pres">
      <dgm:prSet presAssocID="{7120C45B-BD2F-487C-87BE-51C00951CB6B}" presName="level3hierChild" presStyleCnt="0"/>
      <dgm:spPr/>
    </dgm:pt>
    <dgm:pt modelId="{C8BE85D9-4DB0-4282-BCA3-F9912211282F}" type="pres">
      <dgm:prSet presAssocID="{60CBFE84-DCD8-44D4-8B7B-F83D41BF58F2}" presName="conn2-1" presStyleLbl="parChTrans1D3" presStyleIdx="18" presStyleCnt="24"/>
      <dgm:spPr/>
    </dgm:pt>
    <dgm:pt modelId="{66286532-D8CA-4B18-9B40-0B07661B17BD}" type="pres">
      <dgm:prSet presAssocID="{60CBFE84-DCD8-44D4-8B7B-F83D41BF58F2}" presName="connTx" presStyleLbl="parChTrans1D3" presStyleIdx="18" presStyleCnt="24"/>
      <dgm:spPr/>
    </dgm:pt>
    <dgm:pt modelId="{872A01C1-98A6-4469-BB2D-C3228176A751}" type="pres">
      <dgm:prSet presAssocID="{BA3A5D11-B031-490D-BEB3-CAE2FD223F4A}" presName="root2" presStyleCnt="0"/>
      <dgm:spPr/>
    </dgm:pt>
    <dgm:pt modelId="{D55CD684-C5F1-4E23-9FB3-A714677F1C9E}" type="pres">
      <dgm:prSet presAssocID="{BA3A5D11-B031-490D-BEB3-CAE2FD223F4A}" presName="LevelTwoTextNode" presStyleLbl="node3" presStyleIdx="18" presStyleCnt="24">
        <dgm:presLayoutVars>
          <dgm:chPref val="3"/>
        </dgm:presLayoutVars>
      </dgm:prSet>
      <dgm:spPr/>
    </dgm:pt>
    <dgm:pt modelId="{3ACE8851-AC36-46AD-96A6-11CF10B03BE4}" type="pres">
      <dgm:prSet presAssocID="{BA3A5D11-B031-490D-BEB3-CAE2FD223F4A}" presName="level3hierChild" presStyleCnt="0"/>
      <dgm:spPr/>
    </dgm:pt>
    <dgm:pt modelId="{99E5ED70-2CD3-49F5-B364-A75E07C9C170}" type="pres">
      <dgm:prSet presAssocID="{03A74B88-1E30-4F40-90BE-F7C1D7221650}" presName="conn2-1" presStyleLbl="parChTrans1D4" presStyleIdx="18" presStyleCnt="24"/>
      <dgm:spPr/>
    </dgm:pt>
    <dgm:pt modelId="{68CEA7B9-0395-45B7-98A4-3C8AB5F908E3}" type="pres">
      <dgm:prSet presAssocID="{03A74B88-1E30-4F40-90BE-F7C1D7221650}" presName="connTx" presStyleLbl="parChTrans1D4" presStyleIdx="18" presStyleCnt="24"/>
      <dgm:spPr/>
    </dgm:pt>
    <dgm:pt modelId="{33B00458-6658-490F-A78D-4B7DBA56C765}" type="pres">
      <dgm:prSet presAssocID="{B7CD1496-EDCE-4B85-8CEC-90871FA8ECD7}" presName="root2" presStyleCnt="0"/>
      <dgm:spPr/>
    </dgm:pt>
    <dgm:pt modelId="{8136E3FD-5F55-46DD-89FA-9D1E3819FFD7}" type="pres">
      <dgm:prSet presAssocID="{B7CD1496-EDCE-4B85-8CEC-90871FA8ECD7}" presName="LevelTwoTextNode" presStyleLbl="asst3" presStyleIdx="18" presStyleCnt="24">
        <dgm:presLayoutVars>
          <dgm:chPref val="3"/>
        </dgm:presLayoutVars>
      </dgm:prSet>
      <dgm:spPr/>
    </dgm:pt>
    <dgm:pt modelId="{B9ED3DD7-8164-4351-8090-1E5E4B37BF45}" type="pres">
      <dgm:prSet presAssocID="{B7CD1496-EDCE-4B85-8CEC-90871FA8ECD7}" presName="level3hierChild" presStyleCnt="0"/>
      <dgm:spPr/>
    </dgm:pt>
    <dgm:pt modelId="{15C9C68F-BAA2-425F-91D1-65A3960EC861}" type="pres">
      <dgm:prSet presAssocID="{BB3058CE-0A06-4FD5-9CC0-D009CF93DD48}" presName="conn2-1" presStyleLbl="parChTrans1D3" presStyleIdx="19" presStyleCnt="24"/>
      <dgm:spPr/>
    </dgm:pt>
    <dgm:pt modelId="{A798F6BB-DBF9-4F15-B2DA-E0BA9E7F9BA8}" type="pres">
      <dgm:prSet presAssocID="{BB3058CE-0A06-4FD5-9CC0-D009CF93DD48}" presName="connTx" presStyleLbl="parChTrans1D3" presStyleIdx="19" presStyleCnt="24"/>
      <dgm:spPr/>
    </dgm:pt>
    <dgm:pt modelId="{DA67976C-1CD3-4220-A6C1-267AF88E6567}" type="pres">
      <dgm:prSet presAssocID="{478CA55D-857C-48C1-A4A8-8A2AC9DDCEF8}" presName="root2" presStyleCnt="0"/>
      <dgm:spPr/>
    </dgm:pt>
    <dgm:pt modelId="{D2B79EB1-E77F-4E46-951F-8982F0310AE8}" type="pres">
      <dgm:prSet presAssocID="{478CA55D-857C-48C1-A4A8-8A2AC9DDCEF8}" presName="LevelTwoTextNode" presStyleLbl="node3" presStyleIdx="19" presStyleCnt="24" custScaleX="165493" custScaleY="113276">
        <dgm:presLayoutVars>
          <dgm:chPref val="3"/>
        </dgm:presLayoutVars>
      </dgm:prSet>
      <dgm:spPr/>
    </dgm:pt>
    <dgm:pt modelId="{7F8C86BE-E286-4669-BBA6-3FF23FD46451}" type="pres">
      <dgm:prSet presAssocID="{478CA55D-857C-48C1-A4A8-8A2AC9DDCEF8}" presName="level3hierChild" presStyleCnt="0"/>
      <dgm:spPr/>
    </dgm:pt>
    <dgm:pt modelId="{AD156D9F-8068-4E4A-ACF8-207FF39EB434}" type="pres">
      <dgm:prSet presAssocID="{B74BF9FC-1FAA-4B97-AD27-3B9020C37303}" presName="conn2-1" presStyleLbl="parChTrans1D4" presStyleIdx="19" presStyleCnt="24"/>
      <dgm:spPr/>
    </dgm:pt>
    <dgm:pt modelId="{936193DA-D901-4BEA-9EE3-8736310EAEB0}" type="pres">
      <dgm:prSet presAssocID="{B74BF9FC-1FAA-4B97-AD27-3B9020C37303}" presName="connTx" presStyleLbl="parChTrans1D4" presStyleIdx="19" presStyleCnt="24"/>
      <dgm:spPr/>
    </dgm:pt>
    <dgm:pt modelId="{81C18039-D77B-497F-AC1A-2D76E60C8511}" type="pres">
      <dgm:prSet presAssocID="{6611243C-4540-4A87-9043-676F6E90978A}" presName="root2" presStyleCnt="0"/>
      <dgm:spPr/>
    </dgm:pt>
    <dgm:pt modelId="{F04FE505-45CB-4E4D-9C01-3D55B9E09F9F}" type="pres">
      <dgm:prSet presAssocID="{6611243C-4540-4A87-9043-676F6E90978A}" presName="LevelTwoTextNode" presStyleLbl="asst3" presStyleIdx="19" presStyleCnt="24">
        <dgm:presLayoutVars>
          <dgm:chPref val="3"/>
        </dgm:presLayoutVars>
      </dgm:prSet>
      <dgm:spPr/>
    </dgm:pt>
    <dgm:pt modelId="{ECC8AC74-1764-47FF-BBD0-FE699D6AADB7}" type="pres">
      <dgm:prSet presAssocID="{6611243C-4540-4A87-9043-676F6E90978A}" presName="level3hierChild" presStyleCnt="0"/>
      <dgm:spPr/>
    </dgm:pt>
    <dgm:pt modelId="{006939DC-44C4-43D3-8CF4-4482A57BB771}" type="pres">
      <dgm:prSet presAssocID="{0ADD76DA-E605-4032-A9C3-9D125D8474E8}" presName="conn2-1" presStyleLbl="parChTrans1D2" presStyleIdx="5" presStyleCnt="6"/>
      <dgm:spPr/>
    </dgm:pt>
    <dgm:pt modelId="{60553EFB-8FC4-48B5-83AA-A52236C803D6}" type="pres">
      <dgm:prSet presAssocID="{0ADD76DA-E605-4032-A9C3-9D125D8474E8}" presName="connTx" presStyleLbl="parChTrans1D2" presStyleIdx="5" presStyleCnt="6"/>
      <dgm:spPr/>
    </dgm:pt>
    <dgm:pt modelId="{27A525FA-19DF-48A8-9BEB-4A03E6F45D90}" type="pres">
      <dgm:prSet presAssocID="{73EF9058-F61E-47DC-9F8E-140FC8FDAA34}" presName="root2" presStyleCnt="0"/>
      <dgm:spPr/>
    </dgm:pt>
    <dgm:pt modelId="{1277DB13-A6D8-4B24-80F0-E7CD01D8A4D9}" type="pres">
      <dgm:prSet presAssocID="{73EF9058-F61E-47DC-9F8E-140FC8FDAA34}" presName="LevelTwoTextNode" presStyleLbl="node2" presStyleIdx="5" presStyleCnt="6">
        <dgm:presLayoutVars>
          <dgm:chPref val="3"/>
        </dgm:presLayoutVars>
      </dgm:prSet>
      <dgm:spPr/>
    </dgm:pt>
    <dgm:pt modelId="{DC29DB66-26B6-4B56-BFC9-A070B5FF51F0}" type="pres">
      <dgm:prSet presAssocID="{73EF9058-F61E-47DC-9F8E-140FC8FDAA34}" presName="level3hierChild" presStyleCnt="0"/>
      <dgm:spPr/>
    </dgm:pt>
    <dgm:pt modelId="{2AAC552C-C87D-4DC2-AF87-33499AB28549}" type="pres">
      <dgm:prSet presAssocID="{633594C9-F440-4800-B36D-7D872ED5462D}" presName="conn2-1" presStyleLbl="parChTrans1D3" presStyleIdx="20" presStyleCnt="24"/>
      <dgm:spPr/>
    </dgm:pt>
    <dgm:pt modelId="{CE163A24-A42B-455A-9315-E4752FF54524}" type="pres">
      <dgm:prSet presAssocID="{633594C9-F440-4800-B36D-7D872ED5462D}" presName="connTx" presStyleLbl="parChTrans1D3" presStyleIdx="20" presStyleCnt="24"/>
      <dgm:spPr/>
    </dgm:pt>
    <dgm:pt modelId="{2069AEB4-19EB-40EB-BA49-D325F1AF4ECD}" type="pres">
      <dgm:prSet presAssocID="{F02CF91C-78DB-4D48-99A5-1B9033D7E2BB}" presName="root2" presStyleCnt="0"/>
      <dgm:spPr/>
    </dgm:pt>
    <dgm:pt modelId="{FB61A171-EB48-496A-9C6C-5AB7FA5D5D57}" type="pres">
      <dgm:prSet presAssocID="{F02CF91C-78DB-4D48-99A5-1B9033D7E2BB}" presName="LevelTwoTextNode" presStyleLbl="node3" presStyleIdx="20" presStyleCnt="24" custScaleX="135928" custScaleY="123629">
        <dgm:presLayoutVars>
          <dgm:chPref val="3"/>
        </dgm:presLayoutVars>
      </dgm:prSet>
      <dgm:spPr/>
    </dgm:pt>
    <dgm:pt modelId="{91E6A020-AFE7-4F91-85FD-837E309D2D16}" type="pres">
      <dgm:prSet presAssocID="{F02CF91C-78DB-4D48-99A5-1B9033D7E2BB}" presName="level3hierChild" presStyleCnt="0"/>
      <dgm:spPr/>
    </dgm:pt>
    <dgm:pt modelId="{C0C0EF92-74D7-4DCE-9F9A-947C887568B8}" type="pres">
      <dgm:prSet presAssocID="{90F701AB-31EE-4777-8D9C-D7DEA0FE8881}" presName="conn2-1" presStyleLbl="parChTrans1D4" presStyleIdx="20" presStyleCnt="24"/>
      <dgm:spPr/>
    </dgm:pt>
    <dgm:pt modelId="{38B09455-E1EE-4EDC-9D4C-691B01ED32E0}" type="pres">
      <dgm:prSet presAssocID="{90F701AB-31EE-4777-8D9C-D7DEA0FE8881}" presName="connTx" presStyleLbl="parChTrans1D4" presStyleIdx="20" presStyleCnt="24"/>
      <dgm:spPr/>
    </dgm:pt>
    <dgm:pt modelId="{1E23BB1E-F567-4230-9FE9-B3DEDB145003}" type="pres">
      <dgm:prSet presAssocID="{FB6A38B9-A3C1-42A4-B4F9-661E40A78228}" presName="root2" presStyleCnt="0"/>
      <dgm:spPr/>
    </dgm:pt>
    <dgm:pt modelId="{0027D761-B751-46D3-8762-9D4A1A56E0DE}" type="pres">
      <dgm:prSet presAssocID="{FB6A38B9-A3C1-42A4-B4F9-661E40A78228}" presName="LevelTwoTextNode" presStyleLbl="asst3" presStyleIdx="20" presStyleCnt="24">
        <dgm:presLayoutVars>
          <dgm:chPref val="3"/>
        </dgm:presLayoutVars>
      </dgm:prSet>
      <dgm:spPr/>
    </dgm:pt>
    <dgm:pt modelId="{F1A5DC79-A489-478C-B0F9-4852BBFA9F5F}" type="pres">
      <dgm:prSet presAssocID="{FB6A38B9-A3C1-42A4-B4F9-661E40A78228}" presName="level3hierChild" presStyleCnt="0"/>
      <dgm:spPr/>
    </dgm:pt>
    <dgm:pt modelId="{D3FF2F7E-BCC5-4931-89F5-D2714FBD0560}" type="pres">
      <dgm:prSet presAssocID="{AF288845-86E5-4160-B4B0-A1C157831AD2}" presName="conn2-1" presStyleLbl="parChTrans1D3" presStyleIdx="21" presStyleCnt="24"/>
      <dgm:spPr/>
    </dgm:pt>
    <dgm:pt modelId="{E0D68D40-64F6-493B-BAB6-F7DA4D868D04}" type="pres">
      <dgm:prSet presAssocID="{AF288845-86E5-4160-B4B0-A1C157831AD2}" presName="connTx" presStyleLbl="parChTrans1D3" presStyleIdx="21" presStyleCnt="24"/>
      <dgm:spPr/>
    </dgm:pt>
    <dgm:pt modelId="{76FE66CF-148A-4343-B755-2D9AECF4509A}" type="pres">
      <dgm:prSet presAssocID="{39F0440C-087F-4771-8C48-70AA6E6882D8}" presName="root2" presStyleCnt="0"/>
      <dgm:spPr/>
    </dgm:pt>
    <dgm:pt modelId="{221CC015-F185-4CE8-A54E-DCF66E3E28EF}" type="pres">
      <dgm:prSet presAssocID="{39F0440C-087F-4771-8C48-70AA6E6882D8}" presName="LevelTwoTextNode" presStyleLbl="node3" presStyleIdx="21" presStyleCnt="24" custScaleX="194925" custScaleY="183241">
        <dgm:presLayoutVars>
          <dgm:chPref val="3"/>
        </dgm:presLayoutVars>
      </dgm:prSet>
      <dgm:spPr/>
    </dgm:pt>
    <dgm:pt modelId="{44D80D28-FCA2-4A19-AE49-D9065E6CAF02}" type="pres">
      <dgm:prSet presAssocID="{39F0440C-087F-4771-8C48-70AA6E6882D8}" presName="level3hierChild" presStyleCnt="0"/>
      <dgm:spPr/>
    </dgm:pt>
    <dgm:pt modelId="{EF4A65FC-D87B-4DEC-8262-1356F92D753C}" type="pres">
      <dgm:prSet presAssocID="{661112E7-A7D7-46B6-B89E-D4FC1F41D628}" presName="conn2-1" presStyleLbl="parChTrans1D4" presStyleIdx="21" presStyleCnt="24"/>
      <dgm:spPr/>
    </dgm:pt>
    <dgm:pt modelId="{49BF69FB-D226-42C0-B6E0-480149D7E1AE}" type="pres">
      <dgm:prSet presAssocID="{661112E7-A7D7-46B6-B89E-D4FC1F41D628}" presName="connTx" presStyleLbl="parChTrans1D4" presStyleIdx="21" presStyleCnt="24"/>
      <dgm:spPr/>
    </dgm:pt>
    <dgm:pt modelId="{AF2AF045-9412-46F3-9868-4F3997EB5398}" type="pres">
      <dgm:prSet presAssocID="{66C1BACA-5E1F-48B5-99C8-BA5D59AA5588}" presName="root2" presStyleCnt="0"/>
      <dgm:spPr/>
    </dgm:pt>
    <dgm:pt modelId="{9C3D425D-7C36-483F-9CC5-118B5C753461}" type="pres">
      <dgm:prSet presAssocID="{66C1BACA-5E1F-48B5-99C8-BA5D59AA5588}" presName="LevelTwoTextNode" presStyleLbl="asst3" presStyleIdx="21" presStyleCnt="24">
        <dgm:presLayoutVars>
          <dgm:chPref val="3"/>
        </dgm:presLayoutVars>
      </dgm:prSet>
      <dgm:spPr/>
    </dgm:pt>
    <dgm:pt modelId="{AF49ACC0-1611-4735-9721-96B554CD8ED3}" type="pres">
      <dgm:prSet presAssocID="{66C1BACA-5E1F-48B5-99C8-BA5D59AA5588}" presName="level3hierChild" presStyleCnt="0"/>
      <dgm:spPr/>
    </dgm:pt>
    <dgm:pt modelId="{D74C858F-648F-484A-A859-376357FC2798}" type="pres">
      <dgm:prSet presAssocID="{032AE953-C10B-4E19-B9A3-2A83B14BBC9F}" presName="conn2-1" presStyleLbl="parChTrans1D3" presStyleIdx="22" presStyleCnt="24"/>
      <dgm:spPr/>
    </dgm:pt>
    <dgm:pt modelId="{37B16144-9C89-4C2B-9921-8669E41AAAB4}" type="pres">
      <dgm:prSet presAssocID="{032AE953-C10B-4E19-B9A3-2A83B14BBC9F}" presName="connTx" presStyleLbl="parChTrans1D3" presStyleIdx="22" presStyleCnt="24"/>
      <dgm:spPr/>
    </dgm:pt>
    <dgm:pt modelId="{2CE7B58F-DCF3-491A-AC9D-15F83D98F4FF}" type="pres">
      <dgm:prSet presAssocID="{848AD06C-5FE0-4681-8EAD-46E2A426C787}" presName="root2" presStyleCnt="0"/>
      <dgm:spPr/>
    </dgm:pt>
    <dgm:pt modelId="{AC8F96CC-DD4D-4D20-B06B-7456DA1EA197}" type="pres">
      <dgm:prSet presAssocID="{848AD06C-5FE0-4681-8EAD-46E2A426C787}" presName="LevelTwoTextNode" presStyleLbl="node3" presStyleIdx="22" presStyleCnt="24" custScaleX="199213" custScaleY="174909">
        <dgm:presLayoutVars>
          <dgm:chPref val="3"/>
        </dgm:presLayoutVars>
      </dgm:prSet>
      <dgm:spPr/>
    </dgm:pt>
    <dgm:pt modelId="{85705C56-9A3E-4389-91B3-532B8F5EE3B9}" type="pres">
      <dgm:prSet presAssocID="{848AD06C-5FE0-4681-8EAD-46E2A426C787}" presName="level3hierChild" presStyleCnt="0"/>
      <dgm:spPr/>
    </dgm:pt>
    <dgm:pt modelId="{C758F218-DC04-4E1E-BE68-237BA26AFFE6}" type="pres">
      <dgm:prSet presAssocID="{8ABC0C13-10CB-42CA-AFA9-FF72EDE67230}" presName="conn2-1" presStyleLbl="parChTrans1D4" presStyleIdx="22" presStyleCnt="24"/>
      <dgm:spPr/>
    </dgm:pt>
    <dgm:pt modelId="{F39B5909-12E6-42CC-9CBA-1A0A193452DD}" type="pres">
      <dgm:prSet presAssocID="{8ABC0C13-10CB-42CA-AFA9-FF72EDE67230}" presName="connTx" presStyleLbl="parChTrans1D4" presStyleIdx="22" presStyleCnt="24"/>
      <dgm:spPr/>
    </dgm:pt>
    <dgm:pt modelId="{A3A21CCA-56A5-4E6A-BC62-A726D39EBBB6}" type="pres">
      <dgm:prSet presAssocID="{09AA931B-9934-419B-82B8-608679259300}" presName="root2" presStyleCnt="0"/>
      <dgm:spPr/>
    </dgm:pt>
    <dgm:pt modelId="{7DD3AF80-0C89-4E10-B186-9AE198BEA39A}" type="pres">
      <dgm:prSet presAssocID="{09AA931B-9934-419B-82B8-608679259300}" presName="LevelTwoTextNode" presStyleLbl="asst3" presStyleIdx="22" presStyleCnt="24">
        <dgm:presLayoutVars>
          <dgm:chPref val="3"/>
        </dgm:presLayoutVars>
      </dgm:prSet>
      <dgm:spPr/>
    </dgm:pt>
    <dgm:pt modelId="{5B3A3E1B-19C5-4DD5-B119-D2535D62F413}" type="pres">
      <dgm:prSet presAssocID="{09AA931B-9934-419B-82B8-608679259300}" presName="level3hierChild" presStyleCnt="0"/>
      <dgm:spPr/>
    </dgm:pt>
    <dgm:pt modelId="{1AE3729C-40FD-4164-AE1E-BBFC87B75251}" type="pres">
      <dgm:prSet presAssocID="{6205452A-9C70-45CE-BA09-2F203DA6F8B7}" presName="conn2-1" presStyleLbl="parChTrans1D3" presStyleIdx="23" presStyleCnt="24"/>
      <dgm:spPr/>
    </dgm:pt>
    <dgm:pt modelId="{DEFF38BB-AA07-4EFB-B646-F534B090BD2A}" type="pres">
      <dgm:prSet presAssocID="{6205452A-9C70-45CE-BA09-2F203DA6F8B7}" presName="connTx" presStyleLbl="parChTrans1D3" presStyleIdx="23" presStyleCnt="24"/>
      <dgm:spPr/>
    </dgm:pt>
    <dgm:pt modelId="{22DF058F-A536-418F-80B2-7A72B77B0E8C}" type="pres">
      <dgm:prSet presAssocID="{EBEDBC21-5B74-4AF9-A684-9F329A834341}" presName="root2" presStyleCnt="0"/>
      <dgm:spPr/>
    </dgm:pt>
    <dgm:pt modelId="{FD7C291A-BD96-4457-A2F7-B8A803FF9C68}" type="pres">
      <dgm:prSet presAssocID="{EBEDBC21-5B74-4AF9-A684-9F329A834341}" presName="LevelTwoTextNode" presStyleLbl="node3" presStyleIdx="23" presStyleCnt="24">
        <dgm:presLayoutVars>
          <dgm:chPref val="3"/>
        </dgm:presLayoutVars>
      </dgm:prSet>
      <dgm:spPr/>
    </dgm:pt>
    <dgm:pt modelId="{35F7BE7E-468E-4506-8756-165DB80CF4EC}" type="pres">
      <dgm:prSet presAssocID="{EBEDBC21-5B74-4AF9-A684-9F329A834341}" presName="level3hierChild" presStyleCnt="0"/>
      <dgm:spPr/>
    </dgm:pt>
    <dgm:pt modelId="{7A617D9B-B034-47C0-8A2C-19990D799EC1}" type="pres">
      <dgm:prSet presAssocID="{5ADC3477-3BFE-45D6-9C80-4B24AF2C4F15}" presName="conn2-1" presStyleLbl="parChTrans1D4" presStyleIdx="23" presStyleCnt="24"/>
      <dgm:spPr/>
    </dgm:pt>
    <dgm:pt modelId="{54D6B23F-096F-4332-957D-50782E279C39}" type="pres">
      <dgm:prSet presAssocID="{5ADC3477-3BFE-45D6-9C80-4B24AF2C4F15}" presName="connTx" presStyleLbl="parChTrans1D4" presStyleIdx="23" presStyleCnt="24"/>
      <dgm:spPr/>
    </dgm:pt>
    <dgm:pt modelId="{6AA093AE-46D8-4C89-861C-45335B3E1722}" type="pres">
      <dgm:prSet presAssocID="{1853F63E-0707-4FE7-AA9C-2D350F084191}" presName="root2" presStyleCnt="0"/>
      <dgm:spPr/>
    </dgm:pt>
    <dgm:pt modelId="{C0A6392C-FD38-4B74-A28E-01650FE0E065}" type="pres">
      <dgm:prSet presAssocID="{1853F63E-0707-4FE7-AA9C-2D350F084191}" presName="LevelTwoTextNode" presStyleLbl="asst3" presStyleIdx="23" presStyleCnt="24">
        <dgm:presLayoutVars>
          <dgm:chPref val="3"/>
        </dgm:presLayoutVars>
      </dgm:prSet>
      <dgm:spPr/>
    </dgm:pt>
    <dgm:pt modelId="{D9E9B449-C164-4E31-84E6-C9060B58CC60}" type="pres">
      <dgm:prSet presAssocID="{1853F63E-0707-4FE7-AA9C-2D350F084191}" presName="level3hierChild" presStyleCnt="0"/>
      <dgm:spPr/>
    </dgm:pt>
  </dgm:ptLst>
  <dgm:cxnLst>
    <dgm:cxn modelId="{AFBA94A4-B8F0-4B79-9923-9F3F65093852}" srcId="{BA3A5D11-B031-490D-BEB3-CAE2FD223F4A}" destId="{B7CD1496-EDCE-4B85-8CEC-90871FA8ECD7}" srcOrd="0" destOrd="0" parTransId="{03A74B88-1E30-4F40-90BE-F7C1D7221650}" sibTransId="{EFC5F64E-8C17-453D-A8C2-510F50B08B71}"/>
    <dgm:cxn modelId="{3D1F9B59-F11D-467F-BAD3-81DBFE1B356D}" type="presOf" srcId="{633594C9-F440-4800-B36D-7D872ED5462D}" destId="{CE163A24-A42B-455A-9315-E4752FF54524}" srcOrd="1" destOrd="0" presId="urn:microsoft.com/office/officeart/2005/8/layout/hierarchy2"/>
    <dgm:cxn modelId="{95E65D4C-3D87-4581-B5A2-06564EE8DAEF}" type="presOf" srcId="{A7A3F67D-354D-4DF6-939E-4B967BDD6465}" destId="{0718EE07-B711-47E8-9808-D15B1971B990}" srcOrd="0" destOrd="0" presId="urn:microsoft.com/office/officeart/2005/8/layout/hierarchy2"/>
    <dgm:cxn modelId="{A271ED99-4CDC-42F2-B9B7-BCCB93F5098D}" type="presOf" srcId="{F5A466AF-D1D5-4DD5-B389-7D6014669145}" destId="{319E264B-20A6-4DE8-8169-9A87B387F474}" srcOrd="0" destOrd="0" presId="urn:microsoft.com/office/officeart/2005/8/layout/hierarchy2"/>
    <dgm:cxn modelId="{01BEFEE5-2B67-4AAC-95C7-2A9F34A76C75}" type="presOf" srcId="{63AA1774-0497-4E27-BE97-94373B05F3BC}" destId="{7EA574BD-A672-4B8E-9421-5C9DED8C6061}" srcOrd="0" destOrd="0" presId="urn:microsoft.com/office/officeart/2005/8/layout/hierarchy2"/>
    <dgm:cxn modelId="{F52D640D-D9D8-4627-9B34-49BA82BE5E84}" type="presOf" srcId="{76582BAD-1836-47F3-A4AD-3641124E935A}" destId="{584736C1-9B2E-49CE-8006-9287DBD3F74A}" srcOrd="0" destOrd="0" presId="urn:microsoft.com/office/officeart/2005/8/layout/hierarchy2"/>
    <dgm:cxn modelId="{EC27891F-CB32-4BA9-B96B-204AD472967F}" type="presOf" srcId="{97C3CA54-2DE8-42F8-9D6A-F108DC6C03E6}" destId="{01E51CB7-AC09-488F-BF2A-A65638FF588E}" srcOrd="1" destOrd="0" presId="urn:microsoft.com/office/officeart/2005/8/layout/hierarchy2"/>
    <dgm:cxn modelId="{124C498E-C74E-4D5B-A27E-62CD187DBF95}" type="presOf" srcId="{2258E1F6-40A8-423A-8177-8D7DCC07B15F}" destId="{845F7DFD-411F-499D-9EEC-3D1C9FB35DF8}" srcOrd="0" destOrd="0" presId="urn:microsoft.com/office/officeart/2005/8/layout/hierarchy2"/>
    <dgm:cxn modelId="{ED960B5F-37E2-4F1A-9452-F712E59B2DF2}" type="presOf" srcId="{44CBD3EC-836C-4A1A-87FA-565E41CFCEEA}" destId="{0CE5C387-E349-4652-8742-70B90951167D}" srcOrd="0" destOrd="0" presId="urn:microsoft.com/office/officeart/2005/8/layout/hierarchy2"/>
    <dgm:cxn modelId="{93D2423F-6439-4DD3-BF79-7816FACA9EB6}" type="presOf" srcId="{AAAC76AF-D714-49AD-96B0-02ADE3837AC4}" destId="{1FAD3CC9-F385-42E3-9641-B1719C6FDE30}" srcOrd="0" destOrd="0" presId="urn:microsoft.com/office/officeart/2005/8/layout/hierarchy2"/>
    <dgm:cxn modelId="{4A2C6F30-E70C-4F8D-B329-2E8799283DDC}" type="presOf" srcId="{B2299CD5-358D-4976-8325-AB630EA1D490}" destId="{7EB0DFDC-9D7B-490D-9ABF-48F7F73FDCE4}" srcOrd="0" destOrd="0" presId="urn:microsoft.com/office/officeart/2005/8/layout/hierarchy2"/>
    <dgm:cxn modelId="{5D008BD5-5F49-4564-B9B7-FE00B3A3F033}" srcId="{AE66B79D-47DD-468E-B8B6-EAE41E967FD1}" destId="{2E599BCA-C3FC-4D30-8B9C-E00587E7A3D3}" srcOrd="1" destOrd="0" parTransId="{8B0982DE-1BAC-482E-8277-66604B3A4C21}" sibTransId="{BEAEFF49-B161-4873-8DDF-DA4CA45209F9}"/>
    <dgm:cxn modelId="{9449ABFB-398D-4943-970D-C5B772D50E87}" type="presOf" srcId="{0C450135-57D9-46CA-8C85-3563CF45B905}" destId="{EDE0FCE0-FC50-46B7-8AF2-C98EC67C772E}" srcOrd="0" destOrd="0" presId="urn:microsoft.com/office/officeart/2005/8/layout/hierarchy2"/>
    <dgm:cxn modelId="{2C7536F5-4414-4CA9-959B-BAF6D9BA39F0}" srcId="{76582BAD-1836-47F3-A4AD-3641124E935A}" destId="{A7A3F67D-354D-4DF6-939E-4B967BDD6465}" srcOrd="1" destOrd="0" parTransId="{11936609-4620-4273-AC2E-29237CD69037}" sibTransId="{6A7175E1-9BD2-47D8-A6D9-5BDC9560CE0D}"/>
    <dgm:cxn modelId="{0F0CA9C1-A306-4174-8FA7-89B19BD887AA}" srcId="{73EF9058-F61E-47DC-9F8E-140FC8FDAA34}" destId="{F02CF91C-78DB-4D48-99A5-1B9033D7E2BB}" srcOrd="0" destOrd="0" parTransId="{633594C9-F440-4800-B36D-7D872ED5462D}" sibTransId="{D63A4B18-3178-4CEA-B108-3E8783D21A25}"/>
    <dgm:cxn modelId="{778E8518-9D15-4E38-9C51-0C89D5F92170}" type="presOf" srcId="{0A834BF6-A0E3-4843-B274-854D9FE49B42}" destId="{EAC99C69-0A4C-42B2-B6E9-204988F2958B}" srcOrd="0" destOrd="0" presId="urn:microsoft.com/office/officeart/2005/8/layout/hierarchy2"/>
    <dgm:cxn modelId="{DC94F19C-5272-4975-869F-57EEA70209F9}" srcId="{EE2D560D-D37B-47A8-B5C4-C23580A34B4D}" destId="{50767021-C6ED-43C8-B7A5-08DFCF4EE023}" srcOrd="0" destOrd="0" parTransId="{1B1A90D5-4859-4129-96FF-E75C6E65EDED}" sibTransId="{A5A73D60-9BED-4F1A-8873-995EE249712F}"/>
    <dgm:cxn modelId="{87C719B8-7188-49B3-A4A0-6C15810FD8CE}" type="presOf" srcId="{96B7642F-26E0-4456-AF8B-A6FDDB9EFC95}" destId="{03327BC3-BB8B-4544-A3C3-C883FC46A63D}" srcOrd="0" destOrd="0" presId="urn:microsoft.com/office/officeart/2005/8/layout/hierarchy2"/>
    <dgm:cxn modelId="{C5474652-9130-4573-A7D4-1714CA5205CB}" type="presOf" srcId="{1007C940-00C9-4701-AF09-90C13AD4DF05}" destId="{6F8DD44B-5707-45C9-981C-A9E2E2533FD0}" srcOrd="0" destOrd="0" presId="urn:microsoft.com/office/officeart/2005/8/layout/hierarchy2"/>
    <dgm:cxn modelId="{67ECF82B-F0BE-42A3-985A-F6F8A2E99647}" srcId="{F5A466AF-D1D5-4DD5-B389-7D6014669145}" destId="{E0965DC3-7269-4496-895B-738508B1D517}" srcOrd="1" destOrd="0" parTransId="{3EB40DDF-F46F-429F-BB6A-0CCF41BAA069}" sibTransId="{5F75C72D-5772-44F8-AAFE-C5D4ED53B9CA}"/>
    <dgm:cxn modelId="{083F7A3A-411E-49D6-A249-B5B03EC033D7}" type="presOf" srcId="{B768BD0C-BC1F-42E7-8BF3-0135B6F46466}" destId="{06072A5A-20E5-4279-8B9B-1C6BE2524DD1}" srcOrd="1" destOrd="0" presId="urn:microsoft.com/office/officeart/2005/8/layout/hierarchy2"/>
    <dgm:cxn modelId="{4CA1DF78-6700-4BD3-81AF-634237B3D0D9}" type="presOf" srcId="{F02CF91C-78DB-4D48-99A5-1B9033D7E2BB}" destId="{FB61A171-EB48-496A-9C6C-5AB7FA5D5D57}" srcOrd="0" destOrd="0" presId="urn:microsoft.com/office/officeart/2005/8/layout/hierarchy2"/>
    <dgm:cxn modelId="{733A164D-3F90-4BBF-B5A3-C606EC80F8DE}" type="presOf" srcId="{4CC0BD11-FCEE-4576-B535-D2584C2AA5C9}" destId="{7093223E-6FAA-4721-9EBE-C1C5B72E5C0D}" srcOrd="0" destOrd="0" presId="urn:microsoft.com/office/officeart/2005/8/layout/hierarchy2"/>
    <dgm:cxn modelId="{33C936E8-565F-4F60-8711-DC1FAA35D88C}" type="presOf" srcId="{AFE67D9D-07D6-4828-B8A2-9D0D426E7E92}" destId="{B816A629-1E38-4AA4-BD94-21C108B2302A}" srcOrd="0" destOrd="0" presId="urn:microsoft.com/office/officeart/2005/8/layout/hierarchy2"/>
    <dgm:cxn modelId="{85C1F1DA-0D90-4F42-A688-0DA3B562BE37}" type="presOf" srcId="{978420B2-7451-49FC-A891-736D70489114}" destId="{F091424B-41D9-4BE3-8690-9038D2BF71C6}" srcOrd="1" destOrd="0" presId="urn:microsoft.com/office/officeart/2005/8/layout/hierarchy2"/>
    <dgm:cxn modelId="{BB6D5FD9-B508-447D-AB36-A9F8D8653B0D}" srcId="{6A80C7F0-CA27-4E7A-9A59-6CDA9EEA2E67}" destId="{C4EAA273-6BE4-4BEA-B1BB-54F9F6A8752C}" srcOrd="0" destOrd="0" parTransId="{44CBD3EC-836C-4A1A-87FA-565E41CFCEEA}" sibTransId="{5CECF651-EE29-4050-B9D6-A2B24CFCFF16}"/>
    <dgm:cxn modelId="{1354A0E1-12DD-4412-9C3D-FAB2BE0BCD48}" type="presOf" srcId="{5ADC3477-3BFE-45D6-9C80-4B24AF2C4F15}" destId="{7A617D9B-B034-47C0-8A2C-19990D799EC1}" srcOrd="0" destOrd="0" presId="urn:microsoft.com/office/officeart/2005/8/layout/hierarchy2"/>
    <dgm:cxn modelId="{E360242C-5C40-4DA9-9C14-45B56F83C621}" srcId="{3B9851B9-BE18-4A8B-92A9-DC991EFDEA8C}" destId="{E2E6AB34-BF4A-4F19-8749-F5A112BE1E8A}" srcOrd="3" destOrd="0" parTransId="{B5DA423E-1E86-4CBF-8050-A2EFD83D6256}" sibTransId="{6448B532-5416-441A-BE01-91CEFF87D9FA}"/>
    <dgm:cxn modelId="{A2ACA87D-3C60-4716-8012-448C7A47DBA1}" srcId="{F5A466AF-D1D5-4DD5-B389-7D6014669145}" destId="{DDF7D17A-B9FD-433A-8B68-1BF8400BD0AA}" srcOrd="0" destOrd="0" parTransId="{30C6B980-0A75-428B-965D-A82CE45CD34C}" sibTransId="{BE5D65AF-C1A4-494D-857B-87351EF54CFF}"/>
    <dgm:cxn modelId="{91ED68A0-77F4-4816-8A0B-3EC619DE6B8B}" srcId="{DDF7D17A-B9FD-433A-8B68-1BF8400BD0AA}" destId="{ECBEBC52-2849-42D7-B170-1897973564CE}" srcOrd="0" destOrd="0" parTransId="{F6EF8947-CDD8-4F96-ADF3-BBA6D9697708}" sibTransId="{D02DBCD9-FFFB-4CFD-A8F2-ED0E55A5FBE2}"/>
    <dgm:cxn modelId="{B6D5803B-C65B-4938-AD41-188BB6EBF4F5}" srcId="{F3ADB73B-53B3-4701-BEB4-28A41E825A7C}" destId="{96B7642F-26E0-4456-AF8B-A6FDDB9EFC95}" srcOrd="0" destOrd="0" parTransId="{05271384-8B4C-4F5D-9E5A-060DBE6C16F5}" sibTransId="{D02D79E6-3C6E-46C5-AFCE-733C164A79BC}"/>
    <dgm:cxn modelId="{BB329C94-9FF2-4BF5-82BF-B21C8E26B4C6}" type="presOf" srcId="{0C450135-57D9-46CA-8C85-3563CF45B905}" destId="{BC660320-0F78-427A-A6CD-6CD7316D5DF0}" srcOrd="1" destOrd="0" presId="urn:microsoft.com/office/officeart/2005/8/layout/hierarchy2"/>
    <dgm:cxn modelId="{9F557513-27C8-443E-9588-541F5FB2D7AE}" srcId="{E2E6AB34-BF4A-4F19-8749-F5A112BE1E8A}" destId="{88C230BF-B217-4251-A3DE-42BC9D52CADB}" srcOrd="0" destOrd="0" parTransId="{928EDEAA-182B-485F-A0F8-3FA69F3EED14}" sibTransId="{1BD7DE2A-290C-4D81-A5A3-01F078775741}"/>
    <dgm:cxn modelId="{A281A716-D9FC-4C8D-AAB1-69BFD0DAA531}" type="presOf" srcId="{30C6B980-0A75-428B-965D-A82CE45CD34C}" destId="{9794019B-5705-4C9C-AEF7-E44A5BE76AC6}" srcOrd="1" destOrd="0" presId="urn:microsoft.com/office/officeart/2005/8/layout/hierarchy2"/>
    <dgm:cxn modelId="{C30AA760-7DAD-4EA2-B4B9-B78EEDECF3B3}" srcId="{A7A3F67D-354D-4DF6-939E-4B967BDD6465}" destId="{362FFDA2-B923-4167-BD27-7B91B371D9D0}" srcOrd="0" destOrd="0" parTransId="{B768BD0C-BC1F-42E7-8BF3-0135B6F46466}" sibTransId="{EF872E48-9256-4291-BEC0-BA2006B8AD50}"/>
    <dgm:cxn modelId="{478070E3-8A96-4F24-BC73-F54C59F3D4C7}" type="presOf" srcId="{848AD06C-5FE0-4681-8EAD-46E2A426C787}" destId="{AC8F96CC-DD4D-4D20-B06B-7456DA1EA197}" srcOrd="0" destOrd="0" presId="urn:microsoft.com/office/officeart/2005/8/layout/hierarchy2"/>
    <dgm:cxn modelId="{6E8BB771-85C4-48C8-8C83-C969D8989B20}" type="presOf" srcId="{0ADD76DA-E605-4032-A9C3-9D125D8474E8}" destId="{60553EFB-8FC4-48B5-83AA-A52236C803D6}" srcOrd="1" destOrd="0" presId="urn:microsoft.com/office/officeart/2005/8/layout/hierarchy2"/>
    <dgm:cxn modelId="{FABAC14E-9073-4AE3-8615-D90E377E19DB}" type="presOf" srcId="{661112E7-A7D7-46B6-B89E-D4FC1F41D628}" destId="{EF4A65FC-D87B-4DEC-8262-1356F92D753C}" srcOrd="0" destOrd="0" presId="urn:microsoft.com/office/officeart/2005/8/layout/hierarchy2"/>
    <dgm:cxn modelId="{74FCCE4C-816D-4CA3-B169-77007A35811A}" type="presOf" srcId="{E4AB6778-32F3-4D05-B2CC-BE09D3B48256}" destId="{314D7851-9696-4419-A1D1-164F45578120}" srcOrd="0" destOrd="0" presId="urn:microsoft.com/office/officeart/2005/8/layout/hierarchy2"/>
    <dgm:cxn modelId="{EAD1F4C2-DD84-4CCC-8ABD-24594347DE25}" type="presOf" srcId="{E9C0CF1C-880F-4E04-B6FA-7BCBA9640594}" destId="{DE4E467B-42E9-48F2-B10B-FD08E769BBE1}" srcOrd="0" destOrd="0" presId="urn:microsoft.com/office/officeart/2005/8/layout/hierarchy2"/>
    <dgm:cxn modelId="{F4F38E2D-582C-4145-83F0-644139167499}" srcId="{AE66B79D-47DD-468E-B8B6-EAE41E967FD1}" destId="{84D8EAA6-85A8-497F-97FD-75EF8C6CD8FC}" srcOrd="0" destOrd="0" parTransId="{5CE375E0-0EDE-4BAB-8114-80FFFE789745}" sibTransId="{FF06D505-2D9C-48F9-9509-2ED3F48C45C2}"/>
    <dgm:cxn modelId="{CFC98290-E815-4923-9ABF-2B8DE6977D58}" srcId="{54CE510B-29F6-49A4-B6E8-D2233A655BCA}" destId="{AAAC76AF-D714-49AD-96B0-02ADE3837AC4}" srcOrd="0" destOrd="0" parTransId="{303BCA51-151F-4415-A021-266941E678A5}" sibTransId="{4D98E77B-EE81-4A16-B826-219D52156160}"/>
    <dgm:cxn modelId="{FBA81E9B-5980-43A1-A3CC-D4C1B1872A7D}" type="presOf" srcId="{EF9FCF0E-275E-4499-9464-333524598714}" destId="{A44CDA2C-9A07-46C7-9DAA-22D5D477A05C}" srcOrd="0" destOrd="0" presId="urn:microsoft.com/office/officeart/2005/8/layout/hierarchy2"/>
    <dgm:cxn modelId="{61D57F06-8899-47CA-82F7-9CC89F3B5676}" type="presOf" srcId="{3B9851B9-BE18-4A8B-92A9-DC991EFDEA8C}" destId="{7E82A4AB-853B-41C0-B6CD-8E40E2CB662A}" srcOrd="0" destOrd="0" presId="urn:microsoft.com/office/officeart/2005/8/layout/hierarchy2"/>
    <dgm:cxn modelId="{12A461E6-E8E4-4D3F-8BBD-F022C20316DB}" srcId="{E0965DC3-7269-4496-895B-738508B1D517}" destId="{E22B7E94-F80C-44F7-93C7-BD3522BC21F2}" srcOrd="0" destOrd="0" parTransId="{800A6086-ED72-4C5C-9B5C-704B47CC7897}" sibTransId="{A8A2E777-B44E-41B2-AD30-D2FD21400CFB}"/>
    <dgm:cxn modelId="{B8C86036-5CE5-4627-9341-B6ECECC72DED}" type="presOf" srcId="{E4F522F7-8708-4D16-A51E-AC3AADED551E}" destId="{07C3977D-CE15-4736-ADB0-90E680E42876}" srcOrd="0" destOrd="0" presId="urn:microsoft.com/office/officeart/2005/8/layout/hierarchy2"/>
    <dgm:cxn modelId="{098AE948-B471-41E3-A1C4-06DD958BA249}" type="presOf" srcId="{6A80C7F0-CA27-4E7A-9A59-6CDA9EEA2E67}" destId="{E1479161-F0DE-49C7-8AF4-B978792F15FB}" srcOrd="0" destOrd="0" presId="urn:microsoft.com/office/officeart/2005/8/layout/hierarchy2"/>
    <dgm:cxn modelId="{031D5B95-DEA0-45DB-92F4-A835DA57A71D}" type="presOf" srcId="{54CE510B-29F6-49A4-B6E8-D2233A655BCA}" destId="{CEC88AD5-A581-4091-BE31-9F840E64C178}" srcOrd="0" destOrd="0" presId="urn:microsoft.com/office/officeart/2005/8/layout/hierarchy2"/>
    <dgm:cxn modelId="{2F68A550-2DF4-413D-A8BE-8D8B834EC131}" srcId="{3B9851B9-BE18-4A8B-92A9-DC991EFDEA8C}" destId="{AED57BF3-8C30-42C4-85D6-05C823582E51}" srcOrd="2" destOrd="0" parTransId="{4CC0BD11-FCEE-4576-B535-D2584C2AA5C9}" sibTransId="{716F54D7-5DBD-460A-9DCB-E65034AC6FF5}"/>
    <dgm:cxn modelId="{4FF60CA7-D97E-49B7-A918-827912313D36}" type="presOf" srcId="{ECBEBC52-2849-42D7-B170-1897973564CE}" destId="{DE4A5C95-804D-4456-B815-4081C3788AAC}" srcOrd="0" destOrd="0" presId="urn:microsoft.com/office/officeart/2005/8/layout/hierarchy2"/>
    <dgm:cxn modelId="{D92D667A-66B8-4E24-9478-117B66913CF4}" srcId="{AE66B79D-47DD-468E-B8B6-EAE41E967FD1}" destId="{6A80C7F0-CA27-4E7A-9A59-6CDA9EEA2E67}" srcOrd="2" destOrd="0" parTransId="{9D028416-654D-4CB1-B941-6C286AE2EA4C}" sibTransId="{C023157D-51A3-410C-8BD6-276BB391002A}"/>
    <dgm:cxn modelId="{6C5271D3-1BB2-41F0-8807-BA059B2FF45A}" type="presOf" srcId="{7120C45B-BD2F-487C-87BE-51C00951CB6B}" destId="{641C900A-2878-4D97-94D7-3CDC33BA15A7}" srcOrd="0" destOrd="0" presId="urn:microsoft.com/office/officeart/2005/8/layout/hierarchy2"/>
    <dgm:cxn modelId="{300F0CF9-5DDF-4558-A8B8-74CE0A1CFAC7}" type="presOf" srcId="{39F0440C-087F-4771-8C48-70AA6E6882D8}" destId="{221CC015-F185-4CE8-A54E-DCF66E3E28EF}" srcOrd="0" destOrd="0" presId="urn:microsoft.com/office/officeart/2005/8/layout/hierarchy2"/>
    <dgm:cxn modelId="{A0E6AB3C-2B06-4E7E-A900-8475C2ED2FFD}" type="presOf" srcId="{D7CF410E-F866-4E9C-8733-E0EE64B2CD80}" destId="{3BFED2FA-C356-4279-96FB-163D14C67C96}" srcOrd="0" destOrd="0" presId="urn:microsoft.com/office/officeart/2005/8/layout/hierarchy2"/>
    <dgm:cxn modelId="{174C978E-6F9D-44FF-9E18-0AEBB58ACAFE}" srcId="{2258E1F6-40A8-423A-8177-8D7DCC07B15F}" destId="{B0B7E5A3-7180-4994-84ED-C0B8559BE987}" srcOrd="0" destOrd="0" parTransId="{D7CF410E-F866-4E9C-8733-E0EE64B2CD80}" sibTransId="{E3E21815-9A98-4A14-BC86-9135B741ABF2}"/>
    <dgm:cxn modelId="{D50FEC46-EDBF-4DDE-BA0D-5111EDCBEB47}" type="presOf" srcId="{B768BD0C-BC1F-42E7-8BF3-0135B6F46466}" destId="{7353238B-B3E5-4197-96E4-6B4938594229}" srcOrd="0" destOrd="0" presId="urn:microsoft.com/office/officeart/2005/8/layout/hierarchy2"/>
    <dgm:cxn modelId="{EE47D07D-0AFE-4D75-9AF8-F78C9347F60F}" type="presOf" srcId="{046CFFB3-A152-4B63-B695-5804C90CB4B8}" destId="{C64AC413-7ED8-4039-B280-D55499560202}" srcOrd="0" destOrd="0" presId="urn:microsoft.com/office/officeart/2005/8/layout/hierarchy2"/>
    <dgm:cxn modelId="{2650E211-70D2-4F5F-AABD-5671E38F56C0}" type="presOf" srcId="{4075AA25-6F69-4990-ADB7-21D0D16227A4}" destId="{DF6F1330-DBC4-4E28-A46B-85B4E00077F4}" srcOrd="0" destOrd="0" presId="urn:microsoft.com/office/officeart/2005/8/layout/hierarchy2"/>
    <dgm:cxn modelId="{2640C929-8519-40CB-A64D-A79AC04D7345}" type="presOf" srcId="{661112E7-A7D7-46B6-B89E-D4FC1F41D628}" destId="{49BF69FB-D226-42C0-B6E0-480149D7E1AE}" srcOrd="1" destOrd="0" presId="urn:microsoft.com/office/officeart/2005/8/layout/hierarchy2"/>
    <dgm:cxn modelId="{28958099-FC9F-4544-84F0-0FAE9A39D315}" type="presOf" srcId="{BB3058CE-0A06-4FD5-9CC0-D009CF93DD48}" destId="{A798F6BB-DBF9-4F15-B2DA-E0BA9E7F9BA8}" srcOrd="1" destOrd="0" presId="urn:microsoft.com/office/officeart/2005/8/layout/hierarchy2"/>
    <dgm:cxn modelId="{56A3B437-5E9A-475D-ADBB-7C04A87E121A}" type="presOf" srcId="{0BA8737D-7225-45FB-AC3D-5C31ABE947D1}" destId="{91D6C595-268C-490C-8F4A-B0998481B428}" srcOrd="0" destOrd="0" presId="urn:microsoft.com/office/officeart/2005/8/layout/hierarchy2"/>
    <dgm:cxn modelId="{377852E3-5EC2-48AF-8969-D6CBB666FFCA}" type="presOf" srcId="{60CBFE84-DCD8-44D4-8B7B-F83D41BF58F2}" destId="{66286532-D8CA-4B18-9B40-0B07661B17BD}" srcOrd="1" destOrd="0" presId="urn:microsoft.com/office/officeart/2005/8/layout/hierarchy2"/>
    <dgm:cxn modelId="{EEB78934-3A1A-4AA7-9C77-B7534AFA5AF8}" type="presOf" srcId="{F5969AB6-D701-4F6D-836C-2D18B459CB49}" destId="{59CED298-0EF5-4A4F-8276-A6E4D3B7110C}" srcOrd="1" destOrd="0" presId="urn:microsoft.com/office/officeart/2005/8/layout/hierarchy2"/>
    <dgm:cxn modelId="{B500BD8B-61FC-4078-9400-EDB297EC28A7}" type="presOf" srcId="{BF54C0CA-5A08-4C68-A98B-A63FC1B09E7B}" destId="{6B05D25F-5CE0-4292-B2B6-B9A4A22DA180}" srcOrd="0" destOrd="0" presId="urn:microsoft.com/office/officeart/2005/8/layout/hierarchy2"/>
    <dgm:cxn modelId="{51F1C9FC-B233-4A68-AB26-1453F367E32D}" srcId="{73EF9058-F61E-47DC-9F8E-140FC8FDAA34}" destId="{848AD06C-5FE0-4681-8EAD-46E2A426C787}" srcOrd="2" destOrd="0" parTransId="{032AE953-C10B-4E19-B9A3-2A83B14BBC9F}" sibTransId="{891BF291-94D1-48F9-AE2B-8457CBDE709A}"/>
    <dgm:cxn modelId="{00471F9D-CC77-4658-A42C-CE43CC93F647}" srcId="{478CA55D-857C-48C1-A4A8-8A2AC9DDCEF8}" destId="{6611243C-4540-4A87-9043-676F6E90978A}" srcOrd="0" destOrd="0" parTransId="{B74BF9FC-1FAA-4B97-AD27-3B9020C37303}" sibTransId="{FD7F10C8-AF0F-4826-9AD6-D157EEC289F5}"/>
    <dgm:cxn modelId="{C9E62986-7097-4B1D-99D4-4F430F4CDAC3}" type="presOf" srcId="{4CC0BD11-FCEE-4576-B535-D2584C2AA5C9}" destId="{41A99CBE-162C-4F55-B1CC-1F030F4FEEBD}" srcOrd="1" destOrd="0" presId="urn:microsoft.com/office/officeart/2005/8/layout/hierarchy2"/>
    <dgm:cxn modelId="{5DD580CA-77EB-4250-80BB-807373969669}" type="presOf" srcId="{1853F63E-0707-4FE7-AA9C-2D350F084191}" destId="{C0A6392C-FD38-4B74-A28E-01650FE0E065}" srcOrd="0" destOrd="0" presId="urn:microsoft.com/office/officeart/2005/8/layout/hierarchy2"/>
    <dgm:cxn modelId="{7A855365-CCAA-43C8-BEB1-96000A5EFC84}" type="presOf" srcId="{44CBD3EC-836C-4A1A-87FA-565E41CFCEEA}" destId="{B6049AD4-FE3E-425E-989B-9B1BE88E3F2C}" srcOrd="1" destOrd="0" presId="urn:microsoft.com/office/officeart/2005/8/layout/hierarchy2"/>
    <dgm:cxn modelId="{C67FF181-EABB-4B52-9CCA-5130EDAF9573}" type="presOf" srcId="{3EB40DDF-F46F-429F-BB6A-0CCF41BAA069}" destId="{376C5A2D-F3B0-4002-89B9-4573D804DEA7}" srcOrd="1" destOrd="0" presId="urn:microsoft.com/office/officeart/2005/8/layout/hierarchy2"/>
    <dgm:cxn modelId="{B5313848-62D8-4A5C-90B7-E7B30B5A7BC1}" type="presOf" srcId="{52368DC6-CAEB-4016-A93F-FF0AA56C5BF1}" destId="{4BADFCB7-AB8F-4719-B217-8C102CB52F5B}" srcOrd="1" destOrd="0" presId="urn:microsoft.com/office/officeart/2005/8/layout/hierarchy2"/>
    <dgm:cxn modelId="{A37AC3A6-9A5D-426D-B7B3-CFF70358327E}" srcId="{F02CF91C-78DB-4D48-99A5-1B9033D7E2BB}" destId="{FB6A38B9-A3C1-42A4-B4F9-661E40A78228}" srcOrd="0" destOrd="0" parTransId="{90F701AB-31EE-4777-8D9C-D7DEA0FE8881}" sibTransId="{D0C55A4E-0FE6-4062-9AA3-FC433CA7E407}"/>
    <dgm:cxn modelId="{A42E1AD0-B011-4B28-879C-EEF83D253632}" type="presOf" srcId="{2E599BCA-C3FC-4D30-8B9C-E00587E7A3D3}" destId="{1A2F9F1B-E2E1-4795-B0AA-003D559EBBD8}" srcOrd="0" destOrd="0" presId="urn:microsoft.com/office/officeart/2005/8/layout/hierarchy2"/>
    <dgm:cxn modelId="{41C63211-4D3F-4258-8EA2-A4DA8089F4B3}" type="presOf" srcId="{73EF9058-F61E-47DC-9F8E-140FC8FDAA34}" destId="{1277DB13-A6D8-4B24-80F0-E7CD01D8A4D9}" srcOrd="0" destOrd="0" presId="urn:microsoft.com/office/officeart/2005/8/layout/hierarchy2"/>
    <dgm:cxn modelId="{FC23BB80-629A-4B3D-AE9F-4ACC5AD4EE19}" srcId="{0A834BF6-A0E3-4843-B274-854D9FE49B42}" destId="{F3781C2D-03A8-4A5F-B1C3-2F3A36A13145}" srcOrd="0" destOrd="0" parTransId="{EF9FCF0E-275E-4499-9464-333524598714}" sibTransId="{A172AB4E-9639-4517-A041-75BE5BEB3576}"/>
    <dgm:cxn modelId="{60B8D18D-88EA-4752-B381-D29CB0D31DAD}" type="presOf" srcId="{8BAADC2B-52E6-4FE4-BF01-4AF0C8AC8C54}" destId="{783DC788-F3DC-49FA-9F3E-C2D26AC1C2C4}" srcOrd="1" destOrd="0" presId="urn:microsoft.com/office/officeart/2005/8/layout/hierarchy2"/>
    <dgm:cxn modelId="{C49082E6-4EF8-4F87-BC49-04951A489402}" type="presOf" srcId="{D28EC042-35F1-4AC8-8B37-A801682B3570}" destId="{3AFC4545-CF91-4C12-8565-F7FEB131F50E}" srcOrd="0" destOrd="0" presId="urn:microsoft.com/office/officeart/2005/8/layout/hierarchy2"/>
    <dgm:cxn modelId="{594ECA16-AD8E-4F7F-8AAF-C444DEED4F33}" type="presOf" srcId="{928EDEAA-182B-485F-A0F8-3FA69F3EED14}" destId="{64BA9E91-FF0A-4A4D-AAE7-B69495695B5E}" srcOrd="1" destOrd="0" presId="urn:microsoft.com/office/officeart/2005/8/layout/hierarchy2"/>
    <dgm:cxn modelId="{1117637D-14AE-4F4F-9B93-C2D36EE4C133}" type="presOf" srcId="{66C1BACA-5E1F-48B5-99C8-BA5D59AA5588}" destId="{9C3D425D-7C36-483F-9CC5-118B5C753461}" srcOrd="0" destOrd="0" presId="urn:microsoft.com/office/officeart/2005/8/layout/hierarchy2"/>
    <dgm:cxn modelId="{BC8F02AB-C6BA-41EB-8F6C-6FD6FC61BA95}" type="presOf" srcId="{D7CF410E-F866-4E9C-8733-E0EE64B2CD80}" destId="{64536ABB-5DC3-4203-BF92-42B4E6F58AF1}" srcOrd="1" destOrd="0" presId="urn:microsoft.com/office/officeart/2005/8/layout/hierarchy2"/>
    <dgm:cxn modelId="{FD39ED32-D70B-4005-B1DF-67F0EC06BC50}" type="presOf" srcId="{670E4EFA-16CE-4D8A-8725-93BA67AFD6C0}" destId="{3A7AD804-46A6-40F9-8A4D-148AD3D77D12}" srcOrd="1" destOrd="0" presId="urn:microsoft.com/office/officeart/2005/8/layout/hierarchy2"/>
    <dgm:cxn modelId="{241EC476-39F3-4F11-968C-0957771873E8}" srcId="{96B7642F-26E0-4456-AF8B-A6FDDB9EFC95}" destId="{73EF9058-F61E-47DC-9F8E-140FC8FDAA34}" srcOrd="5" destOrd="0" parTransId="{0ADD76DA-E605-4032-A9C3-9D125D8474E8}" sibTransId="{8E17FA90-5D17-48F4-A869-FFB2AF849D0D}"/>
    <dgm:cxn modelId="{5ACB7BB6-65AA-49F2-8FF6-127C70B28246}" srcId="{73EF9058-F61E-47DC-9F8E-140FC8FDAA34}" destId="{39F0440C-087F-4771-8C48-70AA6E6882D8}" srcOrd="1" destOrd="0" parTransId="{AF288845-86E5-4160-B4B0-A1C157831AD2}" sibTransId="{F6929B0F-7749-4EC6-B294-451DCAB13BA1}"/>
    <dgm:cxn modelId="{B3AE8D31-F4D2-434C-AF97-084B211AED8A}" srcId="{2258E1F6-40A8-423A-8177-8D7DCC07B15F}" destId="{BA3A5D11-B031-490D-BEB3-CAE2FD223F4A}" srcOrd="2" destOrd="0" parTransId="{60CBFE84-DCD8-44D4-8B7B-F83D41BF58F2}" sibTransId="{0D150B8F-F39B-4C4B-B729-59B44FFBCEDB}"/>
    <dgm:cxn modelId="{66176D97-DCFB-4E1E-8A43-9A9958707DB2}" srcId="{2258E1F6-40A8-423A-8177-8D7DCC07B15F}" destId="{478CA55D-857C-48C1-A4A8-8A2AC9DDCEF8}" srcOrd="3" destOrd="0" parTransId="{BB3058CE-0A06-4FD5-9CC0-D009CF93DD48}" sibTransId="{5C6972F3-4DFE-4DD3-8B6D-8DB4F5361C98}"/>
    <dgm:cxn modelId="{AE86A6C1-191C-485B-8C3F-AB987D931228}" type="presOf" srcId="{F5969AB6-D701-4F6D-836C-2D18B459CB49}" destId="{4C7A62B3-82DA-4CBA-A30D-7858E5D57241}" srcOrd="0" destOrd="0" presId="urn:microsoft.com/office/officeart/2005/8/layout/hierarchy2"/>
    <dgm:cxn modelId="{DE3B9335-D1BD-454B-9BD7-E44E08BF2018}" srcId="{19E20150-A810-4ADC-B66D-2824C1E5E7D6}" destId="{F9603C3B-CEBA-42AB-98FB-44F0D9637459}" srcOrd="0" destOrd="0" parTransId="{531EA0DD-B325-45A0-BE49-51868EE9E918}" sibTransId="{488F51F3-8003-46A0-896E-CE976CE5493A}"/>
    <dgm:cxn modelId="{82A8A770-0035-47C3-B7F3-A25C958DBA88}" type="presOf" srcId="{7B7F2B71-5F4B-47A7-8C45-67FE94EE6F1E}" destId="{1066121A-4EFC-4B95-8679-3CD828D52BDC}" srcOrd="0" destOrd="0" presId="urn:microsoft.com/office/officeart/2005/8/layout/hierarchy2"/>
    <dgm:cxn modelId="{D814E331-25DB-49ED-87EA-EDA70DE5984E}" type="presOf" srcId="{928EDEAA-182B-485F-A0F8-3FA69F3EED14}" destId="{C12AC5FC-1081-4131-A187-602664840B0C}" srcOrd="0" destOrd="0" presId="urn:microsoft.com/office/officeart/2005/8/layout/hierarchy2"/>
    <dgm:cxn modelId="{5165349D-92F9-4016-832C-DF17C3645D1A}" type="presOf" srcId="{72D03600-CB48-4CE0-9765-5BED9769FCAB}" destId="{E02B6086-E189-4E61-A7DF-589A3D358959}" srcOrd="1" destOrd="0" presId="urn:microsoft.com/office/officeart/2005/8/layout/hierarchy2"/>
    <dgm:cxn modelId="{E5C85FD6-C771-4477-82EC-21EC8B75B28B}" srcId="{96B7642F-26E0-4456-AF8B-A6FDDB9EFC95}" destId="{3B9851B9-BE18-4A8B-92A9-DC991EFDEA8C}" srcOrd="0" destOrd="0" parTransId="{E4AB6778-32F3-4D05-B2CC-BE09D3B48256}" sibTransId="{97B29E4C-93C2-46C9-A94E-76101CAC4141}"/>
    <dgm:cxn modelId="{D97077F3-8964-4821-A8AE-39B6D197D922}" type="presOf" srcId="{B5DA423E-1E86-4CBF-8050-A2EFD83D6256}" destId="{1A78A5B8-2A82-4F30-949B-626F645C4247}" srcOrd="1" destOrd="0" presId="urn:microsoft.com/office/officeart/2005/8/layout/hierarchy2"/>
    <dgm:cxn modelId="{05C5578B-1215-4575-9AE9-ED765C462DEA}" type="presOf" srcId="{24214EB6-82DB-47F9-B32B-67D8C12BCE2D}" destId="{5CF63278-1A67-4B11-9CDE-78DD121A8116}" srcOrd="0" destOrd="0" presId="urn:microsoft.com/office/officeart/2005/8/layout/hierarchy2"/>
    <dgm:cxn modelId="{06E1ED68-808E-4CEB-A795-F4C16380A7AF}" srcId="{73EF9058-F61E-47DC-9F8E-140FC8FDAA34}" destId="{EBEDBC21-5B74-4AF9-A684-9F329A834341}" srcOrd="3" destOrd="0" parTransId="{6205452A-9C70-45CE-BA09-2F203DA6F8B7}" sibTransId="{C7CD13F5-89CB-493D-819A-D89775B2A934}"/>
    <dgm:cxn modelId="{62ACC5DC-A73F-4B1E-B6EE-6E9AF47A6ADE}" srcId="{3B9851B9-BE18-4A8B-92A9-DC991EFDEA8C}" destId="{0A834BF6-A0E3-4843-B274-854D9FE49B42}" srcOrd="1" destOrd="0" parTransId="{B93BFE21-6E2E-43B9-A682-3FF9134CCC13}" sibTransId="{B04DE2FC-4A32-4566-A236-77BAF94DBDA1}"/>
    <dgm:cxn modelId="{807FB326-E9FD-4E97-BFE6-E160EB6DC41B}" type="presOf" srcId="{1797A525-2481-47B8-BDA5-1E17FB575DEE}" destId="{41251BD5-B1D3-433A-8986-55C9645CA019}" srcOrd="1" destOrd="0" presId="urn:microsoft.com/office/officeart/2005/8/layout/hierarchy2"/>
    <dgm:cxn modelId="{362CE699-62DD-4A30-9992-84E584E2CE69}" type="presOf" srcId="{8B0982DE-1BAC-482E-8277-66604B3A4C21}" destId="{E3283FDF-B766-42AB-978B-28A85FF907A9}" srcOrd="0" destOrd="0" presId="urn:microsoft.com/office/officeart/2005/8/layout/hierarchy2"/>
    <dgm:cxn modelId="{357AA3C3-4F46-46D4-BFFD-575A1E2B7C87}" type="presOf" srcId="{90F701AB-31EE-4777-8D9C-D7DEA0FE8881}" destId="{C0C0EF92-74D7-4DCE-9F9A-947C887568B8}" srcOrd="0" destOrd="0" presId="urn:microsoft.com/office/officeart/2005/8/layout/hierarchy2"/>
    <dgm:cxn modelId="{46964CEA-3A11-4FAD-84D1-5093D56EDE9A}" type="presOf" srcId="{97C3CA54-2DE8-42F8-9D6A-F108DC6C03E6}" destId="{AF126D10-A659-4867-9C37-C47F8395B446}" srcOrd="0" destOrd="0" presId="urn:microsoft.com/office/officeart/2005/8/layout/hierarchy2"/>
    <dgm:cxn modelId="{DE38BC99-DECD-4CD9-832C-FFE60E2BEFE8}" type="presOf" srcId="{B74BF9FC-1FAA-4B97-AD27-3B9020C37303}" destId="{AD156D9F-8068-4E4A-ACF8-207FF39EB434}" srcOrd="0" destOrd="0" presId="urn:microsoft.com/office/officeart/2005/8/layout/hierarchy2"/>
    <dgm:cxn modelId="{CD0020C4-57FC-4882-90B0-102972C4D1AC}" type="presOf" srcId="{5CE375E0-0EDE-4BAB-8114-80FFFE789745}" destId="{13CF3A18-A214-4883-9D00-54DE0C0572BF}" srcOrd="0" destOrd="0" presId="urn:microsoft.com/office/officeart/2005/8/layout/hierarchy2"/>
    <dgm:cxn modelId="{9C0968E4-9B82-4B68-B6D4-9AACCF8422B0}" type="presOf" srcId="{90F701AB-31EE-4777-8D9C-D7DEA0FE8881}" destId="{38B09455-E1EE-4EDC-9D4C-691B01ED32E0}" srcOrd="1" destOrd="0" presId="urn:microsoft.com/office/officeart/2005/8/layout/hierarchy2"/>
    <dgm:cxn modelId="{AD139218-BD13-4780-979B-4D972BFED8FE}" type="presOf" srcId="{50767021-C6ED-43C8-B7A5-08DFCF4EE023}" destId="{9C9EE62D-7949-4C66-97D7-5D700CC20250}" srcOrd="0" destOrd="0" presId="urn:microsoft.com/office/officeart/2005/8/layout/hierarchy2"/>
    <dgm:cxn modelId="{D47FB1AD-B876-40F9-8F77-468E1278D773}" type="presOf" srcId="{1B1A90D5-4859-4129-96FF-E75C6E65EDED}" destId="{670F777D-7A9B-42C2-B1F0-E8B1C5906788}" srcOrd="0" destOrd="0" presId="urn:microsoft.com/office/officeart/2005/8/layout/hierarchy2"/>
    <dgm:cxn modelId="{6646722F-AE97-45F7-99E9-530B8D266AA6}" type="presOf" srcId="{531EA0DD-B325-45A0-BE49-51868EE9E918}" destId="{0EA75951-B846-4361-8654-0387971DC1EF}" srcOrd="0" destOrd="0" presId="urn:microsoft.com/office/officeart/2005/8/layout/hierarchy2"/>
    <dgm:cxn modelId="{FFA64E37-1938-4E56-8658-B4DD5C6DFE11}" type="presOf" srcId="{670E4EFA-16CE-4D8A-8725-93BA67AFD6C0}" destId="{2ACF91A4-3AE5-48AE-8865-E390732F4F80}" srcOrd="0" destOrd="0" presId="urn:microsoft.com/office/officeart/2005/8/layout/hierarchy2"/>
    <dgm:cxn modelId="{5488B2C3-7E8A-43E8-81C4-9CE5B1C61248}" type="presOf" srcId="{0ADD76DA-E605-4032-A9C3-9D125D8474E8}" destId="{006939DC-44C4-43D3-8CF4-4482A57BB771}" srcOrd="0" destOrd="0" presId="urn:microsoft.com/office/officeart/2005/8/layout/hierarchy2"/>
    <dgm:cxn modelId="{F8D34389-C493-4DBC-9D32-17DFE13D0D79}" srcId="{EBEDBC21-5B74-4AF9-A684-9F329A834341}" destId="{1853F63E-0707-4FE7-AA9C-2D350F084191}" srcOrd="0" destOrd="0" parTransId="{5ADC3477-3BFE-45D6-9C80-4B24AF2C4F15}" sibTransId="{658EF142-68FF-4AAC-A12C-326761A958D6}"/>
    <dgm:cxn modelId="{21CB9B7A-9AE8-423B-960D-E4AAF95B45C4}" type="presOf" srcId="{F6195FE6-FD19-451B-A282-C5D790081DC7}" destId="{5DC40FD0-7BD4-489A-B087-EF9A0B0A78AE}" srcOrd="0" destOrd="0" presId="urn:microsoft.com/office/officeart/2005/8/layout/hierarchy2"/>
    <dgm:cxn modelId="{E58E6932-C751-4B6A-B9CF-4A35B767A1F0}" type="presOf" srcId="{800A6086-ED72-4C5C-9B5C-704B47CC7897}" destId="{7D6B216D-1B3B-49D6-90F5-16AEF7AEBC44}" srcOrd="0" destOrd="0" presId="urn:microsoft.com/office/officeart/2005/8/layout/hierarchy2"/>
    <dgm:cxn modelId="{A1675919-D7AB-4FF5-8148-318129E2DD7A}" type="presOf" srcId="{8B65AAED-FBEB-4305-917B-956A8F715E40}" destId="{B955A547-08F9-447F-BA23-698D9E004090}" srcOrd="0" destOrd="0" presId="urn:microsoft.com/office/officeart/2005/8/layout/hierarchy2"/>
    <dgm:cxn modelId="{1B32E759-C045-429A-B5DA-4E69BF037AAB}" type="presOf" srcId="{1B1A90D5-4859-4129-96FF-E75C6E65EDED}" destId="{C4191313-528C-4A92-B9E0-74EA4979F43F}" srcOrd="1" destOrd="0" presId="urn:microsoft.com/office/officeart/2005/8/layout/hierarchy2"/>
    <dgm:cxn modelId="{95CC8806-ED4E-4ED8-87D6-9039183BD085}" type="presOf" srcId="{E2E6AB34-BF4A-4F19-8749-F5A112BE1E8A}" destId="{D099F25F-2FFB-4E89-9F87-506BFDE197AF}" srcOrd="0" destOrd="0" presId="urn:microsoft.com/office/officeart/2005/8/layout/hierarchy2"/>
    <dgm:cxn modelId="{4326AA41-FDD6-491C-8594-268CF4A33831}" type="presOf" srcId="{7B7F2B71-5F4B-47A7-8C45-67FE94EE6F1E}" destId="{71F9DE07-D1A4-4EC7-B7D2-2DF3E3534DB2}" srcOrd="1" destOrd="0" presId="urn:microsoft.com/office/officeart/2005/8/layout/hierarchy2"/>
    <dgm:cxn modelId="{C946FDFA-0838-4E08-9E53-0436BFCDDEBF}" type="presOf" srcId="{478CA55D-857C-48C1-A4A8-8A2AC9DDCEF8}" destId="{D2B79EB1-E77F-4E46-951F-8982F0310AE8}" srcOrd="0" destOrd="0" presId="urn:microsoft.com/office/officeart/2005/8/layout/hierarchy2"/>
    <dgm:cxn modelId="{B7EDF12D-ECC2-4B5F-BEE4-A48DB3C91E5F}" type="presOf" srcId="{303BCA51-151F-4415-A021-266941E678A5}" destId="{850FBA73-293C-422E-839A-5AFE86A2B8F4}" srcOrd="0" destOrd="0" presId="urn:microsoft.com/office/officeart/2005/8/layout/hierarchy2"/>
    <dgm:cxn modelId="{B3A5FA32-80F6-4F5B-8175-035AF52F4ABD}" type="presOf" srcId="{9D028416-654D-4CB1-B941-6C286AE2EA4C}" destId="{8E787D3A-617C-4E42-A2A9-A28865EFFD17}" srcOrd="1" destOrd="0" presId="urn:microsoft.com/office/officeart/2005/8/layout/hierarchy2"/>
    <dgm:cxn modelId="{52923CE6-472D-4613-BF0A-DBA44734CDAE}" type="presOf" srcId="{FB6A38B9-A3C1-42A4-B4F9-661E40A78228}" destId="{0027D761-B751-46D3-8762-9D4A1A56E0DE}" srcOrd="0" destOrd="0" presId="urn:microsoft.com/office/officeart/2005/8/layout/hierarchy2"/>
    <dgm:cxn modelId="{AF1B14F2-EE36-49CE-9B73-91C1D20A2E6C}" type="presOf" srcId="{633594C9-F440-4800-B36D-7D872ED5462D}" destId="{2AAC552C-C87D-4DC2-AF87-33499AB28549}" srcOrd="0" destOrd="0" presId="urn:microsoft.com/office/officeart/2005/8/layout/hierarchy2"/>
    <dgm:cxn modelId="{9BB7C036-0AEA-42E3-A4D8-45E85B63384D}" type="presOf" srcId="{B93BFE21-6E2E-43B9-A682-3FF9134CCC13}" destId="{466253EE-980B-4559-AAEB-6C09154C1AF0}" srcOrd="0" destOrd="0" presId="urn:microsoft.com/office/officeart/2005/8/layout/hierarchy2"/>
    <dgm:cxn modelId="{A4233EA3-57B9-42F0-BA44-988D14FB6164}" srcId="{AED57BF3-8C30-42C4-85D6-05C823582E51}" destId="{C817C0ED-38C9-4B70-AF9B-A6F467C2D6E5}" srcOrd="0" destOrd="0" parTransId="{97C3CA54-2DE8-42F8-9D6A-F108DC6C03E6}" sibTransId="{61C7497F-9719-436D-ABF9-BA9877CAEB88}"/>
    <dgm:cxn modelId="{72F35C78-BBE1-444E-A8F1-80F5B0DE949F}" type="presOf" srcId="{6CE1C580-078E-44AA-BAE2-7AC2048D071E}" destId="{6F4AFCE9-C19B-4044-82E3-A74A202ADFFC}" srcOrd="0" destOrd="0" presId="urn:microsoft.com/office/officeart/2005/8/layout/hierarchy2"/>
    <dgm:cxn modelId="{6C862E7F-BD4E-4FBC-A560-58BD47ADA861}" type="presOf" srcId="{DDF7D17A-B9FD-433A-8B68-1BF8400BD0AA}" destId="{81A9187E-B702-4C3F-9E1F-0B090C90368A}" srcOrd="0" destOrd="0" presId="urn:microsoft.com/office/officeart/2005/8/layout/hierarchy2"/>
    <dgm:cxn modelId="{45569D5C-D5F9-4546-8825-F1BFC50B32A7}" type="presOf" srcId="{43790154-3568-44C2-9914-8554F6EACB0C}" destId="{8732F641-EDCA-48E8-A434-A71568427C8F}" srcOrd="0" destOrd="0" presId="urn:microsoft.com/office/officeart/2005/8/layout/hierarchy2"/>
    <dgm:cxn modelId="{0AC91695-E967-453F-8171-E6EF97162ED3}" type="presOf" srcId="{9D028416-654D-4CB1-B941-6C286AE2EA4C}" destId="{BE401EF6-634B-45EC-BCCD-AA638855FDAC}" srcOrd="0" destOrd="0" presId="urn:microsoft.com/office/officeart/2005/8/layout/hierarchy2"/>
    <dgm:cxn modelId="{91810E90-098E-45BE-B515-B28BD12681DE}" type="presOf" srcId="{F9603C3B-CEBA-42AB-98FB-44F0D9637459}" destId="{EA5AE963-F335-4DB1-9E4F-867115AE2700}" srcOrd="0" destOrd="0" presId="urn:microsoft.com/office/officeart/2005/8/layout/hierarchy2"/>
    <dgm:cxn modelId="{6E8BC112-A581-4B55-B65F-233A19412A5C}" srcId="{76582BAD-1836-47F3-A4AD-3641124E935A}" destId="{24214EB6-82DB-47F9-B32B-67D8C12BCE2D}" srcOrd="3" destOrd="0" parTransId="{F5969AB6-D701-4F6D-836C-2D18B459CB49}" sibTransId="{9FB92911-14A3-46FD-A4BF-D5DEE57186F4}"/>
    <dgm:cxn modelId="{7E1B958C-F2D9-4879-930D-7ECFEEB14E18}" type="presOf" srcId="{EE2D560D-D37B-47A8-B5C4-C23580A34B4D}" destId="{4801DC79-99B0-4EB1-A9CB-53118029CF2E}" srcOrd="0" destOrd="0" presId="urn:microsoft.com/office/officeart/2005/8/layout/hierarchy2"/>
    <dgm:cxn modelId="{F9AEE427-8143-46A6-B90B-685B85DB90DB}" srcId="{96B7642F-26E0-4456-AF8B-A6FDDB9EFC95}" destId="{AE66B79D-47DD-468E-B8B6-EAE41E967FD1}" srcOrd="2" destOrd="0" parTransId="{7B7F2B71-5F4B-47A7-8C45-67FE94EE6F1E}" sibTransId="{52CBBC10-A516-4E91-8D47-C0A4877408FE}"/>
    <dgm:cxn modelId="{92059C1C-FE45-4519-9184-682ACA534429}" type="presOf" srcId="{6205452A-9C70-45CE-BA09-2F203DA6F8B7}" destId="{1AE3729C-40FD-4164-AE1E-BBFC87B75251}" srcOrd="0" destOrd="0" presId="urn:microsoft.com/office/officeart/2005/8/layout/hierarchy2"/>
    <dgm:cxn modelId="{D85D4493-841A-42C5-9899-9CF5EBEB8524}" type="presOf" srcId="{B74BF9FC-1FAA-4B97-AD27-3B9020C37303}" destId="{936193DA-D901-4BEA-9EE3-8736310EAEB0}" srcOrd="1" destOrd="0" presId="urn:microsoft.com/office/officeart/2005/8/layout/hierarchy2"/>
    <dgm:cxn modelId="{BB19BAE5-C815-4ABF-B897-7A7076CA0CF8}" type="presOf" srcId="{84D8EAA6-85A8-497F-97FD-75EF8C6CD8FC}" destId="{56725233-07D7-4D4D-B74E-F1E9FB08FB99}" srcOrd="0" destOrd="0" presId="urn:microsoft.com/office/officeart/2005/8/layout/hierarchy2"/>
    <dgm:cxn modelId="{3366CEA9-C0CA-4370-B008-AC3F700E819D}" srcId="{96B7642F-26E0-4456-AF8B-A6FDDB9EFC95}" destId="{F5A466AF-D1D5-4DD5-B389-7D6014669145}" srcOrd="3" destOrd="0" parTransId="{1007C940-00C9-4701-AF09-90C13AD4DF05}" sibTransId="{63C46773-B54A-4BF3-98EB-A4507C1E7BE4}"/>
    <dgm:cxn modelId="{EFF95556-17AB-42EB-AC6D-A70A12274AF4}" type="presOf" srcId="{1007C940-00C9-4701-AF09-90C13AD4DF05}" destId="{BC4E92C3-5280-41F3-95F6-1FEE14B67AB7}" srcOrd="1" destOrd="0" presId="urn:microsoft.com/office/officeart/2005/8/layout/hierarchy2"/>
    <dgm:cxn modelId="{09CD376D-0A25-4EDA-8127-4981AC685407}" srcId="{76582BAD-1836-47F3-A4AD-3641124E935A}" destId="{787C28B6-5C51-4A23-9E3D-EFD39578A389}" srcOrd="0" destOrd="0" parTransId="{8BAADC2B-52E6-4FE4-BF01-4AF0C8AC8C54}" sibTransId="{B754ED7A-158C-4C62-85EB-3ADBAF2BE869}"/>
    <dgm:cxn modelId="{5E4A814C-E727-4E7A-BE12-0805B256E74B}" type="presOf" srcId="{09AA931B-9934-419B-82B8-608679259300}" destId="{7DD3AF80-0C89-4E10-B186-9AE198BEA39A}" srcOrd="0" destOrd="0" presId="urn:microsoft.com/office/officeart/2005/8/layout/hierarchy2"/>
    <dgm:cxn modelId="{9EA45284-3C21-4941-8888-7619C81C82C6}" type="presOf" srcId="{BF54C0CA-5A08-4C68-A98B-A63FC1B09E7B}" destId="{968302EB-C4ED-4966-94B6-C8DAA404E45D}" srcOrd="1" destOrd="0" presId="urn:microsoft.com/office/officeart/2005/8/layout/hierarchy2"/>
    <dgm:cxn modelId="{AF4E6682-2426-435B-9F40-524B6380D620}" type="presOf" srcId="{800A6086-ED72-4C5C-9B5C-704B47CC7897}" destId="{6E244118-A86A-475F-B6ED-03C52BE333FE}" srcOrd="1" destOrd="0" presId="urn:microsoft.com/office/officeart/2005/8/layout/hierarchy2"/>
    <dgm:cxn modelId="{BE3773A2-1410-46CD-9F48-F9FF8F0FA65F}" type="presOf" srcId="{F6195FE6-FD19-451B-A282-C5D790081DC7}" destId="{2B0D1DB5-6D25-4ECB-8467-70303C4E014A}" srcOrd="1" destOrd="0" presId="urn:microsoft.com/office/officeart/2005/8/layout/hierarchy2"/>
    <dgm:cxn modelId="{E53FBC50-001C-4DE9-989D-610C1259DE22}" type="presOf" srcId="{E0965DC3-7269-4496-895B-738508B1D517}" destId="{D7AC2498-C079-4AD5-9833-691CC30BF993}" srcOrd="0" destOrd="0" presId="urn:microsoft.com/office/officeart/2005/8/layout/hierarchy2"/>
    <dgm:cxn modelId="{D2CA67FC-23EC-4075-B2B4-8E1AD62FEEC0}" type="presOf" srcId="{8B0982DE-1BAC-482E-8277-66604B3A4C21}" destId="{F316B007-6BA2-460B-9F7B-0044DFCFEF0A}" srcOrd="1" destOrd="0" presId="urn:microsoft.com/office/officeart/2005/8/layout/hierarchy2"/>
    <dgm:cxn modelId="{DC12EDC6-52DE-4B18-A647-F88E59D939C3}" type="presOf" srcId="{EF9FCF0E-275E-4499-9464-333524598714}" destId="{A816D647-D2DC-4D49-BAF2-8ED970164930}" srcOrd="1" destOrd="0" presId="urn:microsoft.com/office/officeart/2005/8/layout/hierarchy2"/>
    <dgm:cxn modelId="{C8888072-BCC0-464F-8A53-AB61590E2A2B}" srcId="{24214EB6-82DB-47F9-B32B-67D8C12BCE2D}" destId="{43790154-3568-44C2-9914-8554F6EACB0C}" srcOrd="0" destOrd="0" parTransId="{E9C0CF1C-880F-4E04-B6FA-7BCBA9640594}" sibTransId="{CEDB9638-2033-48E6-B5E8-6E1CABDB6F74}"/>
    <dgm:cxn modelId="{62E50383-2504-4562-B6EB-E70BA8B0D765}" type="presOf" srcId="{19E20150-A810-4ADC-B66D-2824C1E5E7D6}" destId="{844C5E24-B580-48EB-97D2-30E4B0909039}" srcOrd="0" destOrd="0" presId="urn:microsoft.com/office/officeart/2005/8/layout/hierarchy2"/>
    <dgm:cxn modelId="{750B57F5-A01D-49B4-98A7-85DE266395BC}" type="presOf" srcId="{4075AA25-6F69-4990-ADB7-21D0D16227A4}" destId="{22065F57-132D-4FFC-8E98-C39A349CFC26}" srcOrd="1" destOrd="0" presId="urn:microsoft.com/office/officeart/2005/8/layout/hierarchy2"/>
    <dgm:cxn modelId="{D8F9ECBB-CDD1-4F73-A2D8-1BFFD5B8D6CB}" srcId="{3B9851B9-BE18-4A8B-92A9-DC991EFDEA8C}" destId="{C8013E9A-9D6A-477B-9ECA-BE0E4AF1F783}" srcOrd="0" destOrd="0" parTransId="{046CFFB3-A152-4B63-B695-5804C90CB4B8}" sibTransId="{D611B261-D0E0-4063-A96E-07EBC4422B61}"/>
    <dgm:cxn modelId="{C3ADCED3-9BE1-4108-8466-F7ECC3B27315}" type="presOf" srcId="{032AE953-C10B-4E19-B9A3-2A83B14BBC9F}" destId="{D74C858F-648F-484A-A859-376357FC2798}" srcOrd="0" destOrd="0" presId="urn:microsoft.com/office/officeart/2005/8/layout/hierarchy2"/>
    <dgm:cxn modelId="{FC95396F-E885-41B5-84F6-0FD3656A2659}" srcId="{39F0440C-087F-4771-8C48-70AA6E6882D8}" destId="{66C1BACA-5E1F-48B5-99C8-BA5D59AA5588}" srcOrd="0" destOrd="0" parTransId="{661112E7-A7D7-46B6-B89E-D4FC1F41D628}" sibTransId="{0F86FD94-7515-4A48-A338-CAAF65CE010B}"/>
    <dgm:cxn modelId="{B91BC3DE-D365-40FA-A2AC-B7116441A6A6}" type="presOf" srcId="{E9C0CF1C-880F-4E04-B6FA-7BCBA9640594}" destId="{46ED3628-5B2C-4E89-BF1F-3B361208E74B}" srcOrd="1" destOrd="0" presId="urn:microsoft.com/office/officeart/2005/8/layout/hierarchy2"/>
    <dgm:cxn modelId="{8998297D-D101-4E96-A2DB-3689E65A3A54}" type="presOf" srcId="{F3781C2D-03A8-4A5F-B1C3-2F3A36A13145}" destId="{52EB4D9A-65FB-4DFD-94D7-D6BF7617EA7A}" srcOrd="0" destOrd="0" presId="urn:microsoft.com/office/officeart/2005/8/layout/hierarchy2"/>
    <dgm:cxn modelId="{F38FDEF2-2512-4EE6-980D-3B3B77548DC5}" type="presOf" srcId="{6611243C-4540-4A87-9043-676F6E90978A}" destId="{F04FE505-45CB-4E4D-9C01-3D55B9E09F9F}" srcOrd="0" destOrd="0" presId="urn:microsoft.com/office/officeart/2005/8/layout/hierarchy2"/>
    <dgm:cxn modelId="{3A9B4011-578A-4CF6-952C-0B3D7B05C24E}" type="presOf" srcId="{B93BFE21-6E2E-43B9-A682-3FF9134CCC13}" destId="{1A021648-2E81-4E64-95EB-9E536C9BA5C5}" srcOrd="1" destOrd="0" presId="urn:microsoft.com/office/officeart/2005/8/layout/hierarchy2"/>
    <dgm:cxn modelId="{746ACFF7-96E9-4BF3-9513-21A6DF7600C4}" type="presOf" srcId="{B5DA423E-1E86-4CBF-8050-A2EFD83D6256}" destId="{CEF749C0-0F51-429D-A52E-730408F20C7C}" srcOrd="0" destOrd="0" presId="urn:microsoft.com/office/officeart/2005/8/layout/hierarchy2"/>
    <dgm:cxn modelId="{FF28E4FC-1A59-4E97-BAE4-29E2F53AEE40}" type="presOf" srcId="{5ADC3477-3BFE-45D6-9C80-4B24AF2C4F15}" destId="{54D6B23F-096F-4332-957D-50782E279C39}" srcOrd="1" destOrd="0" presId="urn:microsoft.com/office/officeart/2005/8/layout/hierarchy2"/>
    <dgm:cxn modelId="{906EEF73-5E8C-47B0-B985-F9A7A1D007C8}" srcId="{848AD06C-5FE0-4681-8EAD-46E2A426C787}" destId="{09AA931B-9934-419B-82B8-608679259300}" srcOrd="0" destOrd="0" parTransId="{8ABC0C13-10CB-42CA-AFA9-FF72EDE67230}" sibTransId="{A9B827A9-6B84-4B8C-B017-8DB11F48C9B1}"/>
    <dgm:cxn modelId="{158DF74B-6F19-4399-B580-0E60B57CF07E}" type="presOf" srcId="{AFE67D9D-07D6-4828-B8A2-9D0D426E7E92}" destId="{AD0F6165-E3B7-4E2E-8348-98D28379FCE5}" srcOrd="1" destOrd="0" presId="urn:microsoft.com/office/officeart/2005/8/layout/hierarchy2"/>
    <dgm:cxn modelId="{03A208A4-A70A-4B7B-8D88-BC0E875964CA}" type="presOf" srcId="{8BAADC2B-52E6-4FE4-BF01-4AF0C8AC8C54}" destId="{A624EBF6-4383-4DBC-BCEE-F6E462EF3753}" srcOrd="0" destOrd="0" presId="urn:microsoft.com/office/officeart/2005/8/layout/hierarchy2"/>
    <dgm:cxn modelId="{594030EF-6139-410C-BC5F-018A6FF25A61}" type="presOf" srcId="{BB3058CE-0A06-4FD5-9CC0-D009CF93DD48}" destId="{15C9C68F-BAA2-425F-91D1-65A3960EC861}" srcOrd="0" destOrd="0" presId="urn:microsoft.com/office/officeart/2005/8/layout/hierarchy2"/>
    <dgm:cxn modelId="{F0C61AB5-54D4-4CB8-BB52-C0081CA3080D}" type="presOf" srcId="{531EA0DD-B325-45A0-BE49-51868EE9E918}" destId="{81C97AC0-485C-422D-949E-AC32F666DBAC}" srcOrd="1" destOrd="0" presId="urn:microsoft.com/office/officeart/2005/8/layout/hierarchy2"/>
    <dgm:cxn modelId="{E9C44880-274D-4651-A10F-0D46839CB86E}" srcId="{84D8EAA6-85A8-497F-97FD-75EF8C6CD8FC}" destId="{D28EC042-35F1-4AC8-8B37-A801682B3570}" srcOrd="0" destOrd="0" parTransId="{E1D33E8E-CEA4-4BDA-84E2-3B2783D09E0C}" sibTransId="{3CDBA851-8034-42A3-853C-1AC8EDA6FA71}"/>
    <dgm:cxn modelId="{70283196-A373-4B2A-991B-C97E908F3DA7}" type="presOf" srcId="{B0B7E5A3-7180-4994-84ED-C0B8559BE987}" destId="{075800D5-A432-4165-BA2E-55DEAD62E36C}" srcOrd="0" destOrd="0" presId="urn:microsoft.com/office/officeart/2005/8/layout/hierarchy2"/>
    <dgm:cxn modelId="{EFB6057A-97BC-4CFC-9521-087EADE309D5}" type="presOf" srcId="{787C28B6-5C51-4A23-9E3D-EFD39578A389}" destId="{4E7698BB-9BE8-469B-9194-1AC161678B82}" srcOrd="0" destOrd="0" presId="urn:microsoft.com/office/officeart/2005/8/layout/hierarchy2"/>
    <dgm:cxn modelId="{66553862-3089-44B7-AF4D-E6273E27D5DE}" type="presOf" srcId="{30C6B980-0A75-428B-965D-A82CE45CD34C}" destId="{2870B680-B68C-415B-92A1-B83E9D94F670}" srcOrd="0" destOrd="0" presId="urn:microsoft.com/office/officeart/2005/8/layout/hierarchy2"/>
    <dgm:cxn modelId="{D52FFC71-9470-4015-86BD-F438DF140E48}" type="presOf" srcId="{978420B2-7451-49FC-A891-736D70489114}" destId="{D78C5E17-0953-4B38-AE6A-8582D3FF79E6}" srcOrd="0" destOrd="0" presId="urn:microsoft.com/office/officeart/2005/8/layout/hierarchy2"/>
    <dgm:cxn modelId="{BD2A057E-6CD3-4667-8091-532116C65BA1}" type="presOf" srcId="{B7CD1496-EDCE-4B85-8CEC-90871FA8ECD7}" destId="{8136E3FD-5F55-46DD-89FA-9D1E3819FFD7}" srcOrd="0" destOrd="0" presId="urn:microsoft.com/office/officeart/2005/8/layout/hierarchy2"/>
    <dgm:cxn modelId="{ADDE5ACA-9DEC-4A02-9758-5B0AB65A163C}" type="presOf" srcId="{E1D33E8E-CEA4-4BDA-84E2-3B2783D09E0C}" destId="{9A10B93E-10F6-4C3C-B457-7B416859A82F}" srcOrd="1" destOrd="0" presId="urn:microsoft.com/office/officeart/2005/8/layout/hierarchy2"/>
    <dgm:cxn modelId="{2C5923C6-4FB6-4108-9692-88A6B34A08E5}" srcId="{96B7642F-26E0-4456-AF8B-A6FDDB9EFC95}" destId="{2258E1F6-40A8-423A-8177-8D7DCC07B15F}" srcOrd="4" destOrd="0" parTransId="{0C450135-57D9-46CA-8C85-3563CF45B905}" sibTransId="{DC5704B6-B194-44AF-91B1-FE9483F933FD}"/>
    <dgm:cxn modelId="{BC6887AA-AFF4-4C0B-8DBB-06ACDB5CA3B2}" srcId="{AE66B79D-47DD-468E-B8B6-EAE41E967FD1}" destId="{9469B7F9-3870-4402-AF42-C312F5402A0F}" srcOrd="3" destOrd="0" parTransId="{6CE1C580-078E-44AA-BAE2-7AC2048D071E}" sibTransId="{388EA12E-0824-4221-9665-ED2D09055B07}"/>
    <dgm:cxn modelId="{0284C705-6FE8-45E7-877B-BFBE5D7DC520}" type="presOf" srcId="{F6EF8947-CDD8-4F96-ADF3-BBA6D9697708}" destId="{992199B6-9D37-410E-9F0A-2A5398E5B150}" srcOrd="1" destOrd="0" presId="urn:microsoft.com/office/officeart/2005/8/layout/hierarchy2"/>
    <dgm:cxn modelId="{8A3540B3-5C54-4228-B0CD-F0D0C2AF4298}" type="presOf" srcId="{11936609-4620-4273-AC2E-29237CD69037}" destId="{ED6F5A21-8BC8-4055-A641-593161C554C0}" srcOrd="0" destOrd="0" presId="urn:microsoft.com/office/officeart/2005/8/layout/hierarchy2"/>
    <dgm:cxn modelId="{F0FC40C6-A5AA-4626-8575-803A93A4CF07}" type="presOf" srcId="{1797A525-2481-47B8-BDA5-1E17FB575DEE}" destId="{CEE9BEFA-69DE-47B4-8642-E21B46133198}" srcOrd="0" destOrd="0" presId="urn:microsoft.com/office/officeart/2005/8/layout/hierarchy2"/>
    <dgm:cxn modelId="{85847A00-837F-477B-A531-31A42EE4D431}" type="presOf" srcId="{C817C0ED-38C9-4B70-AF9B-A6F467C2D6E5}" destId="{B028815A-4703-4D40-814A-F122B1DE6561}" srcOrd="0" destOrd="0" presId="urn:microsoft.com/office/officeart/2005/8/layout/hierarchy2"/>
    <dgm:cxn modelId="{C18DC0DC-7DF7-42E9-9A3F-DE47B3069F02}" type="presOf" srcId="{E4F522F7-8708-4D16-A51E-AC3AADED551E}" destId="{6C35EF66-91DC-46D0-B66F-AFA499273A36}" srcOrd="1" destOrd="0" presId="urn:microsoft.com/office/officeart/2005/8/layout/hierarchy2"/>
    <dgm:cxn modelId="{D1654A66-4A0F-4859-B449-F2EC3AB3C28C}" type="presOf" srcId="{BA3A5D11-B031-490D-BEB3-CAE2FD223F4A}" destId="{D55CD684-C5F1-4E23-9FB3-A714677F1C9E}" srcOrd="0" destOrd="0" presId="urn:microsoft.com/office/officeart/2005/8/layout/hierarchy2"/>
    <dgm:cxn modelId="{F517761F-99C1-48E2-8BA8-DDD82CBE272A}" type="presOf" srcId="{F6EF8947-CDD8-4F96-ADF3-BBA6D9697708}" destId="{CD1E529E-ACDB-4ADC-8C0F-22E2D214D264}" srcOrd="0" destOrd="0" presId="urn:microsoft.com/office/officeart/2005/8/layout/hierarchy2"/>
    <dgm:cxn modelId="{71DD457F-1F4B-4A01-9216-96D37178E4BD}" srcId="{9469B7F9-3870-4402-AF42-C312F5402A0F}" destId="{0BA8737D-7225-45FB-AC3D-5C31ABE947D1}" srcOrd="0" destOrd="0" parTransId="{52368DC6-CAEB-4016-A93F-FF0AA56C5BF1}" sibTransId="{543ED494-4FB6-499B-991A-C5884ED3531E}"/>
    <dgm:cxn modelId="{CBD7B2B9-0472-4A35-A0B4-593C96836936}" type="presOf" srcId="{032AE953-C10B-4E19-B9A3-2A83B14BBC9F}" destId="{37B16144-9C89-4C2B-9921-8669E41AAAB4}" srcOrd="1" destOrd="0" presId="urn:microsoft.com/office/officeart/2005/8/layout/hierarchy2"/>
    <dgm:cxn modelId="{3C6C8747-A218-413D-8B6B-C3DBC47A8C72}" srcId="{C8013E9A-9D6A-477B-9ECA-BE0E4AF1F783}" destId="{B5D0CEE0-9592-4E8E-A363-E616B39D4CA4}" srcOrd="0" destOrd="0" parTransId="{978420B2-7451-49FC-A891-736D70489114}" sibTransId="{AAAA7771-8794-44E3-94E8-C8689E012CC9}"/>
    <dgm:cxn modelId="{17D5044E-290E-43CE-B174-1CDFA53656B5}" srcId="{F5A466AF-D1D5-4DD5-B389-7D6014669145}" destId="{19E20150-A810-4ADC-B66D-2824C1E5E7D6}" srcOrd="3" destOrd="0" parTransId="{AFE67D9D-07D6-4828-B8A2-9D0D426E7E92}" sibTransId="{765C080D-6221-440F-89C6-4C077D9C6332}"/>
    <dgm:cxn modelId="{E660238B-ADCB-4DB9-B146-806259A1B0DC}" type="presOf" srcId="{3EB40DDF-F46F-429F-BB6A-0CCF41BAA069}" destId="{3790D982-FF0E-4A10-BEE4-61E25F2D8350}" srcOrd="0" destOrd="0" presId="urn:microsoft.com/office/officeart/2005/8/layout/hierarchy2"/>
    <dgm:cxn modelId="{BAB07409-C2A2-4994-9020-75A5286B7F47}" type="presOf" srcId="{52368DC6-CAEB-4016-A93F-FF0AA56C5BF1}" destId="{F6C47AD7-129F-41B5-8226-CA565A01ECAA}" srcOrd="0" destOrd="0" presId="urn:microsoft.com/office/officeart/2005/8/layout/hierarchy2"/>
    <dgm:cxn modelId="{22FFCA19-BCF0-4364-9F58-0598A9BC7F9B}" type="presOf" srcId="{756118B6-C461-4DE8-8978-4F83FDFA1DD7}" destId="{A4B3E37D-2798-493C-9DF7-B87D0456AEB2}" srcOrd="1" destOrd="0" presId="urn:microsoft.com/office/officeart/2005/8/layout/hierarchy2"/>
    <dgm:cxn modelId="{9C2FF09B-0270-447C-9AFD-5C02D40724E6}" type="presOf" srcId="{AE66B79D-47DD-468E-B8B6-EAE41E967FD1}" destId="{403CAC28-D67B-4EEC-96D8-5B5DAA2148AC}" srcOrd="0" destOrd="0" presId="urn:microsoft.com/office/officeart/2005/8/layout/hierarchy2"/>
    <dgm:cxn modelId="{DF85792E-4B5B-464B-8CAB-C7C9B398B631}" srcId="{8B65AAED-FBEB-4305-917B-956A8F715E40}" destId="{7120C45B-BD2F-487C-87BE-51C00951CB6B}" srcOrd="0" destOrd="0" parTransId="{E4F522F7-8708-4D16-A51E-AC3AADED551E}" sibTransId="{0338244E-D1A1-4AB7-A193-8602F101DDF7}"/>
    <dgm:cxn modelId="{CE0F919A-ED18-4AE0-9C77-63106E713E0D}" type="presOf" srcId="{6205452A-9C70-45CE-BA09-2F203DA6F8B7}" destId="{DEFF38BB-AA07-4EFB-B646-F534B090BD2A}" srcOrd="1" destOrd="0" presId="urn:microsoft.com/office/officeart/2005/8/layout/hierarchy2"/>
    <dgm:cxn modelId="{2F64A3B9-8F46-428B-B68D-447E3938DA1B}" type="presOf" srcId="{88C230BF-B217-4251-A3DE-42BC9D52CADB}" destId="{7C2FB45E-2D69-457C-9355-4F4826703911}" srcOrd="0" destOrd="0" presId="urn:microsoft.com/office/officeart/2005/8/layout/hierarchy2"/>
    <dgm:cxn modelId="{D46F3137-9459-44E9-B9B3-903AF0BD2922}" type="presOf" srcId="{B5D0CEE0-9592-4E8E-A363-E616B39D4CA4}" destId="{7D3F14E4-A4D2-4FBB-ADB6-B0715B266001}" srcOrd="0" destOrd="0" presId="urn:microsoft.com/office/officeart/2005/8/layout/hierarchy2"/>
    <dgm:cxn modelId="{62FD08BD-FC52-4FD1-A46C-A993F75AAFAB}" srcId="{2258E1F6-40A8-423A-8177-8D7DCC07B15F}" destId="{8B65AAED-FBEB-4305-917B-956A8F715E40}" srcOrd="1" destOrd="0" parTransId="{756118B6-C461-4DE8-8978-4F83FDFA1DD7}" sibTransId="{CE6546BC-39E7-4955-A323-B6FC9559298A}"/>
    <dgm:cxn modelId="{B45E6731-D0D4-4A9B-82D1-36CD806ACEAA}" type="presOf" srcId="{362FFDA2-B923-4167-BD27-7B91B371D9D0}" destId="{79C9AEEB-9450-437E-9D7F-8A68F2F2FDB4}" srcOrd="0" destOrd="0" presId="urn:microsoft.com/office/officeart/2005/8/layout/hierarchy2"/>
    <dgm:cxn modelId="{0C3C8DF2-495C-4F74-B304-C8C763705348}" srcId="{F5A466AF-D1D5-4DD5-B389-7D6014669145}" destId="{54CE510B-29F6-49A4-B6E8-D2233A655BCA}" srcOrd="2" destOrd="0" parTransId="{4075AA25-6F69-4990-ADB7-21D0D16227A4}" sibTransId="{D421D2A6-070D-4489-B08D-4C079957AA20}"/>
    <dgm:cxn modelId="{FE2A842A-B225-4B8F-BE59-474A64F97A30}" type="presOf" srcId="{60CBFE84-DCD8-44D4-8B7B-F83D41BF58F2}" destId="{C8BE85D9-4DB0-4282-BCA3-F9912211282F}" srcOrd="0" destOrd="0" presId="urn:microsoft.com/office/officeart/2005/8/layout/hierarchy2"/>
    <dgm:cxn modelId="{D4F57410-3D34-4A5B-97D4-26A0A7661CDC}" type="presOf" srcId="{E22B7E94-F80C-44F7-93C7-BD3522BC21F2}" destId="{462A608A-8C8B-408A-9EE1-D3D160730DC3}" srcOrd="0" destOrd="0" presId="urn:microsoft.com/office/officeart/2005/8/layout/hierarchy2"/>
    <dgm:cxn modelId="{2B45444E-718E-4F0D-8AB3-10AE68E77F33}" type="presOf" srcId="{AED57BF3-8C30-42C4-85D6-05C823582E51}" destId="{216491C6-80C2-45E1-8ADA-2D8E8687E0C4}" srcOrd="0" destOrd="0" presId="urn:microsoft.com/office/officeart/2005/8/layout/hierarchy2"/>
    <dgm:cxn modelId="{0C3AAD20-2D7F-4ABF-A1DE-02B38BEFC90A}" type="presOf" srcId="{C8013E9A-9D6A-477B-9ECA-BE0E4AF1F783}" destId="{BCFB209D-ED72-40F3-9009-AC929670522E}" srcOrd="0" destOrd="0" presId="urn:microsoft.com/office/officeart/2005/8/layout/hierarchy2"/>
    <dgm:cxn modelId="{A810C182-DB82-40B1-B9F2-F45CF6F945B7}" srcId="{76582BAD-1836-47F3-A4AD-3641124E935A}" destId="{EE2D560D-D37B-47A8-B5C4-C23580A34B4D}" srcOrd="2" destOrd="0" parTransId="{F6195FE6-FD19-451B-A282-C5D790081DC7}" sibTransId="{1EB389C5-B11B-4CBE-841D-37026036B96C}"/>
    <dgm:cxn modelId="{5083405C-94A1-40D3-93CF-E2217FE5FAC4}" type="presOf" srcId="{756118B6-C461-4DE8-8978-4F83FDFA1DD7}" destId="{DB5B04A0-7D2E-42D1-AC81-8BD20C4A188B}" srcOrd="0" destOrd="0" presId="urn:microsoft.com/office/officeart/2005/8/layout/hierarchy2"/>
    <dgm:cxn modelId="{961F0D86-2ADA-4675-8422-96FD869B0471}" type="presOf" srcId="{8ABC0C13-10CB-42CA-AFA9-FF72EDE67230}" destId="{C758F218-DC04-4E1E-BE68-237BA26AFFE6}" srcOrd="0" destOrd="0" presId="urn:microsoft.com/office/officeart/2005/8/layout/hierarchy2"/>
    <dgm:cxn modelId="{0AA926BA-6DA0-40A3-A345-2F8F300DB92A}" srcId="{B0B7E5A3-7180-4994-84ED-C0B8559BE987}" destId="{C425ECC2-FD5C-4633-8D9F-F10F17224D42}" srcOrd="0" destOrd="0" parTransId="{BF54C0CA-5A08-4C68-A98B-A63FC1B09E7B}" sibTransId="{942EAD53-49EE-490C-A98A-BCD6C1B7FA36}"/>
    <dgm:cxn modelId="{8FBC85D2-6856-4C66-9309-BD1CC562C73C}" type="presOf" srcId="{03A74B88-1E30-4F40-90BE-F7C1D7221650}" destId="{68CEA7B9-0395-45B7-98A4-3C8AB5F908E3}" srcOrd="1" destOrd="0" presId="urn:microsoft.com/office/officeart/2005/8/layout/hierarchy2"/>
    <dgm:cxn modelId="{FD834993-7F73-46DC-BCC5-762581AF293E}" type="presOf" srcId="{8ABC0C13-10CB-42CA-AFA9-FF72EDE67230}" destId="{F39B5909-12E6-42CC-9CBA-1A0A193452DD}" srcOrd="1" destOrd="0" presId="urn:microsoft.com/office/officeart/2005/8/layout/hierarchy2"/>
    <dgm:cxn modelId="{70B18CC0-871F-41E6-9BDB-B59F410A6D63}" srcId="{2E599BCA-C3FC-4D30-8B9C-E00587E7A3D3}" destId="{63AA1774-0497-4E27-BE97-94373B05F3BC}" srcOrd="0" destOrd="0" parTransId="{1797A525-2481-47B8-BDA5-1E17FB575DEE}" sibTransId="{EDF221BF-1A6F-4584-A4FA-90543019E36B}"/>
    <dgm:cxn modelId="{5C235ADC-331B-4F6F-886A-B7EC64884B07}" srcId="{787C28B6-5C51-4A23-9E3D-EFD39578A389}" destId="{B2299CD5-358D-4976-8325-AB630EA1D490}" srcOrd="0" destOrd="0" parTransId="{670E4EFA-16CE-4D8A-8725-93BA67AFD6C0}" sibTransId="{3D2415C8-2579-494C-BA7B-232BBC03AAC6}"/>
    <dgm:cxn modelId="{C3EA8FDA-BFE0-41B2-8C36-E9B2E2231767}" type="presOf" srcId="{C4EAA273-6BE4-4BEA-B1BB-54F9F6A8752C}" destId="{243BB5A6-FC28-4DF5-A076-36AD790E70B5}" srcOrd="0" destOrd="0" presId="urn:microsoft.com/office/officeart/2005/8/layout/hierarchy2"/>
    <dgm:cxn modelId="{54934215-6DD3-46B7-BA5D-4B2B43282962}" type="presOf" srcId="{AF288845-86E5-4160-B4B0-A1C157831AD2}" destId="{D3FF2F7E-BCC5-4931-89F5-D2714FBD0560}" srcOrd="0" destOrd="0" presId="urn:microsoft.com/office/officeart/2005/8/layout/hierarchy2"/>
    <dgm:cxn modelId="{2ED578D6-5CC1-4D62-B0B5-05FC0C842EBE}" type="presOf" srcId="{F3ADB73B-53B3-4701-BEB4-28A41E825A7C}" destId="{EAE15427-F1E9-4831-8ECE-188E58EDAAC6}" srcOrd="0" destOrd="0" presId="urn:microsoft.com/office/officeart/2005/8/layout/hierarchy2"/>
    <dgm:cxn modelId="{01C67B97-B76F-4680-AE03-1CB4E4AD400C}" type="presOf" srcId="{C425ECC2-FD5C-4633-8D9F-F10F17224D42}" destId="{61FCCBA1-BC51-42CF-AF38-55B532D85D5A}" srcOrd="0" destOrd="0" presId="urn:microsoft.com/office/officeart/2005/8/layout/hierarchy2"/>
    <dgm:cxn modelId="{DC12E5B1-F4CC-401E-8CF3-9239849D1465}" type="presOf" srcId="{EBEDBC21-5B74-4AF9-A684-9F329A834341}" destId="{FD7C291A-BD96-4457-A2F7-B8A803FF9C68}" srcOrd="0" destOrd="0" presId="urn:microsoft.com/office/officeart/2005/8/layout/hierarchy2"/>
    <dgm:cxn modelId="{150B105A-D37A-4AEC-A399-B3603C5BB13B}" type="presOf" srcId="{11936609-4620-4273-AC2E-29237CD69037}" destId="{9032F968-5E66-4B55-A06E-B97A7CB75314}" srcOrd="1" destOrd="0" presId="urn:microsoft.com/office/officeart/2005/8/layout/hierarchy2"/>
    <dgm:cxn modelId="{106C0F30-65C1-47C7-A629-16C81A0B3FAD}" type="presOf" srcId="{AF288845-86E5-4160-B4B0-A1C157831AD2}" destId="{E0D68D40-64F6-493B-BAB6-F7DA4D868D04}" srcOrd="1" destOrd="0" presId="urn:microsoft.com/office/officeart/2005/8/layout/hierarchy2"/>
    <dgm:cxn modelId="{DE510E9D-BEAF-4467-9184-AD24F0321BB4}" type="presOf" srcId="{5CE375E0-0EDE-4BAB-8114-80FFFE789745}" destId="{2E01B7DC-D14E-4B84-88A4-A10B05E512C5}" srcOrd="1" destOrd="0" presId="urn:microsoft.com/office/officeart/2005/8/layout/hierarchy2"/>
    <dgm:cxn modelId="{48E39C32-AEB6-470B-B9D7-B8AB2EBB4B56}" type="presOf" srcId="{E4AB6778-32F3-4D05-B2CC-BE09D3B48256}" destId="{7743170C-C503-46A2-B1F2-64065F231EA6}" srcOrd="1" destOrd="0" presId="urn:microsoft.com/office/officeart/2005/8/layout/hierarchy2"/>
    <dgm:cxn modelId="{DD60D88D-5FA2-4DDF-895A-0C1B0E66E33C}" type="presOf" srcId="{303BCA51-151F-4415-A021-266941E678A5}" destId="{02B02016-A4EF-4F23-8267-66DFF82C978F}" srcOrd="1" destOrd="0" presId="urn:microsoft.com/office/officeart/2005/8/layout/hierarchy2"/>
    <dgm:cxn modelId="{BC434344-CAD1-4385-AFDF-6B3FD54F95BC}" type="presOf" srcId="{9469B7F9-3870-4402-AF42-C312F5402A0F}" destId="{214816CA-21EB-4366-9D79-8719DD6436FB}" srcOrd="0" destOrd="0" presId="urn:microsoft.com/office/officeart/2005/8/layout/hierarchy2"/>
    <dgm:cxn modelId="{C968D90F-1FF3-48BB-ADDA-714C85610A64}" type="presOf" srcId="{046CFFB3-A152-4B63-B695-5804C90CB4B8}" destId="{046798B4-F83E-491E-9403-70D7616553EF}" srcOrd="1" destOrd="0" presId="urn:microsoft.com/office/officeart/2005/8/layout/hierarchy2"/>
    <dgm:cxn modelId="{A8B26910-77AE-43BD-B335-4D5CDB1C9EF1}" srcId="{96B7642F-26E0-4456-AF8B-A6FDDB9EFC95}" destId="{76582BAD-1836-47F3-A4AD-3641124E935A}" srcOrd="1" destOrd="0" parTransId="{72D03600-CB48-4CE0-9765-5BED9769FCAB}" sibTransId="{9442BA28-95C9-40B6-BF22-0C9E7A546DB0}"/>
    <dgm:cxn modelId="{D96D8A8A-2A5D-4D6C-812D-252EC54857C4}" type="presOf" srcId="{72D03600-CB48-4CE0-9765-5BED9769FCAB}" destId="{8B3E5942-5017-4D56-B190-D3544B4229B8}" srcOrd="0" destOrd="0" presId="urn:microsoft.com/office/officeart/2005/8/layout/hierarchy2"/>
    <dgm:cxn modelId="{D22BC396-DF52-4A33-A895-67780EA7F836}" type="presOf" srcId="{6CE1C580-078E-44AA-BAE2-7AC2048D071E}" destId="{8BA3CCE3-726A-405A-8806-D58EB374E111}" srcOrd="1" destOrd="0" presId="urn:microsoft.com/office/officeart/2005/8/layout/hierarchy2"/>
    <dgm:cxn modelId="{7E630E94-B93E-4DCF-B2E7-707AEEE61B7A}" type="presOf" srcId="{03A74B88-1E30-4F40-90BE-F7C1D7221650}" destId="{99E5ED70-2CD3-49F5-B364-A75E07C9C170}" srcOrd="0" destOrd="0" presId="urn:microsoft.com/office/officeart/2005/8/layout/hierarchy2"/>
    <dgm:cxn modelId="{AD1B766A-19F6-466D-BB33-1BFBA8AD38A8}" type="presOf" srcId="{E1D33E8E-CEA4-4BDA-84E2-3B2783D09E0C}" destId="{327F5979-AE43-44D4-9EC4-3D37FB268281}" srcOrd="0" destOrd="0" presId="urn:microsoft.com/office/officeart/2005/8/layout/hierarchy2"/>
    <dgm:cxn modelId="{00A6C886-F75D-4399-A82D-3ABB6F0F4FA2}" type="presParOf" srcId="{EAE15427-F1E9-4831-8ECE-188E58EDAAC6}" destId="{F991480B-1CB0-4A80-A4EC-0037E6A97974}" srcOrd="0" destOrd="0" presId="urn:microsoft.com/office/officeart/2005/8/layout/hierarchy2"/>
    <dgm:cxn modelId="{6BCCD027-FE91-4E10-9631-4FDC6E4F41B7}" type="presParOf" srcId="{F991480B-1CB0-4A80-A4EC-0037E6A97974}" destId="{03327BC3-BB8B-4544-A3C3-C883FC46A63D}" srcOrd="0" destOrd="0" presId="urn:microsoft.com/office/officeart/2005/8/layout/hierarchy2"/>
    <dgm:cxn modelId="{8E8FE94C-DD70-4F6C-BD07-8C34F592E548}" type="presParOf" srcId="{F991480B-1CB0-4A80-A4EC-0037E6A97974}" destId="{A772D5A0-95FA-49C8-AD66-834030CBC411}" srcOrd="1" destOrd="0" presId="urn:microsoft.com/office/officeart/2005/8/layout/hierarchy2"/>
    <dgm:cxn modelId="{0CF6833E-1458-4A6C-ACE9-412DB6F1A820}" type="presParOf" srcId="{A772D5A0-95FA-49C8-AD66-834030CBC411}" destId="{314D7851-9696-4419-A1D1-164F45578120}" srcOrd="0" destOrd="0" presId="urn:microsoft.com/office/officeart/2005/8/layout/hierarchy2"/>
    <dgm:cxn modelId="{89212029-4620-467A-A1A6-1F50B5FC982F}" type="presParOf" srcId="{314D7851-9696-4419-A1D1-164F45578120}" destId="{7743170C-C503-46A2-B1F2-64065F231EA6}" srcOrd="0" destOrd="0" presId="urn:microsoft.com/office/officeart/2005/8/layout/hierarchy2"/>
    <dgm:cxn modelId="{23B90D71-900C-49BE-9A83-2314518D6F92}" type="presParOf" srcId="{A772D5A0-95FA-49C8-AD66-834030CBC411}" destId="{1B06D7CA-AAC8-4D0A-953A-61C350C121E6}" srcOrd="1" destOrd="0" presId="urn:microsoft.com/office/officeart/2005/8/layout/hierarchy2"/>
    <dgm:cxn modelId="{26A10152-0017-4405-AF5A-C0979BAB3610}" type="presParOf" srcId="{1B06D7CA-AAC8-4D0A-953A-61C350C121E6}" destId="{7E82A4AB-853B-41C0-B6CD-8E40E2CB662A}" srcOrd="0" destOrd="0" presId="urn:microsoft.com/office/officeart/2005/8/layout/hierarchy2"/>
    <dgm:cxn modelId="{528397E3-F998-458A-BBB6-3494F84CDD70}" type="presParOf" srcId="{1B06D7CA-AAC8-4D0A-953A-61C350C121E6}" destId="{B8ED0D10-D60E-4DBB-9B48-48C0709F3901}" srcOrd="1" destOrd="0" presId="urn:microsoft.com/office/officeart/2005/8/layout/hierarchy2"/>
    <dgm:cxn modelId="{3A16722D-DF3B-4A9C-AE5E-297CCD2281B2}" type="presParOf" srcId="{B8ED0D10-D60E-4DBB-9B48-48C0709F3901}" destId="{C64AC413-7ED8-4039-B280-D55499560202}" srcOrd="0" destOrd="0" presId="urn:microsoft.com/office/officeart/2005/8/layout/hierarchy2"/>
    <dgm:cxn modelId="{90BD8737-2995-402B-B2BB-355EC35CE64C}" type="presParOf" srcId="{C64AC413-7ED8-4039-B280-D55499560202}" destId="{046798B4-F83E-491E-9403-70D7616553EF}" srcOrd="0" destOrd="0" presId="urn:microsoft.com/office/officeart/2005/8/layout/hierarchy2"/>
    <dgm:cxn modelId="{8624AA08-C6FB-4E3B-AF67-6B6DA47D6078}" type="presParOf" srcId="{B8ED0D10-D60E-4DBB-9B48-48C0709F3901}" destId="{340C8608-55C3-4F9C-BA1B-FC6095C957C8}" srcOrd="1" destOrd="0" presId="urn:microsoft.com/office/officeart/2005/8/layout/hierarchy2"/>
    <dgm:cxn modelId="{4A7AD013-015A-4357-8AE0-9FDD325FB30A}" type="presParOf" srcId="{340C8608-55C3-4F9C-BA1B-FC6095C957C8}" destId="{BCFB209D-ED72-40F3-9009-AC929670522E}" srcOrd="0" destOrd="0" presId="urn:microsoft.com/office/officeart/2005/8/layout/hierarchy2"/>
    <dgm:cxn modelId="{B6B33511-0AA0-405F-81EA-FA87357671FC}" type="presParOf" srcId="{340C8608-55C3-4F9C-BA1B-FC6095C957C8}" destId="{3DDE9C09-32C6-4C4F-AD53-0D732CD15F3A}" srcOrd="1" destOrd="0" presId="urn:microsoft.com/office/officeart/2005/8/layout/hierarchy2"/>
    <dgm:cxn modelId="{303C6662-BB83-41C9-93FB-1434BA333DF5}" type="presParOf" srcId="{3DDE9C09-32C6-4C4F-AD53-0D732CD15F3A}" destId="{D78C5E17-0953-4B38-AE6A-8582D3FF79E6}" srcOrd="0" destOrd="0" presId="urn:microsoft.com/office/officeart/2005/8/layout/hierarchy2"/>
    <dgm:cxn modelId="{3B17EA75-93CF-4287-8F2B-C4C124A42F46}" type="presParOf" srcId="{D78C5E17-0953-4B38-AE6A-8582D3FF79E6}" destId="{F091424B-41D9-4BE3-8690-9038D2BF71C6}" srcOrd="0" destOrd="0" presId="urn:microsoft.com/office/officeart/2005/8/layout/hierarchy2"/>
    <dgm:cxn modelId="{ABF1300E-84D1-40EA-9790-9851D38091EC}" type="presParOf" srcId="{3DDE9C09-32C6-4C4F-AD53-0D732CD15F3A}" destId="{BB13C8B0-20C6-4677-B2B9-5599C6763F24}" srcOrd="1" destOrd="0" presId="urn:microsoft.com/office/officeart/2005/8/layout/hierarchy2"/>
    <dgm:cxn modelId="{94407661-C07E-4442-BA5B-BFEDAEAAD5D0}" type="presParOf" srcId="{BB13C8B0-20C6-4677-B2B9-5599C6763F24}" destId="{7D3F14E4-A4D2-4FBB-ADB6-B0715B266001}" srcOrd="0" destOrd="0" presId="urn:microsoft.com/office/officeart/2005/8/layout/hierarchy2"/>
    <dgm:cxn modelId="{2F351D62-FA1E-4DEE-8104-3B1E0F4AD8C7}" type="presParOf" srcId="{BB13C8B0-20C6-4677-B2B9-5599C6763F24}" destId="{8F1B0D6B-7749-49CE-A82A-2BB0A3E664A3}" srcOrd="1" destOrd="0" presId="urn:microsoft.com/office/officeart/2005/8/layout/hierarchy2"/>
    <dgm:cxn modelId="{B20B6EAD-B61B-43B8-A4E0-2E7CD10E19EC}" type="presParOf" srcId="{B8ED0D10-D60E-4DBB-9B48-48C0709F3901}" destId="{466253EE-980B-4559-AAEB-6C09154C1AF0}" srcOrd="2" destOrd="0" presId="urn:microsoft.com/office/officeart/2005/8/layout/hierarchy2"/>
    <dgm:cxn modelId="{4DFDB621-F6CC-4BF4-8A45-8A8C006D6D00}" type="presParOf" srcId="{466253EE-980B-4559-AAEB-6C09154C1AF0}" destId="{1A021648-2E81-4E64-95EB-9E536C9BA5C5}" srcOrd="0" destOrd="0" presId="urn:microsoft.com/office/officeart/2005/8/layout/hierarchy2"/>
    <dgm:cxn modelId="{E435C3CA-375D-428B-83C0-C11646C3ABD9}" type="presParOf" srcId="{B8ED0D10-D60E-4DBB-9B48-48C0709F3901}" destId="{2A7B8C3E-347E-46A9-A84B-EBA14177CF85}" srcOrd="3" destOrd="0" presId="urn:microsoft.com/office/officeart/2005/8/layout/hierarchy2"/>
    <dgm:cxn modelId="{2EF3844A-7E50-4DD4-9E61-FF888AA7FB37}" type="presParOf" srcId="{2A7B8C3E-347E-46A9-A84B-EBA14177CF85}" destId="{EAC99C69-0A4C-42B2-B6E9-204988F2958B}" srcOrd="0" destOrd="0" presId="urn:microsoft.com/office/officeart/2005/8/layout/hierarchy2"/>
    <dgm:cxn modelId="{211B12F2-3FEB-4045-8254-FF64007936FE}" type="presParOf" srcId="{2A7B8C3E-347E-46A9-A84B-EBA14177CF85}" destId="{89A5F449-DE3A-4107-8741-829DE4C136EA}" srcOrd="1" destOrd="0" presId="urn:microsoft.com/office/officeart/2005/8/layout/hierarchy2"/>
    <dgm:cxn modelId="{7FDA6CAB-F430-4E16-8DBD-F710A8B4EC77}" type="presParOf" srcId="{89A5F449-DE3A-4107-8741-829DE4C136EA}" destId="{A44CDA2C-9A07-46C7-9DAA-22D5D477A05C}" srcOrd="0" destOrd="0" presId="urn:microsoft.com/office/officeart/2005/8/layout/hierarchy2"/>
    <dgm:cxn modelId="{DF110D0A-9FA0-4178-8257-8AC8025D9CBA}" type="presParOf" srcId="{A44CDA2C-9A07-46C7-9DAA-22D5D477A05C}" destId="{A816D647-D2DC-4D49-BAF2-8ED970164930}" srcOrd="0" destOrd="0" presId="urn:microsoft.com/office/officeart/2005/8/layout/hierarchy2"/>
    <dgm:cxn modelId="{8D384483-FB92-4223-92C2-88EF0791B978}" type="presParOf" srcId="{89A5F449-DE3A-4107-8741-829DE4C136EA}" destId="{BF9DF9FD-D2AB-450D-9BD9-B5A11843E5C5}" srcOrd="1" destOrd="0" presId="urn:microsoft.com/office/officeart/2005/8/layout/hierarchy2"/>
    <dgm:cxn modelId="{BBC4357D-039C-416D-AF98-F622E4FDF495}" type="presParOf" srcId="{BF9DF9FD-D2AB-450D-9BD9-B5A11843E5C5}" destId="{52EB4D9A-65FB-4DFD-94D7-D6BF7617EA7A}" srcOrd="0" destOrd="0" presId="urn:microsoft.com/office/officeart/2005/8/layout/hierarchy2"/>
    <dgm:cxn modelId="{1AB447FE-C088-4108-89F8-D935946FD2B0}" type="presParOf" srcId="{BF9DF9FD-D2AB-450D-9BD9-B5A11843E5C5}" destId="{5F523DD4-3FB7-4C82-8A23-8250E40915AA}" srcOrd="1" destOrd="0" presId="urn:microsoft.com/office/officeart/2005/8/layout/hierarchy2"/>
    <dgm:cxn modelId="{C891D861-D04D-4516-A3B8-C4F247D06EB3}" type="presParOf" srcId="{B8ED0D10-D60E-4DBB-9B48-48C0709F3901}" destId="{7093223E-6FAA-4721-9EBE-C1C5B72E5C0D}" srcOrd="4" destOrd="0" presId="urn:microsoft.com/office/officeart/2005/8/layout/hierarchy2"/>
    <dgm:cxn modelId="{67C1746B-E7D7-42D0-A9AC-031E5473A12F}" type="presParOf" srcId="{7093223E-6FAA-4721-9EBE-C1C5B72E5C0D}" destId="{41A99CBE-162C-4F55-B1CC-1F030F4FEEBD}" srcOrd="0" destOrd="0" presId="urn:microsoft.com/office/officeart/2005/8/layout/hierarchy2"/>
    <dgm:cxn modelId="{45AED875-1887-455B-9DC1-21C9E35E0580}" type="presParOf" srcId="{B8ED0D10-D60E-4DBB-9B48-48C0709F3901}" destId="{171DF606-5364-43EB-8EE0-30AB1C33A0B5}" srcOrd="5" destOrd="0" presId="urn:microsoft.com/office/officeart/2005/8/layout/hierarchy2"/>
    <dgm:cxn modelId="{48753C42-9F42-4938-A51C-C1004723C43A}" type="presParOf" srcId="{171DF606-5364-43EB-8EE0-30AB1C33A0B5}" destId="{216491C6-80C2-45E1-8ADA-2D8E8687E0C4}" srcOrd="0" destOrd="0" presId="urn:microsoft.com/office/officeart/2005/8/layout/hierarchy2"/>
    <dgm:cxn modelId="{5DD3A8B4-313D-4720-A637-123F085FF6BC}" type="presParOf" srcId="{171DF606-5364-43EB-8EE0-30AB1C33A0B5}" destId="{C06F14D8-B6B0-4FA8-B065-477AEF52D824}" srcOrd="1" destOrd="0" presId="urn:microsoft.com/office/officeart/2005/8/layout/hierarchy2"/>
    <dgm:cxn modelId="{94CC1309-1D52-4CC6-99F7-6C1A8F17F0A6}" type="presParOf" srcId="{C06F14D8-B6B0-4FA8-B065-477AEF52D824}" destId="{AF126D10-A659-4867-9C37-C47F8395B446}" srcOrd="0" destOrd="0" presId="urn:microsoft.com/office/officeart/2005/8/layout/hierarchy2"/>
    <dgm:cxn modelId="{888EBF15-0BE8-4F8B-8C91-B01F24764C72}" type="presParOf" srcId="{AF126D10-A659-4867-9C37-C47F8395B446}" destId="{01E51CB7-AC09-488F-BF2A-A65638FF588E}" srcOrd="0" destOrd="0" presId="urn:microsoft.com/office/officeart/2005/8/layout/hierarchy2"/>
    <dgm:cxn modelId="{8DD88D60-F77D-4322-8778-CA985FD83211}" type="presParOf" srcId="{C06F14D8-B6B0-4FA8-B065-477AEF52D824}" destId="{2E5B1637-A489-402E-9B73-7FFB5BF5341B}" srcOrd="1" destOrd="0" presId="urn:microsoft.com/office/officeart/2005/8/layout/hierarchy2"/>
    <dgm:cxn modelId="{78A6AAD2-F4D3-4BEA-AC02-F3392BABE94D}" type="presParOf" srcId="{2E5B1637-A489-402E-9B73-7FFB5BF5341B}" destId="{B028815A-4703-4D40-814A-F122B1DE6561}" srcOrd="0" destOrd="0" presId="urn:microsoft.com/office/officeart/2005/8/layout/hierarchy2"/>
    <dgm:cxn modelId="{E61C6220-9772-4F44-81CC-23A22928057E}" type="presParOf" srcId="{2E5B1637-A489-402E-9B73-7FFB5BF5341B}" destId="{AEBEFBDD-C154-481C-8B38-474E1EB26A65}" srcOrd="1" destOrd="0" presId="urn:microsoft.com/office/officeart/2005/8/layout/hierarchy2"/>
    <dgm:cxn modelId="{84212EA9-AEA9-4FC3-AD58-DCDA2502DAA3}" type="presParOf" srcId="{B8ED0D10-D60E-4DBB-9B48-48C0709F3901}" destId="{CEF749C0-0F51-429D-A52E-730408F20C7C}" srcOrd="6" destOrd="0" presId="urn:microsoft.com/office/officeart/2005/8/layout/hierarchy2"/>
    <dgm:cxn modelId="{0B450F70-A319-4D21-8B3E-02AF6E2B9BFD}" type="presParOf" srcId="{CEF749C0-0F51-429D-A52E-730408F20C7C}" destId="{1A78A5B8-2A82-4F30-949B-626F645C4247}" srcOrd="0" destOrd="0" presId="urn:microsoft.com/office/officeart/2005/8/layout/hierarchy2"/>
    <dgm:cxn modelId="{63305579-D516-4B04-9178-FAA9F1A41381}" type="presParOf" srcId="{B8ED0D10-D60E-4DBB-9B48-48C0709F3901}" destId="{66ABA67B-90A7-45AA-A7B3-EBD0D3A72368}" srcOrd="7" destOrd="0" presId="urn:microsoft.com/office/officeart/2005/8/layout/hierarchy2"/>
    <dgm:cxn modelId="{D55F5269-F677-480C-A6D0-4BDF9B9087D4}" type="presParOf" srcId="{66ABA67B-90A7-45AA-A7B3-EBD0D3A72368}" destId="{D099F25F-2FFB-4E89-9F87-506BFDE197AF}" srcOrd="0" destOrd="0" presId="urn:microsoft.com/office/officeart/2005/8/layout/hierarchy2"/>
    <dgm:cxn modelId="{32BE413C-67FB-49D6-A9D0-5CCDFE2768C1}" type="presParOf" srcId="{66ABA67B-90A7-45AA-A7B3-EBD0D3A72368}" destId="{4D9E956C-915E-4EBB-8A71-ADBD6BEA685B}" srcOrd="1" destOrd="0" presId="urn:microsoft.com/office/officeart/2005/8/layout/hierarchy2"/>
    <dgm:cxn modelId="{744C04B2-44BF-464B-8D69-37C92EB611D3}" type="presParOf" srcId="{4D9E956C-915E-4EBB-8A71-ADBD6BEA685B}" destId="{C12AC5FC-1081-4131-A187-602664840B0C}" srcOrd="0" destOrd="0" presId="urn:microsoft.com/office/officeart/2005/8/layout/hierarchy2"/>
    <dgm:cxn modelId="{DA0DD4C4-1399-45B3-A703-506BCA4718DC}" type="presParOf" srcId="{C12AC5FC-1081-4131-A187-602664840B0C}" destId="{64BA9E91-FF0A-4A4D-AAE7-B69495695B5E}" srcOrd="0" destOrd="0" presId="urn:microsoft.com/office/officeart/2005/8/layout/hierarchy2"/>
    <dgm:cxn modelId="{8692F5F7-DD06-4F79-91D1-A88F8A3D1D95}" type="presParOf" srcId="{4D9E956C-915E-4EBB-8A71-ADBD6BEA685B}" destId="{114284A1-AFC2-48D7-BA96-A0104FDCC0FE}" srcOrd="1" destOrd="0" presId="urn:microsoft.com/office/officeart/2005/8/layout/hierarchy2"/>
    <dgm:cxn modelId="{F3CA173E-148A-425C-8BCE-996F13BD8F88}" type="presParOf" srcId="{114284A1-AFC2-48D7-BA96-A0104FDCC0FE}" destId="{7C2FB45E-2D69-457C-9355-4F4826703911}" srcOrd="0" destOrd="0" presId="urn:microsoft.com/office/officeart/2005/8/layout/hierarchy2"/>
    <dgm:cxn modelId="{24C2C561-7595-498F-93DD-A5B18EE63AD8}" type="presParOf" srcId="{114284A1-AFC2-48D7-BA96-A0104FDCC0FE}" destId="{A29C9418-4B6D-4692-911A-2A8B6379B448}" srcOrd="1" destOrd="0" presId="urn:microsoft.com/office/officeart/2005/8/layout/hierarchy2"/>
    <dgm:cxn modelId="{DEE2EB4A-A276-44D5-A677-9D0EA3179D37}" type="presParOf" srcId="{A772D5A0-95FA-49C8-AD66-834030CBC411}" destId="{8B3E5942-5017-4D56-B190-D3544B4229B8}" srcOrd="2" destOrd="0" presId="urn:microsoft.com/office/officeart/2005/8/layout/hierarchy2"/>
    <dgm:cxn modelId="{5EBA5DEE-F80F-4C9B-B0F8-F9A3ECAFC2CA}" type="presParOf" srcId="{8B3E5942-5017-4D56-B190-D3544B4229B8}" destId="{E02B6086-E189-4E61-A7DF-589A3D358959}" srcOrd="0" destOrd="0" presId="urn:microsoft.com/office/officeart/2005/8/layout/hierarchy2"/>
    <dgm:cxn modelId="{DBB2A82F-C957-414C-9E3C-C8EE695E2F8C}" type="presParOf" srcId="{A772D5A0-95FA-49C8-AD66-834030CBC411}" destId="{7A78F2BC-C584-46C0-8CB3-22C3F1816495}" srcOrd="3" destOrd="0" presId="urn:microsoft.com/office/officeart/2005/8/layout/hierarchy2"/>
    <dgm:cxn modelId="{34C86875-2402-47EF-812A-DC72D90C1897}" type="presParOf" srcId="{7A78F2BC-C584-46C0-8CB3-22C3F1816495}" destId="{584736C1-9B2E-49CE-8006-9287DBD3F74A}" srcOrd="0" destOrd="0" presId="urn:microsoft.com/office/officeart/2005/8/layout/hierarchy2"/>
    <dgm:cxn modelId="{450ADC5E-8108-4326-BD71-92159F632BA1}" type="presParOf" srcId="{7A78F2BC-C584-46C0-8CB3-22C3F1816495}" destId="{B4990FC5-9CC1-458A-B174-E1EBBB5F8508}" srcOrd="1" destOrd="0" presId="urn:microsoft.com/office/officeart/2005/8/layout/hierarchy2"/>
    <dgm:cxn modelId="{36937338-881D-46EE-BACA-DE7F5F3A085D}" type="presParOf" srcId="{B4990FC5-9CC1-458A-B174-E1EBBB5F8508}" destId="{A624EBF6-4383-4DBC-BCEE-F6E462EF3753}" srcOrd="0" destOrd="0" presId="urn:microsoft.com/office/officeart/2005/8/layout/hierarchy2"/>
    <dgm:cxn modelId="{7CBB3745-9559-4FF6-A0C7-C2F6990F0FE1}" type="presParOf" srcId="{A624EBF6-4383-4DBC-BCEE-F6E462EF3753}" destId="{783DC788-F3DC-49FA-9F3E-C2D26AC1C2C4}" srcOrd="0" destOrd="0" presId="urn:microsoft.com/office/officeart/2005/8/layout/hierarchy2"/>
    <dgm:cxn modelId="{6AEC72C2-41F4-49A1-9A6F-CA47408FB56E}" type="presParOf" srcId="{B4990FC5-9CC1-458A-B174-E1EBBB5F8508}" destId="{364B0E61-7A3B-40E4-80F5-D92728E57066}" srcOrd="1" destOrd="0" presId="urn:microsoft.com/office/officeart/2005/8/layout/hierarchy2"/>
    <dgm:cxn modelId="{6796CDE5-C935-48A3-AF74-38CEB0E2AB3B}" type="presParOf" srcId="{364B0E61-7A3B-40E4-80F5-D92728E57066}" destId="{4E7698BB-9BE8-469B-9194-1AC161678B82}" srcOrd="0" destOrd="0" presId="urn:microsoft.com/office/officeart/2005/8/layout/hierarchy2"/>
    <dgm:cxn modelId="{04129FF7-4E58-4458-9860-0A3F5BF710DC}" type="presParOf" srcId="{364B0E61-7A3B-40E4-80F5-D92728E57066}" destId="{3879A00E-392E-4723-B64C-AF7401F75829}" srcOrd="1" destOrd="0" presId="urn:microsoft.com/office/officeart/2005/8/layout/hierarchy2"/>
    <dgm:cxn modelId="{53D12872-ECC4-46B7-B7F5-A9E7544DC4AB}" type="presParOf" srcId="{3879A00E-392E-4723-B64C-AF7401F75829}" destId="{2ACF91A4-3AE5-48AE-8865-E390732F4F80}" srcOrd="0" destOrd="0" presId="urn:microsoft.com/office/officeart/2005/8/layout/hierarchy2"/>
    <dgm:cxn modelId="{C0132C7B-5826-4112-A5B6-47F1E073C555}" type="presParOf" srcId="{2ACF91A4-3AE5-48AE-8865-E390732F4F80}" destId="{3A7AD804-46A6-40F9-8A4D-148AD3D77D12}" srcOrd="0" destOrd="0" presId="urn:microsoft.com/office/officeart/2005/8/layout/hierarchy2"/>
    <dgm:cxn modelId="{8AD65184-BB4D-4BC0-8073-D29305A114E6}" type="presParOf" srcId="{3879A00E-392E-4723-B64C-AF7401F75829}" destId="{83B4F7D1-75D0-47E1-B46E-1F5310318665}" srcOrd="1" destOrd="0" presId="urn:microsoft.com/office/officeart/2005/8/layout/hierarchy2"/>
    <dgm:cxn modelId="{42B4AA95-5244-4B94-9F0D-AF89646E8C2D}" type="presParOf" srcId="{83B4F7D1-75D0-47E1-B46E-1F5310318665}" destId="{7EB0DFDC-9D7B-490D-9ABF-48F7F73FDCE4}" srcOrd="0" destOrd="0" presId="urn:microsoft.com/office/officeart/2005/8/layout/hierarchy2"/>
    <dgm:cxn modelId="{A36D26D6-5FEC-4C5C-B0AA-993A6A1D7FCF}" type="presParOf" srcId="{83B4F7D1-75D0-47E1-B46E-1F5310318665}" destId="{EA26C63E-6CDC-4F36-AB61-420D7F0F3791}" srcOrd="1" destOrd="0" presId="urn:microsoft.com/office/officeart/2005/8/layout/hierarchy2"/>
    <dgm:cxn modelId="{4BABDB96-F4F6-49EF-839C-C726512C500C}" type="presParOf" srcId="{B4990FC5-9CC1-458A-B174-E1EBBB5F8508}" destId="{ED6F5A21-8BC8-4055-A641-593161C554C0}" srcOrd="2" destOrd="0" presId="urn:microsoft.com/office/officeart/2005/8/layout/hierarchy2"/>
    <dgm:cxn modelId="{05526D79-1DCF-4F90-9F14-8ECD6F46C7A8}" type="presParOf" srcId="{ED6F5A21-8BC8-4055-A641-593161C554C0}" destId="{9032F968-5E66-4B55-A06E-B97A7CB75314}" srcOrd="0" destOrd="0" presId="urn:microsoft.com/office/officeart/2005/8/layout/hierarchy2"/>
    <dgm:cxn modelId="{028C9584-644C-4246-86D7-A11C422F6853}" type="presParOf" srcId="{B4990FC5-9CC1-458A-B174-E1EBBB5F8508}" destId="{F729F247-5E92-43B6-BFE5-0D60106A2BB1}" srcOrd="3" destOrd="0" presId="urn:microsoft.com/office/officeart/2005/8/layout/hierarchy2"/>
    <dgm:cxn modelId="{2AEF5D13-6976-4A48-B3A9-E712488885FB}" type="presParOf" srcId="{F729F247-5E92-43B6-BFE5-0D60106A2BB1}" destId="{0718EE07-B711-47E8-9808-D15B1971B990}" srcOrd="0" destOrd="0" presId="urn:microsoft.com/office/officeart/2005/8/layout/hierarchy2"/>
    <dgm:cxn modelId="{301403F7-1A0D-474B-AF30-D3214D3E6A1B}" type="presParOf" srcId="{F729F247-5E92-43B6-BFE5-0D60106A2BB1}" destId="{4AB58920-10EC-4AF5-A564-85D9F7CDB4AD}" srcOrd="1" destOrd="0" presId="urn:microsoft.com/office/officeart/2005/8/layout/hierarchy2"/>
    <dgm:cxn modelId="{39F0E907-9F12-45FE-BE32-161CD5B28F13}" type="presParOf" srcId="{4AB58920-10EC-4AF5-A564-85D9F7CDB4AD}" destId="{7353238B-B3E5-4197-96E4-6B4938594229}" srcOrd="0" destOrd="0" presId="urn:microsoft.com/office/officeart/2005/8/layout/hierarchy2"/>
    <dgm:cxn modelId="{82334091-066C-4D2F-96AB-0EAF34A41D20}" type="presParOf" srcId="{7353238B-B3E5-4197-96E4-6B4938594229}" destId="{06072A5A-20E5-4279-8B9B-1C6BE2524DD1}" srcOrd="0" destOrd="0" presId="urn:microsoft.com/office/officeart/2005/8/layout/hierarchy2"/>
    <dgm:cxn modelId="{02E586BA-FBA6-46D3-9D01-EA054A087458}" type="presParOf" srcId="{4AB58920-10EC-4AF5-A564-85D9F7CDB4AD}" destId="{22296EB0-61CF-4C43-BD68-7746B935A64D}" srcOrd="1" destOrd="0" presId="urn:microsoft.com/office/officeart/2005/8/layout/hierarchy2"/>
    <dgm:cxn modelId="{7827E7FA-13F6-4956-9776-14C03B37F31E}" type="presParOf" srcId="{22296EB0-61CF-4C43-BD68-7746B935A64D}" destId="{79C9AEEB-9450-437E-9D7F-8A68F2F2FDB4}" srcOrd="0" destOrd="0" presId="urn:microsoft.com/office/officeart/2005/8/layout/hierarchy2"/>
    <dgm:cxn modelId="{22391153-09A4-47FE-AF10-09F1C5D1416A}" type="presParOf" srcId="{22296EB0-61CF-4C43-BD68-7746B935A64D}" destId="{AFE40A57-A2F5-4B76-852B-582E15CFECCF}" srcOrd="1" destOrd="0" presId="urn:microsoft.com/office/officeart/2005/8/layout/hierarchy2"/>
    <dgm:cxn modelId="{1165857B-11DF-45E0-8EAF-47AF67D3E50B}" type="presParOf" srcId="{B4990FC5-9CC1-458A-B174-E1EBBB5F8508}" destId="{5DC40FD0-7BD4-489A-B087-EF9A0B0A78AE}" srcOrd="4" destOrd="0" presId="urn:microsoft.com/office/officeart/2005/8/layout/hierarchy2"/>
    <dgm:cxn modelId="{64889AE2-BE0D-4BB0-B831-00F010792765}" type="presParOf" srcId="{5DC40FD0-7BD4-489A-B087-EF9A0B0A78AE}" destId="{2B0D1DB5-6D25-4ECB-8467-70303C4E014A}" srcOrd="0" destOrd="0" presId="urn:microsoft.com/office/officeart/2005/8/layout/hierarchy2"/>
    <dgm:cxn modelId="{9BC3D573-FDF3-4AB2-8ABA-05806B645FAA}" type="presParOf" srcId="{B4990FC5-9CC1-458A-B174-E1EBBB5F8508}" destId="{9B285A51-2732-46E3-9BD0-D040E71C052F}" srcOrd="5" destOrd="0" presId="urn:microsoft.com/office/officeart/2005/8/layout/hierarchy2"/>
    <dgm:cxn modelId="{19919FBF-2F90-49D7-AB6E-8F04767C5D93}" type="presParOf" srcId="{9B285A51-2732-46E3-9BD0-D040E71C052F}" destId="{4801DC79-99B0-4EB1-A9CB-53118029CF2E}" srcOrd="0" destOrd="0" presId="urn:microsoft.com/office/officeart/2005/8/layout/hierarchy2"/>
    <dgm:cxn modelId="{C369F013-153F-4439-AFFE-5BA51A0DEBBC}" type="presParOf" srcId="{9B285A51-2732-46E3-9BD0-D040E71C052F}" destId="{04951C3D-402F-4659-9FE9-737A833B95FD}" srcOrd="1" destOrd="0" presId="urn:microsoft.com/office/officeart/2005/8/layout/hierarchy2"/>
    <dgm:cxn modelId="{70A066BE-AB04-4ADA-82B8-60AC0DEAA045}" type="presParOf" srcId="{04951C3D-402F-4659-9FE9-737A833B95FD}" destId="{670F777D-7A9B-42C2-B1F0-E8B1C5906788}" srcOrd="0" destOrd="0" presId="urn:microsoft.com/office/officeart/2005/8/layout/hierarchy2"/>
    <dgm:cxn modelId="{D562B830-FB4D-4737-AC10-0F7D38309F72}" type="presParOf" srcId="{670F777D-7A9B-42C2-B1F0-E8B1C5906788}" destId="{C4191313-528C-4A92-B9E0-74EA4979F43F}" srcOrd="0" destOrd="0" presId="urn:microsoft.com/office/officeart/2005/8/layout/hierarchy2"/>
    <dgm:cxn modelId="{27864B89-F33D-4B2A-898E-31C76F61D982}" type="presParOf" srcId="{04951C3D-402F-4659-9FE9-737A833B95FD}" destId="{878076D8-9A57-4143-85C3-FBC548644BCD}" srcOrd="1" destOrd="0" presId="urn:microsoft.com/office/officeart/2005/8/layout/hierarchy2"/>
    <dgm:cxn modelId="{05E042A1-C310-4054-920D-D091E05C0F46}" type="presParOf" srcId="{878076D8-9A57-4143-85C3-FBC548644BCD}" destId="{9C9EE62D-7949-4C66-97D7-5D700CC20250}" srcOrd="0" destOrd="0" presId="urn:microsoft.com/office/officeart/2005/8/layout/hierarchy2"/>
    <dgm:cxn modelId="{0F34CC78-269B-4FA8-91D4-F3C2AC19150C}" type="presParOf" srcId="{878076D8-9A57-4143-85C3-FBC548644BCD}" destId="{F08BB209-26E6-4F0C-8A68-EB211E06FCAC}" srcOrd="1" destOrd="0" presId="urn:microsoft.com/office/officeart/2005/8/layout/hierarchy2"/>
    <dgm:cxn modelId="{68334C5C-197D-4974-BD53-FB1B44683251}" type="presParOf" srcId="{B4990FC5-9CC1-458A-B174-E1EBBB5F8508}" destId="{4C7A62B3-82DA-4CBA-A30D-7858E5D57241}" srcOrd="6" destOrd="0" presId="urn:microsoft.com/office/officeart/2005/8/layout/hierarchy2"/>
    <dgm:cxn modelId="{8C311553-F3E0-49FB-924F-7722E7F8BC0C}" type="presParOf" srcId="{4C7A62B3-82DA-4CBA-A30D-7858E5D57241}" destId="{59CED298-0EF5-4A4F-8276-A6E4D3B7110C}" srcOrd="0" destOrd="0" presId="urn:microsoft.com/office/officeart/2005/8/layout/hierarchy2"/>
    <dgm:cxn modelId="{7D34DD91-67BD-49A1-85E2-2A2541AFF8B8}" type="presParOf" srcId="{B4990FC5-9CC1-458A-B174-E1EBBB5F8508}" destId="{6F374F2B-9248-4BF6-90A5-672C9BF072D6}" srcOrd="7" destOrd="0" presId="urn:microsoft.com/office/officeart/2005/8/layout/hierarchy2"/>
    <dgm:cxn modelId="{2BCD4394-97B8-4DF1-AC92-D3F3E7CAD00C}" type="presParOf" srcId="{6F374F2B-9248-4BF6-90A5-672C9BF072D6}" destId="{5CF63278-1A67-4B11-9CDE-78DD121A8116}" srcOrd="0" destOrd="0" presId="urn:microsoft.com/office/officeart/2005/8/layout/hierarchy2"/>
    <dgm:cxn modelId="{BC11BCF3-7D70-45C3-9645-D95370C3EBDA}" type="presParOf" srcId="{6F374F2B-9248-4BF6-90A5-672C9BF072D6}" destId="{BE1A5684-6A81-46DC-855E-810614AAEC3A}" srcOrd="1" destOrd="0" presId="urn:microsoft.com/office/officeart/2005/8/layout/hierarchy2"/>
    <dgm:cxn modelId="{52047B93-D171-4451-A418-AD2BB3B905B3}" type="presParOf" srcId="{BE1A5684-6A81-46DC-855E-810614AAEC3A}" destId="{DE4E467B-42E9-48F2-B10B-FD08E769BBE1}" srcOrd="0" destOrd="0" presId="urn:microsoft.com/office/officeart/2005/8/layout/hierarchy2"/>
    <dgm:cxn modelId="{46FE2246-9B25-4552-99C7-4742C8ADE3C1}" type="presParOf" srcId="{DE4E467B-42E9-48F2-B10B-FD08E769BBE1}" destId="{46ED3628-5B2C-4E89-BF1F-3B361208E74B}" srcOrd="0" destOrd="0" presId="urn:microsoft.com/office/officeart/2005/8/layout/hierarchy2"/>
    <dgm:cxn modelId="{5E62D6A6-6BDD-4223-8CD4-969FAC18CF45}" type="presParOf" srcId="{BE1A5684-6A81-46DC-855E-810614AAEC3A}" destId="{B68A9DC8-E38F-4036-A64E-DBD2DCEDC352}" srcOrd="1" destOrd="0" presId="urn:microsoft.com/office/officeart/2005/8/layout/hierarchy2"/>
    <dgm:cxn modelId="{5C6DBA3E-1925-4F13-BA2E-9C5679A5EC58}" type="presParOf" srcId="{B68A9DC8-E38F-4036-A64E-DBD2DCEDC352}" destId="{8732F641-EDCA-48E8-A434-A71568427C8F}" srcOrd="0" destOrd="0" presId="urn:microsoft.com/office/officeart/2005/8/layout/hierarchy2"/>
    <dgm:cxn modelId="{FD92BE4D-CDBC-4537-A1C7-F1ACC7BA1E26}" type="presParOf" srcId="{B68A9DC8-E38F-4036-A64E-DBD2DCEDC352}" destId="{E4DFB4F8-7123-43D8-9DCC-96193E979FD0}" srcOrd="1" destOrd="0" presId="urn:microsoft.com/office/officeart/2005/8/layout/hierarchy2"/>
    <dgm:cxn modelId="{3CC02CDB-09D3-4DC1-B71F-A72FE6AFA0AB}" type="presParOf" srcId="{A772D5A0-95FA-49C8-AD66-834030CBC411}" destId="{1066121A-4EFC-4B95-8679-3CD828D52BDC}" srcOrd="4" destOrd="0" presId="urn:microsoft.com/office/officeart/2005/8/layout/hierarchy2"/>
    <dgm:cxn modelId="{BBA4B522-68F4-48C4-8734-CF779242BC16}" type="presParOf" srcId="{1066121A-4EFC-4B95-8679-3CD828D52BDC}" destId="{71F9DE07-D1A4-4EC7-B7D2-2DF3E3534DB2}" srcOrd="0" destOrd="0" presId="urn:microsoft.com/office/officeart/2005/8/layout/hierarchy2"/>
    <dgm:cxn modelId="{31978A64-519B-427E-ACBB-0A488F065CAC}" type="presParOf" srcId="{A772D5A0-95FA-49C8-AD66-834030CBC411}" destId="{8CBB35A4-41B1-4C9D-8BFB-1A1FD6A38121}" srcOrd="5" destOrd="0" presId="urn:microsoft.com/office/officeart/2005/8/layout/hierarchy2"/>
    <dgm:cxn modelId="{D8E5BFD7-1071-4F86-81F7-4F1535FF76B8}" type="presParOf" srcId="{8CBB35A4-41B1-4C9D-8BFB-1A1FD6A38121}" destId="{403CAC28-D67B-4EEC-96D8-5B5DAA2148AC}" srcOrd="0" destOrd="0" presId="urn:microsoft.com/office/officeart/2005/8/layout/hierarchy2"/>
    <dgm:cxn modelId="{3A46A371-11C0-46E1-95C3-6F0D53122E55}" type="presParOf" srcId="{8CBB35A4-41B1-4C9D-8BFB-1A1FD6A38121}" destId="{4FE3CC1A-E600-47CB-88DB-A786732869DB}" srcOrd="1" destOrd="0" presId="urn:microsoft.com/office/officeart/2005/8/layout/hierarchy2"/>
    <dgm:cxn modelId="{BC19DE6A-DB6B-4CBB-A807-AF4567A9CD8E}" type="presParOf" srcId="{4FE3CC1A-E600-47CB-88DB-A786732869DB}" destId="{13CF3A18-A214-4883-9D00-54DE0C0572BF}" srcOrd="0" destOrd="0" presId="urn:microsoft.com/office/officeart/2005/8/layout/hierarchy2"/>
    <dgm:cxn modelId="{40F2D04D-5ABE-46A2-8C07-9F003ED3463F}" type="presParOf" srcId="{13CF3A18-A214-4883-9D00-54DE0C0572BF}" destId="{2E01B7DC-D14E-4B84-88A4-A10B05E512C5}" srcOrd="0" destOrd="0" presId="urn:microsoft.com/office/officeart/2005/8/layout/hierarchy2"/>
    <dgm:cxn modelId="{B32A546C-53D4-416C-BA74-49EB4938DDD0}" type="presParOf" srcId="{4FE3CC1A-E600-47CB-88DB-A786732869DB}" destId="{246AE94F-FA56-4C0C-94C6-D27F5D1503F4}" srcOrd="1" destOrd="0" presId="urn:microsoft.com/office/officeart/2005/8/layout/hierarchy2"/>
    <dgm:cxn modelId="{B74C3BD5-32D2-496B-8AF8-93B874A20D78}" type="presParOf" srcId="{246AE94F-FA56-4C0C-94C6-D27F5D1503F4}" destId="{56725233-07D7-4D4D-B74E-F1E9FB08FB99}" srcOrd="0" destOrd="0" presId="urn:microsoft.com/office/officeart/2005/8/layout/hierarchy2"/>
    <dgm:cxn modelId="{1F594FC4-5CDE-4F90-A379-D44DEABA299E}" type="presParOf" srcId="{246AE94F-FA56-4C0C-94C6-D27F5D1503F4}" destId="{93C13734-2D1A-4591-A372-3F715DCF3674}" srcOrd="1" destOrd="0" presId="urn:microsoft.com/office/officeart/2005/8/layout/hierarchy2"/>
    <dgm:cxn modelId="{0D30556B-9E4E-4C75-A204-BABF2DE83C2A}" type="presParOf" srcId="{93C13734-2D1A-4591-A372-3F715DCF3674}" destId="{327F5979-AE43-44D4-9EC4-3D37FB268281}" srcOrd="0" destOrd="0" presId="urn:microsoft.com/office/officeart/2005/8/layout/hierarchy2"/>
    <dgm:cxn modelId="{01384B0C-7051-4AD3-93F9-C90493900A2B}" type="presParOf" srcId="{327F5979-AE43-44D4-9EC4-3D37FB268281}" destId="{9A10B93E-10F6-4C3C-B457-7B416859A82F}" srcOrd="0" destOrd="0" presId="urn:microsoft.com/office/officeart/2005/8/layout/hierarchy2"/>
    <dgm:cxn modelId="{24494F3F-5326-4613-8974-87073822D602}" type="presParOf" srcId="{93C13734-2D1A-4591-A372-3F715DCF3674}" destId="{4C0CE98E-0B89-49A3-A555-3A223402E201}" srcOrd="1" destOrd="0" presId="urn:microsoft.com/office/officeart/2005/8/layout/hierarchy2"/>
    <dgm:cxn modelId="{783809D6-BED8-4B9F-88AE-AE85B2CF5479}" type="presParOf" srcId="{4C0CE98E-0B89-49A3-A555-3A223402E201}" destId="{3AFC4545-CF91-4C12-8565-F7FEB131F50E}" srcOrd="0" destOrd="0" presId="urn:microsoft.com/office/officeart/2005/8/layout/hierarchy2"/>
    <dgm:cxn modelId="{62E00946-C7E6-47F1-BAA2-F89F7620678E}" type="presParOf" srcId="{4C0CE98E-0B89-49A3-A555-3A223402E201}" destId="{7772E323-E074-42CA-8ED6-5CFBB8335A58}" srcOrd="1" destOrd="0" presId="urn:microsoft.com/office/officeart/2005/8/layout/hierarchy2"/>
    <dgm:cxn modelId="{4E5B3A4B-8244-4FB2-A1A1-233F2B95884F}" type="presParOf" srcId="{4FE3CC1A-E600-47CB-88DB-A786732869DB}" destId="{E3283FDF-B766-42AB-978B-28A85FF907A9}" srcOrd="2" destOrd="0" presId="urn:microsoft.com/office/officeart/2005/8/layout/hierarchy2"/>
    <dgm:cxn modelId="{B2FCDFD2-3CC3-4FD1-84CB-6C2BE69ED9C4}" type="presParOf" srcId="{E3283FDF-B766-42AB-978B-28A85FF907A9}" destId="{F316B007-6BA2-460B-9F7B-0044DFCFEF0A}" srcOrd="0" destOrd="0" presId="urn:microsoft.com/office/officeart/2005/8/layout/hierarchy2"/>
    <dgm:cxn modelId="{12D713C0-7653-4515-B345-AC64FAD82DB9}" type="presParOf" srcId="{4FE3CC1A-E600-47CB-88DB-A786732869DB}" destId="{05515738-9524-484A-AFDC-C44F89C58EB8}" srcOrd="3" destOrd="0" presId="urn:microsoft.com/office/officeart/2005/8/layout/hierarchy2"/>
    <dgm:cxn modelId="{063FB0D3-4689-4A4F-8555-4CB25C601B41}" type="presParOf" srcId="{05515738-9524-484A-AFDC-C44F89C58EB8}" destId="{1A2F9F1B-E2E1-4795-B0AA-003D559EBBD8}" srcOrd="0" destOrd="0" presId="urn:microsoft.com/office/officeart/2005/8/layout/hierarchy2"/>
    <dgm:cxn modelId="{68468C96-88CC-4E6E-89C0-0ED8D0B32CFE}" type="presParOf" srcId="{05515738-9524-484A-AFDC-C44F89C58EB8}" destId="{B6DEC578-7969-49A0-BFA5-90A7854A91F4}" srcOrd="1" destOrd="0" presId="urn:microsoft.com/office/officeart/2005/8/layout/hierarchy2"/>
    <dgm:cxn modelId="{BC625D32-2982-4C4E-8C77-2E495AD90253}" type="presParOf" srcId="{B6DEC578-7969-49A0-BFA5-90A7854A91F4}" destId="{CEE9BEFA-69DE-47B4-8642-E21B46133198}" srcOrd="0" destOrd="0" presId="urn:microsoft.com/office/officeart/2005/8/layout/hierarchy2"/>
    <dgm:cxn modelId="{47EEB822-D61E-4710-A60C-B8A9F3BB09B2}" type="presParOf" srcId="{CEE9BEFA-69DE-47B4-8642-E21B46133198}" destId="{41251BD5-B1D3-433A-8986-55C9645CA019}" srcOrd="0" destOrd="0" presId="urn:microsoft.com/office/officeart/2005/8/layout/hierarchy2"/>
    <dgm:cxn modelId="{B1B765EF-347A-4160-BB89-7555873C61C1}" type="presParOf" srcId="{B6DEC578-7969-49A0-BFA5-90A7854A91F4}" destId="{9A413029-6B69-47C7-BBDF-4301650D752C}" srcOrd="1" destOrd="0" presId="urn:microsoft.com/office/officeart/2005/8/layout/hierarchy2"/>
    <dgm:cxn modelId="{4A752252-6F66-4BDB-AF93-257DD2353EBD}" type="presParOf" srcId="{9A413029-6B69-47C7-BBDF-4301650D752C}" destId="{7EA574BD-A672-4B8E-9421-5C9DED8C6061}" srcOrd="0" destOrd="0" presId="urn:microsoft.com/office/officeart/2005/8/layout/hierarchy2"/>
    <dgm:cxn modelId="{512D755B-D037-4E70-9444-69A3E9AE0524}" type="presParOf" srcId="{9A413029-6B69-47C7-BBDF-4301650D752C}" destId="{53BD82CA-2BED-4CAE-86EA-DBE42CEA7FE7}" srcOrd="1" destOrd="0" presId="urn:microsoft.com/office/officeart/2005/8/layout/hierarchy2"/>
    <dgm:cxn modelId="{20662A88-C8E5-4A74-98F4-A1B774D2BF1B}" type="presParOf" srcId="{4FE3CC1A-E600-47CB-88DB-A786732869DB}" destId="{BE401EF6-634B-45EC-BCCD-AA638855FDAC}" srcOrd="4" destOrd="0" presId="urn:microsoft.com/office/officeart/2005/8/layout/hierarchy2"/>
    <dgm:cxn modelId="{041ED530-A86E-4CD4-9040-2FD737CFB544}" type="presParOf" srcId="{BE401EF6-634B-45EC-BCCD-AA638855FDAC}" destId="{8E787D3A-617C-4E42-A2A9-A28865EFFD17}" srcOrd="0" destOrd="0" presId="urn:microsoft.com/office/officeart/2005/8/layout/hierarchy2"/>
    <dgm:cxn modelId="{2AA1A231-4CFF-4CCF-AAD7-15B6AA2D0E21}" type="presParOf" srcId="{4FE3CC1A-E600-47CB-88DB-A786732869DB}" destId="{39A1DFA9-D601-4B59-8EE1-943F37BD26E5}" srcOrd="5" destOrd="0" presId="urn:microsoft.com/office/officeart/2005/8/layout/hierarchy2"/>
    <dgm:cxn modelId="{4C31B424-C00E-49B1-9339-BC003D86953F}" type="presParOf" srcId="{39A1DFA9-D601-4B59-8EE1-943F37BD26E5}" destId="{E1479161-F0DE-49C7-8AF4-B978792F15FB}" srcOrd="0" destOrd="0" presId="urn:microsoft.com/office/officeart/2005/8/layout/hierarchy2"/>
    <dgm:cxn modelId="{FA118C2C-41A3-4683-B7C9-3978C714B603}" type="presParOf" srcId="{39A1DFA9-D601-4B59-8EE1-943F37BD26E5}" destId="{427BECB4-C272-4528-A1C0-1E2D66E6BEB5}" srcOrd="1" destOrd="0" presId="urn:microsoft.com/office/officeart/2005/8/layout/hierarchy2"/>
    <dgm:cxn modelId="{8DD73C48-1616-4694-9F4D-E12073C2D685}" type="presParOf" srcId="{427BECB4-C272-4528-A1C0-1E2D66E6BEB5}" destId="{0CE5C387-E349-4652-8742-70B90951167D}" srcOrd="0" destOrd="0" presId="urn:microsoft.com/office/officeart/2005/8/layout/hierarchy2"/>
    <dgm:cxn modelId="{C63A3DCB-374D-4616-8FC5-312132D39C86}" type="presParOf" srcId="{0CE5C387-E349-4652-8742-70B90951167D}" destId="{B6049AD4-FE3E-425E-989B-9B1BE88E3F2C}" srcOrd="0" destOrd="0" presId="urn:microsoft.com/office/officeart/2005/8/layout/hierarchy2"/>
    <dgm:cxn modelId="{7E3C7900-EC6E-4C2B-B2ED-E8373674C81B}" type="presParOf" srcId="{427BECB4-C272-4528-A1C0-1E2D66E6BEB5}" destId="{303139F8-13DC-4DEE-937B-2EE128721FBB}" srcOrd="1" destOrd="0" presId="urn:microsoft.com/office/officeart/2005/8/layout/hierarchy2"/>
    <dgm:cxn modelId="{F5151AE8-7E87-4B44-AC5B-6413D4F0A556}" type="presParOf" srcId="{303139F8-13DC-4DEE-937B-2EE128721FBB}" destId="{243BB5A6-FC28-4DF5-A076-36AD790E70B5}" srcOrd="0" destOrd="0" presId="urn:microsoft.com/office/officeart/2005/8/layout/hierarchy2"/>
    <dgm:cxn modelId="{B91232D3-D1CE-47CC-9AC3-E7CF72DB4194}" type="presParOf" srcId="{303139F8-13DC-4DEE-937B-2EE128721FBB}" destId="{F0335DD1-6303-4997-A8BC-13BF0358C2A6}" srcOrd="1" destOrd="0" presId="urn:microsoft.com/office/officeart/2005/8/layout/hierarchy2"/>
    <dgm:cxn modelId="{D1BDEA38-4625-473A-A4F6-56CFD98830A2}" type="presParOf" srcId="{4FE3CC1A-E600-47CB-88DB-A786732869DB}" destId="{6F4AFCE9-C19B-4044-82E3-A74A202ADFFC}" srcOrd="6" destOrd="0" presId="urn:microsoft.com/office/officeart/2005/8/layout/hierarchy2"/>
    <dgm:cxn modelId="{57333564-3149-4457-BE67-05FDF9FD0246}" type="presParOf" srcId="{6F4AFCE9-C19B-4044-82E3-A74A202ADFFC}" destId="{8BA3CCE3-726A-405A-8806-D58EB374E111}" srcOrd="0" destOrd="0" presId="urn:microsoft.com/office/officeart/2005/8/layout/hierarchy2"/>
    <dgm:cxn modelId="{6920A06F-386A-4718-AF07-DAFD79A80E2B}" type="presParOf" srcId="{4FE3CC1A-E600-47CB-88DB-A786732869DB}" destId="{61A7B86F-0CFA-47D5-AECA-84C111F66038}" srcOrd="7" destOrd="0" presId="urn:microsoft.com/office/officeart/2005/8/layout/hierarchy2"/>
    <dgm:cxn modelId="{CD822632-31A8-404B-9E1D-95E9E5527AEB}" type="presParOf" srcId="{61A7B86F-0CFA-47D5-AECA-84C111F66038}" destId="{214816CA-21EB-4366-9D79-8719DD6436FB}" srcOrd="0" destOrd="0" presId="urn:microsoft.com/office/officeart/2005/8/layout/hierarchy2"/>
    <dgm:cxn modelId="{8D070A7B-6214-424C-B3C5-C16544EE51E5}" type="presParOf" srcId="{61A7B86F-0CFA-47D5-AECA-84C111F66038}" destId="{61440366-9E5C-4E84-867A-044D295DF183}" srcOrd="1" destOrd="0" presId="urn:microsoft.com/office/officeart/2005/8/layout/hierarchy2"/>
    <dgm:cxn modelId="{A2AF6875-9B3D-4279-ABFB-AF5B584A84F1}" type="presParOf" srcId="{61440366-9E5C-4E84-867A-044D295DF183}" destId="{F6C47AD7-129F-41B5-8226-CA565A01ECAA}" srcOrd="0" destOrd="0" presId="urn:microsoft.com/office/officeart/2005/8/layout/hierarchy2"/>
    <dgm:cxn modelId="{E4872AB1-CEF6-4877-AA03-A6DC892F6AB3}" type="presParOf" srcId="{F6C47AD7-129F-41B5-8226-CA565A01ECAA}" destId="{4BADFCB7-AB8F-4719-B217-8C102CB52F5B}" srcOrd="0" destOrd="0" presId="urn:microsoft.com/office/officeart/2005/8/layout/hierarchy2"/>
    <dgm:cxn modelId="{4B135306-6BEC-4471-BA6D-378CC7363103}" type="presParOf" srcId="{61440366-9E5C-4E84-867A-044D295DF183}" destId="{F0F17F16-25EF-4E6E-9D57-2304D5CB086C}" srcOrd="1" destOrd="0" presId="urn:microsoft.com/office/officeart/2005/8/layout/hierarchy2"/>
    <dgm:cxn modelId="{8948A2D7-3C68-4F7C-BBBF-6619B35E0179}" type="presParOf" srcId="{F0F17F16-25EF-4E6E-9D57-2304D5CB086C}" destId="{91D6C595-268C-490C-8F4A-B0998481B428}" srcOrd="0" destOrd="0" presId="urn:microsoft.com/office/officeart/2005/8/layout/hierarchy2"/>
    <dgm:cxn modelId="{DA35322F-8B1E-4102-8923-3019BC553FFD}" type="presParOf" srcId="{F0F17F16-25EF-4E6E-9D57-2304D5CB086C}" destId="{6F9BAC8D-3DD1-410D-9E0C-B4DF416FBA2F}" srcOrd="1" destOrd="0" presId="urn:microsoft.com/office/officeart/2005/8/layout/hierarchy2"/>
    <dgm:cxn modelId="{8C792721-F5B6-4CFE-82AA-FF6F5A0F49E4}" type="presParOf" srcId="{A772D5A0-95FA-49C8-AD66-834030CBC411}" destId="{6F8DD44B-5707-45C9-981C-A9E2E2533FD0}" srcOrd="6" destOrd="0" presId="urn:microsoft.com/office/officeart/2005/8/layout/hierarchy2"/>
    <dgm:cxn modelId="{5123C420-EAE3-4A4C-AAB1-81DF4279BBD2}" type="presParOf" srcId="{6F8DD44B-5707-45C9-981C-A9E2E2533FD0}" destId="{BC4E92C3-5280-41F3-95F6-1FEE14B67AB7}" srcOrd="0" destOrd="0" presId="urn:microsoft.com/office/officeart/2005/8/layout/hierarchy2"/>
    <dgm:cxn modelId="{EA89E2F7-A71E-4087-9C7E-F8989C11AC02}" type="presParOf" srcId="{A772D5A0-95FA-49C8-AD66-834030CBC411}" destId="{CE66F6BE-D93A-487C-92BA-CF12E9B7C21D}" srcOrd="7" destOrd="0" presId="urn:microsoft.com/office/officeart/2005/8/layout/hierarchy2"/>
    <dgm:cxn modelId="{1B7F8B17-AF67-4319-941C-8ACB07E90856}" type="presParOf" srcId="{CE66F6BE-D93A-487C-92BA-CF12E9B7C21D}" destId="{319E264B-20A6-4DE8-8169-9A87B387F474}" srcOrd="0" destOrd="0" presId="urn:microsoft.com/office/officeart/2005/8/layout/hierarchy2"/>
    <dgm:cxn modelId="{9A952DBE-75D8-43F1-8D37-E70936620DE4}" type="presParOf" srcId="{CE66F6BE-D93A-487C-92BA-CF12E9B7C21D}" destId="{C0BC8E06-46F7-4238-8A12-73E869512124}" srcOrd="1" destOrd="0" presId="urn:microsoft.com/office/officeart/2005/8/layout/hierarchy2"/>
    <dgm:cxn modelId="{49613291-2B7D-47FD-B4EB-89CDB1854F58}" type="presParOf" srcId="{C0BC8E06-46F7-4238-8A12-73E869512124}" destId="{2870B680-B68C-415B-92A1-B83E9D94F670}" srcOrd="0" destOrd="0" presId="urn:microsoft.com/office/officeart/2005/8/layout/hierarchy2"/>
    <dgm:cxn modelId="{23135466-2BA4-4383-BDE6-4B703E820C58}" type="presParOf" srcId="{2870B680-B68C-415B-92A1-B83E9D94F670}" destId="{9794019B-5705-4C9C-AEF7-E44A5BE76AC6}" srcOrd="0" destOrd="0" presId="urn:microsoft.com/office/officeart/2005/8/layout/hierarchy2"/>
    <dgm:cxn modelId="{DE393BBC-6C3F-4438-A06D-F26126403F5F}" type="presParOf" srcId="{C0BC8E06-46F7-4238-8A12-73E869512124}" destId="{1CD84CA5-9556-4A33-BD1B-0BF1CA69F8AD}" srcOrd="1" destOrd="0" presId="urn:microsoft.com/office/officeart/2005/8/layout/hierarchy2"/>
    <dgm:cxn modelId="{C926AC51-EA0B-429F-AAF5-1553C0F3D959}" type="presParOf" srcId="{1CD84CA5-9556-4A33-BD1B-0BF1CA69F8AD}" destId="{81A9187E-B702-4C3F-9E1F-0B090C90368A}" srcOrd="0" destOrd="0" presId="urn:microsoft.com/office/officeart/2005/8/layout/hierarchy2"/>
    <dgm:cxn modelId="{5F00AE9B-A5E7-4B9E-A0A8-EAD0FB418E95}" type="presParOf" srcId="{1CD84CA5-9556-4A33-BD1B-0BF1CA69F8AD}" destId="{210AEE48-E33E-4C78-88F1-ADF344674E46}" srcOrd="1" destOrd="0" presId="urn:microsoft.com/office/officeart/2005/8/layout/hierarchy2"/>
    <dgm:cxn modelId="{ECBB05C7-AEF0-440F-AD07-FDE42A714E9D}" type="presParOf" srcId="{210AEE48-E33E-4C78-88F1-ADF344674E46}" destId="{CD1E529E-ACDB-4ADC-8C0F-22E2D214D264}" srcOrd="0" destOrd="0" presId="urn:microsoft.com/office/officeart/2005/8/layout/hierarchy2"/>
    <dgm:cxn modelId="{5488488A-14FF-47BB-88C4-932E941AE750}" type="presParOf" srcId="{CD1E529E-ACDB-4ADC-8C0F-22E2D214D264}" destId="{992199B6-9D37-410E-9F0A-2A5398E5B150}" srcOrd="0" destOrd="0" presId="urn:microsoft.com/office/officeart/2005/8/layout/hierarchy2"/>
    <dgm:cxn modelId="{52FFF3FC-20F3-4D84-B359-D1747ED21E13}" type="presParOf" srcId="{210AEE48-E33E-4C78-88F1-ADF344674E46}" destId="{70102868-D479-4693-9C37-BAEF65ABC730}" srcOrd="1" destOrd="0" presId="urn:microsoft.com/office/officeart/2005/8/layout/hierarchy2"/>
    <dgm:cxn modelId="{A02A5D88-0C42-4CA4-B068-9FB9DD49D86E}" type="presParOf" srcId="{70102868-D479-4693-9C37-BAEF65ABC730}" destId="{DE4A5C95-804D-4456-B815-4081C3788AAC}" srcOrd="0" destOrd="0" presId="urn:microsoft.com/office/officeart/2005/8/layout/hierarchy2"/>
    <dgm:cxn modelId="{E2FCA554-2874-47A1-A7B4-C3500C2A6424}" type="presParOf" srcId="{70102868-D479-4693-9C37-BAEF65ABC730}" destId="{DC7577D6-2E0F-4156-B024-739992396A55}" srcOrd="1" destOrd="0" presId="urn:microsoft.com/office/officeart/2005/8/layout/hierarchy2"/>
    <dgm:cxn modelId="{77445BA5-2E46-4A3B-8C97-AE9F6B7D56CB}" type="presParOf" srcId="{C0BC8E06-46F7-4238-8A12-73E869512124}" destId="{3790D982-FF0E-4A10-BEE4-61E25F2D8350}" srcOrd="2" destOrd="0" presId="urn:microsoft.com/office/officeart/2005/8/layout/hierarchy2"/>
    <dgm:cxn modelId="{BC36F05A-868B-472D-8808-BD5977209195}" type="presParOf" srcId="{3790D982-FF0E-4A10-BEE4-61E25F2D8350}" destId="{376C5A2D-F3B0-4002-89B9-4573D804DEA7}" srcOrd="0" destOrd="0" presId="urn:microsoft.com/office/officeart/2005/8/layout/hierarchy2"/>
    <dgm:cxn modelId="{162DA62D-3992-4E97-8B8B-1D1FDB2B7953}" type="presParOf" srcId="{C0BC8E06-46F7-4238-8A12-73E869512124}" destId="{B2AA8464-94F0-43E4-8A53-C52A6D174262}" srcOrd="3" destOrd="0" presId="urn:microsoft.com/office/officeart/2005/8/layout/hierarchy2"/>
    <dgm:cxn modelId="{8E054996-00CC-4121-B435-30CA5763CCB1}" type="presParOf" srcId="{B2AA8464-94F0-43E4-8A53-C52A6D174262}" destId="{D7AC2498-C079-4AD5-9833-691CC30BF993}" srcOrd="0" destOrd="0" presId="urn:microsoft.com/office/officeart/2005/8/layout/hierarchy2"/>
    <dgm:cxn modelId="{298508B1-716A-48DE-8D1C-0CE9045636F8}" type="presParOf" srcId="{B2AA8464-94F0-43E4-8A53-C52A6D174262}" destId="{A91E8D58-251A-4E69-8325-54D1BF35EA16}" srcOrd="1" destOrd="0" presId="urn:microsoft.com/office/officeart/2005/8/layout/hierarchy2"/>
    <dgm:cxn modelId="{D287A4F4-7E57-4A25-A048-82742DBA6118}" type="presParOf" srcId="{A91E8D58-251A-4E69-8325-54D1BF35EA16}" destId="{7D6B216D-1B3B-49D6-90F5-16AEF7AEBC44}" srcOrd="0" destOrd="0" presId="urn:microsoft.com/office/officeart/2005/8/layout/hierarchy2"/>
    <dgm:cxn modelId="{F284D97B-64D1-4DD2-8C01-B5638EFFEDAE}" type="presParOf" srcId="{7D6B216D-1B3B-49D6-90F5-16AEF7AEBC44}" destId="{6E244118-A86A-475F-B6ED-03C52BE333FE}" srcOrd="0" destOrd="0" presId="urn:microsoft.com/office/officeart/2005/8/layout/hierarchy2"/>
    <dgm:cxn modelId="{29CC7339-7B11-4607-9932-20DECF5940C5}" type="presParOf" srcId="{A91E8D58-251A-4E69-8325-54D1BF35EA16}" destId="{DC8D5EB5-985D-4759-B0D6-8AC9D914E59D}" srcOrd="1" destOrd="0" presId="urn:microsoft.com/office/officeart/2005/8/layout/hierarchy2"/>
    <dgm:cxn modelId="{FFBD97FE-AFAA-4F5A-BBA7-75879CA9086E}" type="presParOf" srcId="{DC8D5EB5-985D-4759-B0D6-8AC9D914E59D}" destId="{462A608A-8C8B-408A-9EE1-D3D160730DC3}" srcOrd="0" destOrd="0" presId="urn:microsoft.com/office/officeart/2005/8/layout/hierarchy2"/>
    <dgm:cxn modelId="{5108F464-A14B-4689-BA02-0B58326DD516}" type="presParOf" srcId="{DC8D5EB5-985D-4759-B0D6-8AC9D914E59D}" destId="{F881D6B9-D129-426F-88A3-6B6FB69261B4}" srcOrd="1" destOrd="0" presId="urn:microsoft.com/office/officeart/2005/8/layout/hierarchy2"/>
    <dgm:cxn modelId="{E3F41A5A-E33C-48F0-A1F0-6691512F63C8}" type="presParOf" srcId="{C0BC8E06-46F7-4238-8A12-73E869512124}" destId="{DF6F1330-DBC4-4E28-A46B-85B4E00077F4}" srcOrd="4" destOrd="0" presId="urn:microsoft.com/office/officeart/2005/8/layout/hierarchy2"/>
    <dgm:cxn modelId="{4BF27E29-F391-4763-99F0-4EA1BB99238F}" type="presParOf" srcId="{DF6F1330-DBC4-4E28-A46B-85B4E00077F4}" destId="{22065F57-132D-4FFC-8E98-C39A349CFC26}" srcOrd="0" destOrd="0" presId="urn:microsoft.com/office/officeart/2005/8/layout/hierarchy2"/>
    <dgm:cxn modelId="{9AE6A55C-9A00-43AC-8933-5F0AB17FEE42}" type="presParOf" srcId="{C0BC8E06-46F7-4238-8A12-73E869512124}" destId="{7A989840-F9D6-44A8-A198-0CE29B1094A6}" srcOrd="5" destOrd="0" presId="urn:microsoft.com/office/officeart/2005/8/layout/hierarchy2"/>
    <dgm:cxn modelId="{16B3C322-9DE3-4D1D-98B7-F822793E39D1}" type="presParOf" srcId="{7A989840-F9D6-44A8-A198-0CE29B1094A6}" destId="{CEC88AD5-A581-4091-BE31-9F840E64C178}" srcOrd="0" destOrd="0" presId="urn:microsoft.com/office/officeart/2005/8/layout/hierarchy2"/>
    <dgm:cxn modelId="{2F63647E-F11A-4326-95A3-9F88DFB3B715}" type="presParOf" srcId="{7A989840-F9D6-44A8-A198-0CE29B1094A6}" destId="{5177C42C-31BB-4A71-9F22-F87CB0DE7370}" srcOrd="1" destOrd="0" presId="urn:microsoft.com/office/officeart/2005/8/layout/hierarchy2"/>
    <dgm:cxn modelId="{3282B568-8A2E-4A5D-86D4-84FC6C513304}" type="presParOf" srcId="{5177C42C-31BB-4A71-9F22-F87CB0DE7370}" destId="{850FBA73-293C-422E-839A-5AFE86A2B8F4}" srcOrd="0" destOrd="0" presId="urn:microsoft.com/office/officeart/2005/8/layout/hierarchy2"/>
    <dgm:cxn modelId="{3AB3DA46-126A-42E5-A8F7-0866D3285457}" type="presParOf" srcId="{850FBA73-293C-422E-839A-5AFE86A2B8F4}" destId="{02B02016-A4EF-4F23-8267-66DFF82C978F}" srcOrd="0" destOrd="0" presId="urn:microsoft.com/office/officeart/2005/8/layout/hierarchy2"/>
    <dgm:cxn modelId="{6F716DE8-C870-4CB0-9C21-44B874ECAEF4}" type="presParOf" srcId="{5177C42C-31BB-4A71-9F22-F87CB0DE7370}" destId="{55AF8FD4-EAE8-4F04-9017-F48F521C53BD}" srcOrd="1" destOrd="0" presId="urn:microsoft.com/office/officeart/2005/8/layout/hierarchy2"/>
    <dgm:cxn modelId="{6A343CFD-6CBE-40AA-8E1E-E38DC88B266D}" type="presParOf" srcId="{55AF8FD4-EAE8-4F04-9017-F48F521C53BD}" destId="{1FAD3CC9-F385-42E3-9641-B1719C6FDE30}" srcOrd="0" destOrd="0" presId="urn:microsoft.com/office/officeart/2005/8/layout/hierarchy2"/>
    <dgm:cxn modelId="{DDE18556-C5E1-41A2-B745-E89CC33688FC}" type="presParOf" srcId="{55AF8FD4-EAE8-4F04-9017-F48F521C53BD}" destId="{0E2F9369-A2E2-475C-ABDA-15178523EFFC}" srcOrd="1" destOrd="0" presId="urn:microsoft.com/office/officeart/2005/8/layout/hierarchy2"/>
    <dgm:cxn modelId="{951C3064-822D-4BA0-9A8C-EB033BC41941}" type="presParOf" srcId="{C0BC8E06-46F7-4238-8A12-73E869512124}" destId="{B816A629-1E38-4AA4-BD94-21C108B2302A}" srcOrd="6" destOrd="0" presId="urn:microsoft.com/office/officeart/2005/8/layout/hierarchy2"/>
    <dgm:cxn modelId="{E965DD43-368B-4668-A11B-E3E2FBFF194C}" type="presParOf" srcId="{B816A629-1E38-4AA4-BD94-21C108B2302A}" destId="{AD0F6165-E3B7-4E2E-8348-98D28379FCE5}" srcOrd="0" destOrd="0" presId="urn:microsoft.com/office/officeart/2005/8/layout/hierarchy2"/>
    <dgm:cxn modelId="{806DB0CB-E043-42E7-91D0-4E8E630D4382}" type="presParOf" srcId="{C0BC8E06-46F7-4238-8A12-73E869512124}" destId="{B9997AA3-7693-4F92-8F16-101390EAEDD4}" srcOrd="7" destOrd="0" presId="urn:microsoft.com/office/officeart/2005/8/layout/hierarchy2"/>
    <dgm:cxn modelId="{182E79CE-F36E-4607-9D51-2482E0955E88}" type="presParOf" srcId="{B9997AA3-7693-4F92-8F16-101390EAEDD4}" destId="{844C5E24-B580-48EB-97D2-30E4B0909039}" srcOrd="0" destOrd="0" presId="urn:microsoft.com/office/officeart/2005/8/layout/hierarchy2"/>
    <dgm:cxn modelId="{5D2E9CE1-1C79-48E5-964C-18138D9159FF}" type="presParOf" srcId="{B9997AA3-7693-4F92-8F16-101390EAEDD4}" destId="{803D982B-3555-404E-8010-B454D57DC3FB}" srcOrd="1" destOrd="0" presId="urn:microsoft.com/office/officeart/2005/8/layout/hierarchy2"/>
    <dgm:cxn modelId="{A5EFAEC6-A357-4927-9548-0BE6997954FE}" type="presParOf" srcId="{803D982B-3555-404E-8010-B454D57DC3FB}" destId="{0EA75951-B846-4361-8654-0387971DC1EF}" srcOrd="0" destOrd="0" presId="urn:microsoft.com/office/officeart/2005/8/layout/hierarchy2"/>
    <dgm:cxn modelId="{6236311C-0FAB-4313-9EDA-D32395217478}" type="presParOf" srcId="{0EA75951-B846-4361-8654-0387971DC1EF}" destId="{81C97AC0-485C-422D-949E-AC32F666DBAC}" srcOrd="0" destOrd="0" presId="urn:microsoft.com/office/officeart/2005/8/layout/hierarchy2"/>
    <dgm:cxn modelId="{0EE9B52D-8C10-4274-937F-E192AD698C1F}" type="presParOf" srcId="{803D982B-3555-404E-8010-B454D57DC3FB}" destId="{E5005F25-0F20-4263-9E64-4A65642C0344}" srcOrd="1" destOrd="0" presId="urn:microsoft.com/office/officeart/2005/8/layout/hierarchy2"/>
    <dgm:cxn modelId="{AEF9C2A9-5922-49BB-BC60-14C086666506}" type="presParOf" srcId="{E5005F25-0F20-4263-9E64-4A65642C0344}" destId="{EA5AE963-F335-4DB1-9E4F-867115AE2700}" srcOrd="0" destOrd="0" presId="urn:microsoft.com/office/officeart/2005/8/layout/hierarchy2"/>
    <dgm:cxn modelId="{B4B3BE2C-F6BB-4F66-AB66-53804295EBF0}" type="presParOf" srcId="{E5005F25-0F20-4263-9E64-4A65642C0344}" destId="{597B89EA-73B6-4DC0-8593-DD60C71D98D2}" srcOrd="1" destOrd="0" presId="urn:microsoft.com/office/officeart/2005/8/layout/hierarchy2"/>
    <dgm:cxn modelId="{C465C610-BA6C-48CE-B97D-D891063329EB}" type="presParOf" srcId="{A772D5A0-95FA-49C8-AD66-834030CBC411}" destId="{EDE0FCE0-FC50-46B7-8AF2-C98EC67C772E}" srcOrd="8" destOrd="0" presId="urn:microsoft.com/office/officeart/2005/8/layout/hierarchy2"/>
    <dgm:cxn modelId="{B841E956-DBE1-4C66-B23F-E738DAF17ED2}" type="presParOf" srcId="{EDE0FCE0-FC50-46B7-8AF2-C98EC67C772E}" destId="{BC660320-0F78-427A-A6CD-6CD7316D5DF0}" srcOrd="0" destOrd="0" presId="urn:microsoft.com/office/officeart/2005/8/layout/hierarchy2"/>
    <dgm:cxn modelId="{4E5C7197-1F4B-4299-ABCC-91F1571D74A1}" type="presParOf" srcId="{A772D5A0-95FA-49C8-AD66-834030CBC411}" destId="{BFDF34E3-7E44-44E2-9843-D8DF5F731240}" srcOrd="9" destOrd="0" presId="urn:microsoft.com/office/officeart/2005/8/layout/hierarchy2"/>
    <dgm:cxn modelId="{D3326B0E-1334-48CD-B658-4B23A959E56A}" type="presParOf" srcId="{BFDF34E3-7E44-44E2-9843-D8DF5F731240}" destId="{845F7DFD-411F-499D-9EEC-3D1C9FB35DF8}" srcOrd="0" destOrd="0" presId="urn:microsoft.com/office/officeart/2005/8/layout/hierarchy2"/>
    <dgm:cxn modelId="{17676E55-9180-454C-9C97-E3C30C7E6920}" type="presParOf" srcId="{BFDF34E3-7E44-44E2-9843-D8DF5F731240}" destId="{95AB6F2A-6476-4569-A0A8-30934CAC5002}" srcOrd="1" destOrd="0" presId="urn:microsoft.com/office/officeart/2005/8/layout/hierarchy2"/>
    <dgm:cxn modelId="{47C64722-2A56-4A8B-8945-504ADD3F8F78}" type="presParOf" srcId="{95AB6F2A-6476-4569-A0A8-30934CAC5002}" destId="{3BFED2FA-C356-4279-96FB-163D14C67C96}" srcOrd="0" destOrd="0" presId="urn:microsoft.com/office/officeart/2005/8/layout/hierarchy2"/>
    <dgm:cxn modelId="{8C60D092-DF80-40EB-B7B2-CD371C7DF5DE}" type="presParOf" srcId="{3BFED2FA-C356-4279-96FB-163D14C67C96}" destId="{64536ABB-5DC3-4203-BF92-42B4E6F58AF1}" srcOrd="0" destOrd="0" presId="urn:microsoft.com/office/officeart/2005/8/layout/hierarchy2"/>
    <dgm:cxn modelId="{203C6E20-9CB8-47B3-9329-A81455E1E066}" type="presParOf" srcId="{95AB6F2A-6476-4569-A0A8-30934CAC5002}" destId="{153E6DA9-390E-413C-9928-DB087BB60BE9}" srcOrd="1" destOrd="0" presId="urn:microsoft.com/office/officeart/2005/8/layout/hierarchy2"/>
    <dgm:cxn modelId="{C798C035-35BF-499E-AA05-0EDC2A4CDE41}" type="presParOf" srcId="{153E6DA9-390E-413C-9928-DB087BB60BE9}" destId="{075800D5-A432-4165-BA2E-55DEAD62E36C}" srcOrd="0" destOrd="0" presId="urn:microsoft.com/office/officeart/2005/8/layout/hierarchy2"/>
    <dgm:cxn modelId="{2B2DC138-973E-49D5-918F-3502D92A4179}" type="presParOf" srcId="{153E6DA9-390E-413C-9928-DB087BB60BE9}" destId="{66D3C1C1-6293-4EAD-86F7-854E95835CFE}" srcOrd="1" destOrd="0" presId="urn:microsoft.com/office/officeart/2005/8/layout/hierarchy2"/>
    <dgm:cxn modelId="{DFD7EEB9-1549-4B36-B7F4-555A8FB13317}" type="presParOf" srcId="{66D3C1C1-6293-4EAD-86F7-854E95835CFE}" destId="{6B05D25F-5CE0-4292-B2B6-B9A4A22DA180}" srcOrd="0" destOrd="0" presId="urn:microsoft.com/office/officeart/2005/8/layout/hierarchy2"/>
    <dgm:cxn modelId="{301A93C1-B044-4395-9A90-BD13218C9360}" type="presParOf" srcId="{6B05D25F-5CE0-4292-B2B6-B9A4A22DA180}" destId="{968302EB-C4ED-4966-94B6-C8DAA404E45D}" srcOrd="0" destOrd="0" presId="urn:microsoft.com/office/officeart/2005/8/layout/hierarchy2"/>
    <dgm:cxn modelId="{942C966E-5C5C-4DD6-82F7-86A330C1E430}" type="presParOf" srcId="{66D3C1C1-6293-4EAD-86F7-854E95835CFE}" destId="{7A34AC61-46F0-410F-A1D4-1854B0EC3791}" srcOrd="1" destOrd="0" presId="urn:microsoft.com/office/officeart/2005/8/layout/hierarchy2"/>
    <dgm:cxn modelId="{386C00FC-8CE9-4E63-865C-7D9150B569AF}" type="presParOf" srcId="{7A34AC61-46F0-410F-A1D4-1854B0EC3791}" destId="{61FCCBA1-BC51-42CF-AF38-55B532D85D5A}" srcOrd="0" destOrd="0" presId="urn:microsoft.com/office/officeart/2005/8/layout/hierarchy2"/>
    <dgm:cxn modelId="{5AAED309-BA09-4367-8E46-27DF7B193620}" type="presParOf" srcId="{7A34AC61-46F0-410F-A1D4-1854B0EC3791}" destId="{1D53E5FD-22AE-4DF8-9B19-3673E93E6BF2}" srcOrd="1" destOrd="0" presId="urn:microsoft.com/office/officeart/2005/8/layout/hierarchy2"/>
    <dgm:cxn modelId="{EDB8C76D-06A7-440F-BD14-4D0EF91948C9}" type="presParOf" srcId="{95AB6F2A-6476-4569-A0A8-30934CAC5002}" destId="{DB5B04A0-7D2E-42D1-AC81-8BD20C4A188B}" srcOrd="2" destOrd="0" presId="urn:microsoft.com/office/officeart/2005/8/layout/hierarchy2"/>
    <dgm:cxn modelId="{8146AC8C-1EB9-40F9-91D4-4B15D240A0A4}" type="presParOf" srcId="{DB5B04A0-7D2E-42D1-AC81-8BD20C4A188B}" destId="{A4B3E37D-2798-493C-9DF7-B87D0456AEB2}" srcOrd="0" destOrd="0" presId="urn:microsoft.com/office/officeart/2005/8/layout/hierarchy2"/>
    <dgm:cxn modelId="{805185FF-B226-4910-8FC6-5D95A07D39F4}" type="presParOf" srcId="{95AB6F2A-6476-4569-A0A8-30934CAC5002}" destId="{56D39AF8-D625-47A9-8C8A-ECE839671211}" srcOrd="3" destOrd="0" presId="urn:microsoft.com/office/officeart/2005/8/layout/hierarchy2"/>
    <dgm:cxn modelId="{409C8840-899D-48B2-B07F-DAF60CD15D30}" type="presParOf" srcId="{56D39AF8-D625-47A9-8C8A-ECE839671211}" destId="{B955A547-08F9-447F-BA23-698D9E004090}" srcOrd="0" destOrd="0" presId="urn:microsoft.com/office/officeart/2005/8/layout/hierarchy2"/>
    <dgm:cxn modelId="{0AA97E54-A866-4AC0-A727-4EDC9A743470}" type="presParOf" srcId="{56D39AF8-D625-47A9-8C8A-ECE839671211}" destId="{EFBE7688-F8FE-4C43-8B59-26E690192370}" srcOrd="1" destOrd="0" presId="urn:microsoft.com/office/officeart/2005/8/layout/hierarchy2"/>
    <dgm:cxn modelId="{CCCA8438-DB5C-44A4-BF4B-BAA7B7BEF8CE}" type="presParOf" srcId="{EFBE7688-F8FE-4C43-8B59-26E690192370}" destId="{07C3977D-CE15-4736-ADB0-90E680E42876}" srcOrd="0" destOrd="0" presId="urn:microsoft.com/office/officeart/2005/8/layout/hierarchy2"/>
    <dgm:cxn modelId="{0F432615-686C-46ED-A2B3-2F49B05B1547}" type="presParOf" srcId="{07C3977D-CE15-4736-ADB0-90E680E42876}" destId="{6C35EF66-91DC-46D0-B66F-AFA499273A36}" srcOrd="0" destOrd="0" presId="urn:microsoft.com/office/officeart/2005/8/layout/hierarchy2"/>
    <dgm:cxn modelId="{E2A07778-FF6E-4C04-9008-A6246AC8C44A}" type="presParOf" srcId="{EFBE7688-F8FE-4C43-8B59-26E690192370}" destId="{136B1D03-88AF-4A96-8261-6BF7C372A61E}" srcOrd="1" destOrd="0" presId="urn:microsoft.com/office/officeart/2005/8/layout/hierarchy2"/>
    <dgm:cxn modelId="{9B5B401F-7C65-40CE-BBD3-E2F4F2378359}" type="presParOf" srcId="{136B1D03-88AF-4A96-8261-6BF7C372A61E}" destId="{641C900A-2878-4D97-94D7-3CDC33BA15A7}" srcOrd="0" destOrd="0" presId="urn:microsoft.com/office/officeart/2005/8/layout/hierarchy2"/>
    <dgm:cxn modelId="{4D0CBDAF-5B57-43AB-A93D-DE1CE17BC8BD}" type="presParOf" srcId="{136B1D03-88AF-4A96-8261-6BF7C372A61E}" destId="{EF9BD035-38C1-40D7-B7CB-5521F35B5E46}" srcOrd="1" destOrd="0" presId="urn:microsoft.com/office/officeart/2005/8/layout/hierarchy2"/>
    <dgm:cxn modelId="{17AC5E05-A0A4-40B3-9916-9962396F2195}" type="presParOf" srcId="{95AB6F2A-6476-4569-A0A8-30934CAC5002}" destId="{C8BE85D9-4DB0-4282-BCA3-F9912211282F}" srcOrd="4" destOrd="0" presId="urn:microsoft.com/office/officeart/2005/8/layout/hierarchy2"/>
    <dgm:cxn modelId="{9C5D4229-23F2-4163-8CE6-D0522853927C}" type="presParOf" srcId="{C8BE85D9-4DB0-4282-BCA3-F9912211282F}" destId="{66286532-D8CA-4B18-9B40-0B07661B17BD}" srcOrd="0" destOrd="0" presId="urn:microsoft.com/office/officeart/2005/8/layout/hierarchy2"/>
    <dgm:cxn modelId="{5192CDCD-44D5-433F-ABF5-D1AB040B24C2}" type="presParOf" srcId="{95AB6F2A-6476-4569-A0A8-30934CAC5002}" destId="{872A01C1-98A6-4469-BB2D-C3228176A751}" srcOrd="5" destOrd="0" presId="urn:microsoft.com/office/officeart/2005/8/layout/hierarchy2"/>
    <dgm:cxn modelId="{F4D7ED3A-3C86-4894-9EFC-C9EB16339436}" type="presParOf" srcId="{872A01C1-98A6-4469-BB2D-C3228176A751}" destId="{D55CD684-C5F1-4E23-9FB3-A714677F1C9E}" srcOrd="0" destOrd="0" presId="urn:microsoft.com/office/officeart/2005/8/layout/hierarchy2"/>
    <dgm:cxn modelId="{18FE833E-A6BE-4F19-A705-CDA47B2EA1E8}" type="presParOf" srcId="{872A01C1-98A6-4469-BB2D-C3228176A751}" destId="{3ACE8851-AC36-46AD-96A6-11CF10B03BE4}" srcOrd="1" destOrd="0" presId="urn:microsoft.com/office/officeart/2005/8/layout/hierarchy2"/>
    <dgm:cxn modelId="{461C9BBD-A726-48F4-AB38-0BE9AECB0AB8}" type="presParOf" srcId="{3ACE8851-AC36-46AD-96A6-11CF10B03BE4}" destId="{99E5ED70-2CD3-49F5-B364-A75E07C9C170}" srcOrd="0" destOrd="0" presId="urn:microsoft.com/office/officeart/2005/8/layout/hierarchy2"/>
    <dgm:cxn modelId="{E666215B-5D95-4552-8204-9F027CB753E4}" type="presParOf" srcId="{99E5ED70-2CD3-49F5-B364-A75E07C9C170}" destId="{68CEA7B9-0395-45B7-98A4-3C8AB5F908E3}" srcOrd="0" destOrd="0" presId="urn:microsoft.com/office/officeart/2005/8/layout/hierarchy2"/>
    <dgm:cxn modelId="{6B44D241-9852-40BA-9567-3D566371FC61}" type="presParOf" srcId="{3ACE8851-AC36-46AD-96A6-11CF10B03BE4}" destId="{33B00458-6658-490F-A78D-4B7DBA56C765}" srcOrd="1" destOrd="0" presId="urn:microsoft.com/office/officeart/2005/8/layout/hierarchy2"/>
    <dgm:cxn modelId="{AD4DFDD6-64DD-4873-AEA8-DFBC9B91D953}" type="presParOf" srcId="{33B00458-6658-490F-A78D-4B7DBA56C765}" destId="{8136E3FD-5F55-46DD-89FA-9D1E3819FFD7}" srcOrd="0" destOrd="0" presId="urn:microsoft.com/office/officeart/2005/8/layout/hierarchy2"/>
    <dgm:cxn modelId="{9B235D50-A58B-4FA6-BEA1-D0DCCF6B9760}" type="presParOf" srcId="{33B00458-6658-490F-A78D-4B7DBA56C765}" destId="{B9ED3DD7-8164-4351-8090-1E5E4B37BF45}" srcOrd="1" destOrd="0" presId="urn:microsoft.com/office/officeart/2005/8/layout/hierarchy2"/>
    <dgm:cxn modelId="{473E4209-F964-40B5-B724-9D52CE6A82B2}" type="presParOf" srcId="{95AB6F2A-6476-4569-A0A8-30934CAC5002}" destId="{15C9C68F-BAA2-425F-91D1-65A3960EC861}" srcOrd="6" destOrd="0" presId="urn:microsoft.com/office/officeart/2005/8/layout/hierarchy2"/>
    <dgm:cxn modelId="{FC8F07B6-458F-4CAC-8E21-F0A1BDCF385C}" type="presParOf" srcId="{15C9C68F-BAA2-425F-91D1-65A3960EC861}" destId="{A798F6BB-DBF9-4F15-B2DA-E0BA9E7F9BA8}" srcOrd="0" destOrd="0" presId="urn:microsoft.com/office/officeart/2005/8/layout/hierarchy2"/>
    <dgm:cxn modelId="{AA74F530-DE7B-4DDE-8CA9-4C1393BBED7B}" type="presParOf" srcId="{95AB6F2A-6476-4569-A0A8-30934CAC5002}" destId="{DA67976C-1CD3-4220-A6C1-267AF88E6567}" srcOrd="7" destOrd="0" presId="urn:microsoft.com/office/officeart/2005/8/layout/hierarchy2"/>
    <dgm:cxn modelId="{71CC98C7-2FA6-4059-A170-9D21138FF477}" type="presParOf" srcId="{DA67976C-1CD3-4220-A6C1-267AF88E6567}" destId="{D2B79EB1-E77F-4E46-951F-8982F0310AE8}" srcOrd="0" destOrd="0" presId="urn:microsoft.com/office/officeart/2005/8/layout/hierarchy2"/>
    <dgm:cxn modelId="{87CFB079-1E00-4133-B82B-A0101ECCDBD0}" type="presParOf" srcId="{DA67976C-1CD3-4220-A6C1-267AF88E6567}" destId="{7F8C86BE-E286-4669-BBA6-3FF23FD46451}" srcOrd="1" destOrd="0" presId="urn:microsoft.com/office/officeart/2005/8/layout/hierarchy2"/>
    <dgm:cxn modelId="{4384C39B-7CD4-4C5B-ACD2-40AFEC503A76}" type="presParOf" srcId="{7F8C86BE-E286-4669-BBA6-3FF23FD46451}" destId="{AD156D9F-8068-4E4A-ACF8-207FF39EB434}" srcOrd="0" destOrd="0" presId="urn:microsoft.com/office/officeart/2005/8/layout/hierarchy2"/>
    <dgm:cxn modelId="{C6DF8DE4-E3EF-49FF-BDCB-38609FE9E1EF}" type="presParOf" srcId="{AD156D9F-8068-4E4A-ACF8-207FF39EB434}" destId="{936193DA-D901-4BEA-9EE3-8736310EAEB0}" srcOrd="0" destOrd="0" presId="urn:microsoft.com/office/officeart/2005/8/layout/hierarchy2"/>
    <dgm:cxn modelId="{696F97B5-FCBD-4F91-ABB2-E38863F960E9}" type="presParOf" srcId="{7F8C86BE-E286-4669-BBA6-3FF23FD46451}" destId="{81C18039-D77B-497F-AC1A-2D76E60C8511}" srcOrd="1" destOrd="0" presId="urn:microsoft.com/office/officeart/2005/8/layout/hierarchy2"/>
    <dgm:cxn modelId="{5D66758D-602E-49E2-8B5F-A491962BD28A}" type="presParOf" srcId="{81C18039-D77B-497F-AC1A-2D76E60C8511}" destId="{F04FE505-45CB-4E4D-9C01-3D55B9E09F9F}" srcOrd="0" destOrd="0" presId="urn:microsoft.com/office/officeart/2005/8/layout/hierarchy2"/>
    <dgm:cxn modelId="{148C1317-18B1-46D6-B77A-731731B91A5D}" type="presParOf" srcId="{81C18039-D77B-497F-AC1A-2D76E60C8511}" destId="{ECC8AC74-1764-47FF-BBD0-FE699D6AADB7}" srcOrd="1" destOrd="0" presId="urn:microsoft.com/office/officeart/2005/8/layout/hierarchy2"/>
    <dgm:cxn modelId="{4B4FFBAB-D57C-4F1E-BBC8-9599842367CB}" type="presParOf" srcId="{A772D5A0-95FA-49C8-AD66-834030CBC411}" destId="{006939DC-44C4-43D3-8CF4-4482A57BB771}" srcOrd="10" destOrd="0" presId="urn:microsoft.com/office/officeart/2005/8/layout/hierarchy2"/>
    <dgm:cxn modelId="{42F50BD5-0A1C-48BD-AF56-7E1FC07AD920}" type="presParOf" srcId="{006939DC-44C4-43D3-8CF4-4482A57BB771}" destId="{60553EFB-8FC4-48B5-83AA-A52236C803D6}" srcOrd="0" destOrd="0" presId="urn:microsoft.com/office/officeart/2005/8/layout/hierarchy2"/>
    <dgm:cxn modelId="{6B8C4C43-252E-4731-88C0-26AD69DFC5B3}" type="presParOf" srcId="{A772D5A0-95FA-49C8-AD66-834030CBC411}" destId="{27A525FA-19DF-48A8-9BEB-4A03E6F45D90}" srcOrd="11" destOrd="0" presId="urn:microsoft.com/office/officeart/2005/8/layout/hierarchy2"/>
    <dgm:cxn modelId="{E8F7B849-8E08-449C-8CAA-17642BCDCC9E}" type="presParOf" srcId="{27A525FA-19DF-48A8-9BEB-4A03E6F45D90}" destId="{1277DB13-A6D8-4B24-80F0-E7CD01D8A4D9}" srcOrd="0" destOrd="0" presId="urn:microsoft.com/office/officeart/2005/8/layout/hierarchy2"/>
    <dgm:cxn modelId="{69D4215B-00D9-4828-A3FB-5CB903F6CC95}" type="presParOf" srcId="{27A525FA-19DF-48A8-9BEB-4A03E6F45D90}" destId="{DC29DB66-26B6-4B56-BFC9-A070B5FF51F0}" srcOrd="1" destOrd="0" presId="urn:microsoft.com/office/officeart/2005/8/layout/hierarchy2"/>
    <dgm:cxn modelId="{5F5A5846-0673-44B2-A707-D3FE43177B53}" type="presParOf" srcId="{DC29DB66-26B6-4B56-BFC9-A070B5FF51F0}" destId="{2AAC552C-C87D-4DC2-AF87-33499AB28549}" srcOrd="0" destOrd="0" presId="urn:microsoft.com/office/officeart/2005/8/layout/hierarchy2"/>
    <dgm:cxn modelId="{C8021E11-CE7F-4305-AE2D-E02FA56F13F3}" type="presParOf" srcId="{2AAC552C-C87D-4DC2-AF87-33499AB28549}" destId="{CE163A24-A42B-455A-9315-E4752FF54524}" srcOrd="0" destOrd="0" presId="urn:microsoft.com/office/officeart/2005/8/layout/hierarchy2"/>
    <dgm:cxn modelId="{A9998557-C048-44AC-BC01-B099B98B07B9}" type="presParOf" srcId="{DC29DB66-26B6-4B56-BFC9-A070B5FF51F0}" destId="{2069AEB4-19EB-40EB-BA49-D325F1AF4ECD}" srcOrd="1" destOrd="0" presId="urn:microsoft.com/office/officeart/2005/8/layout/hierarchy2"/>
    <dgm:cxn modelId="{422DEAFA-1F7B-4434-B4E8-2C52A50410EC}" type="presParOf" srcId="{2069AEB4-19EB-40EB-BA49-D325F1AF4ECD}" destId="{FB61A171-EB48-496A-9C6C-5AB7FA5D5D57}" srcOrd="0" destOrd="0" presId="urn:microsoft.com/office/officeart/2005/8/layout/hierarchy2"/>
    <dgm:cxn modelId="{A00FB6C0-DBEA-4B84-9E4C-6DA6FFC1FB5F}" type="presParOf" srcId="{2069AEB4-19EB-40EB-BA49-D325F1AF4ECD}" destId="{91E6A020-AFE7-4F91-85FD-837E309D2D16}" srcOrd="1" destOrd="0" presId="urn:microsoft.com/office/officeart/2005/8/layout/hierarchy2"/>
    <dgm:cxn modelId="{AECCD580-615C-40FB-B91F-D07D87BF3F70}" type="presParOf" srcId="{91E6A020-AFE7-4F91-85FD-837E309D2D16}" destId="{C0C0EF92-74D7-4DCE-9F9A-947C887568B8}" srcOrd="0" destOrd="0" presId="urn:microsoft.com/office/officeart/2005/8/layout/hierarchy2"/>
    <dgm:cxn modelId="{F4AB8D89-5BD9-4935-BA75-8F85A63EB154}" type="presParOf" srcId="{C0C0EF92-74D7-4DCE-9F9A-947C887568B8}" destId="{38B09455-E1EE-4EDC-9D4C-691B01ED32E0}" srcOrd="0" destOrd="0" presId="urn:microsoft.com/office/officeart/2005/8/layout/hierarchy2"/>
    <dgm:cxn modelId="{33B44FAD-2B7E-4223-9B9D-D523FE4F7FE7}" type="presParOf" srcId="{91E6A020-AFE7-4F91-85FD-837E309D2D16}" destId="{1E23BB1E-F567-4230-9FE9-B3DEDB145003}" srcOrd="1" destOrd="0" presId="urn:microsoft.com/office/officeart/2005/8/layout/hierarchy2"/>
    <dgm:cxn modelId="{8507AB26-2235-444F-8165-F8ACFC9F537D}" type="presParOf" srcId="{1E23BB1E-F567-4230-9FE9-B3DEDB145003}" destId="{0027D761-B751-46D3-8762-9D4A1A56E0DE}" srcOrd="0" destOrd="0" presId="urn:microsoft.com/office/officeart/2005/8/layout/hierarchy2"/>
    <dgm:cxn modelId="{54424E56-AB7D-433F-80CD-631502BA1854}" type="presParOf" srcId="{1E23BB1E-F567-4230-9FE9-B3DEDB145003}" destId="{F1A5DC79-A489-478C-B0F9-4852BBFA9F5F}" srcOrd="1" destOrd="0" presId="urn:microsoft.com/office/officeart/2005/8/layout/hierarchy2"/>
    <dgm:cxn modelId="{CA25DA4A-05CB-4423-8092-FC7604A98148}" type="presParOf" srcId="{DC29DB66-26B6-4B56-BFC9-A070B5FF51F0}" destId="{D3FF2F7E-BCC5-4931-89F5-D2714FBD0560}" srcOrd="2" destOrd="0" presId="urn:microsoft.com/office/officeart/2005/8/layout/hierarchy2"/>
    <dgm:cxn modelId="{3E1E09E3-A295-4405-A271-95F4822026AA}" type="presParOf" srcId="{D3FF2F7E-BCC5-4931-89F5-D2714FBD0560}" destId="{E0D68D40-64F6-493B-BAB6-F7DA4D868D04}" srcOrd="0" destOrd="0" presId="urn:microsoft.com/office/officeart/2005/8/layout/hierarchy2"/>
    <dgm:cxn modelId="{7D3711D3-72F1-44FF-B066-8F109AC7BB6C}" type="presParOf" srcId="{DC29DB66-26B6-4B56-BFC9-A070B5FF51F0}" destId="{76FE66CF-148A-4343-B755-2D9AECF4509A}" srcOrd="3" destOrd="0" presId="urn:microsoft.com/office/officeart/2005/8/layout/hierarchy2"/>
    <dgm:cxn modelId="{AE686C7F-E229-4B45-9129-C19F69434550}" type="presParOf" srcId="{76FE66CF-148A-4343-B755-2D9AECF4509A}" destId="{221CC015-F185-4CE8-A54E-DCF66E3E28EF}" srcOrd="0" destOrd="0" presId="urn:microsoft.com/office/officeart/2005/8/layout/hierarchy2"/>
    <dgm:cxn modelId="{CE0E6606-8626-4C33-AE98-43C65BFBF038}" type="presParOf" srcId="{76FE66CF-148A-4343-B755-2D9AECF4509A}" destId="{44D80D28-FCA2-4A19-AE49-D9065E6CAF02}" srcOrd="1" destOrd="0" presId="urn:microsoft.com/office/officeart/2005/8/layout/hierarchy2"/>
    <dgm:cxn modelId="{FDE71BD6-20A6-4CBB-808A-26FD0BB640E7}" type="presParOf" srcId="{44D80D28-FCA2-4A19-AE49-D9065E6CAF02}" destId="{EF4A65FC-D87B-4DEC-8262-1356F92D753C}" srcOrd="0" destOrd="0" presId="urn:microsoft.com/office/officeart/2005/8/layout/hierarchy2"/>
    <dgm:cxn modelId="{C13DC545-5507-4E5C-831D-C9942D8D2909}" type="presParOf" srcId="{EF4A65FC-D87B-4DEC-8262-1356F92D753C}" destId="{49BF69FB-D226-42C0-B6E0-480149D7E1AE}" srcOrd="0" destOrd="0" presId="urn:microsoft.com/office/officeart/2005/8/layout/hierarchy2"/>
    <dgm:cxn modelId="{2B4FBA5A-9670-45E4-A5B1-223C52E0ABB5}" type="presParOf" srcId="{44D80D28-FCA2-4A19-AE49-D9065E6CAF02}" destId="{AF2AF045-9412-46F3-9868-4F3997EB5398}" srcOrd="1" destOrd="0" presId="urn:microsoft.com/office/officeart/2005/8/layout/hierarchy2"/>
    <dgm:cxn modelId="{56B527C2-514C-46DC-8336-75D39DAE7ABF}" type="presParOf" srcId="{AF2AF045-9412-46F3-9868-4F3997EB5398}" destId="{9C3D425D-7C36-483F-9CC5-118B5C753461}" srcOrd="0" destOrd="0" presId="urn:microsoft.com/office/officeart/2005/8/layout/hierarchy2"/>
    <dgm:cxn modelId="{88381E95-0EB2-446F-AEBF-4B9C5E187641}" type="presParOf" srcId="{AF2AF045-9412-46F3-9868-4F3997EB5398}" destId="{AF49ACC0-1611-4735-9721-96B554CD8ED3}" srcOrd="1" destOrd="0" presId="urn:microsoft.com/office/officeart/2005/8/layout/hierarchy2"/>
    <dgm:cxn modelId="{DC584439-3290-4608-9169-546A41514EE2}" type="presParOf" srcId="{DC29DB66-26B6-4B56-BFC9-A070B5FF51F0}" destId="{D74C858F-648F-484A-A859-376357FC2798}" srcOrd="4" destOrd="0" presId="urn:microsoft.com/office/officeart/2005/8/layout/hierarchy2"/>
    <dgm:cxn modelId="{07411C17-2BE5-4B29-8042-A0749F70CBCF}" type="presParOf" srcId="{D74C858F-648F-484A-A859-376357FC2798}" destId="{37B16144-9C89-4C2B-9921-8669E41AAAB4}" srcOrd="0" destOrd="0" presId="urn:microsoft.com/office/officeart/2005/8/layout/hierarchy2"/>
    <dgm:cxn modelId="{550168D1-2941-4AF8-85AC-6E4B11944745}" type="presParOf" srcId="{DC29DB66-26B6-4B56-BFC9-A070B5FF51F0}" destId="{2CE7B58F-DCF3-491A-AC9D-15F83D98F4FF}" srcOrd="5" destOrd="0" presId="urn:microsoft.com/office/officeart/2005/8/layout/hierarchy2"/>
    <dgm:cxn modelId="{477488C7-4C10-4F25-8773-CE5314ED7AD3}" type="presParOf" srcId="{2CE7B58F-DCF3-491A-AC9D-15F83D98F4FF}" destId="{AC8F96CC-DD4D-4D20-B06B-7456DA1EA197}" srcOrd="0" destOrd="0" presId="urn:microsoft.com/office/officeart/2005/8/layout/hierarchy2"/>
    <dgm:cxn modelId="{3369B4B9-7769-49B3-AF75-786D91B5D49B}" type="presParOf" srcId="{2CE7B58F-DCF3-491A-AC9D-15F83D98F4FF}" destId="{85705C56-9A3E-4389-91B3-532B8F5EE3B9}" srcOrd="1" destOrd="0" presId="urn:microsoft.com/office/officeart/2005/8/layout/hierarchy2"/>
    <dgm:cxn modelId="{A137657F-1768-4C76-A09F-E973967B347A}" type="presParOf" srcId="{85705C56-9A3E-4389-91B3-532B8F5EE3B9}" destId="{C758F218-DC04-4E1E-BE68-237BA26AFFE6}" srcOrd="0" destOrd="0" presId="urn:microsoft.com/office/officeart/2005/8/layout/hierarchy2"/>
    <dgm:cxn modelId="{42CFCC56-E132-4353-BAE4-57F7AD1ECC56}" type="presParOf" srcId="{C758F218-DC04-4E1E-BE68-237BA26AFFE6}" destId="{F39B5909-12E6-42CC-9CBA-1A0A193452DD}" srcOrd="0" destOrd="0" presId="urn:microsoft.com/office/officeart/2005/8/layout/hierarchy2"/>
    <dgm:cxn modelId="{75220179-800A-46AC-841C-7A49E7D0C6BD}" type="presParOf" srcId="{85705C56-9A3E-4389-91B3-532B8F5EE3B9}" destId="{A3A21CCA-56A5-4E6A-BC62-A726D39EBBB6}" srcOrd="1" destOrd="0" presId="urn:microsoft.com/office/officeart/2005/8/layout/hierarchy2"/>
    <dgm:cxn modelId="{E168A072-BB9B-4DEF-9AE7-C00CAB4622E6}" type="presParOf" srcId="{A3A21CCA-56A5-4E6A-BC62-A726D39EBBB6}" destId="{7DD3AF80-0C89-4E10-B186-9AE198BEA39A}" srcOrd="0" destOrd="0" presId="urn:microsoft.com/office/officeart/2005/8/layout/hierarchy2"/>
    <dgm:cxn modelId="{35EEDB00-2525-4F30-BD26-9B8E996FB612}" type="presParOf" srcId="{A3A21CCA-56A5-4E6A-BC62-A726D39EBBB6}" destId="{5B3A3E1B-19C5-4DD5-B119-D2535D62F413}" srcOrd="1" destOrd="0" presId="urn:microsoft.com/office/officeart/2005/8/layout/hierarchy2"/>
    <dgm:cxn modelId="{F0F1BD7F-C467-41C7-BE97-D0A651EB1DF4}" type="presParOf" srcId="{DC29DB66-26B6-4B56-BFC9-A070B5FF51F0}" destId="{1AE3729C-40FD-4164-AE1E-BBFC87B75251}" srcOrd="6" destOrd="0" presId="urn:microsoft.com/office/officeart/2005/8/layout/hierarchy2"/>
    <dgm:cxn modelId="{4FCAD4D4-3D39-4A93-A608-E5041D6C8572}" type="presParOf" srcId="{1AE3729C-40FD-4164-AE1E-BBFC87B75251}" destId="{DEFF38BB-AA07-4EFB-B646-F534B090BD2A}" srcOrd="0" destOrd="0" presId="urn:microsoft.com/office/officeart/2005/8/layout/hierarchy2"/>
    <dgm:cxn modelId="{9BC0E0AF-17CC-4530-B82F-E4F344DE34FF}" type="presParOf" srcId="{DC29DB66-26B6-4B56-BFC9-A070B5FF51F0}" destId="{22DF058F-A536-418F-80B2-7A72B77B0E8C}" srcOrd="7" destOrd="0" presId="urn:microsoft.com/office/officeart/2005/8/layout/hierarchy2"/>
    <dgm:cxn modelId="{A31234D2-BDDB-4F2C-BCF2-4861F2661E74}" type="presParOf" srcId="{22DF058F-A536-418F-80B2-7A72B77B0E8C}" destId="{FD7C291A-BD96-4457-A2F7-B8A803FF9C68}" srcOrd="0" destOrd="0" presId="urn:microsoft.com/office/officeart/2005/8/layout/hierarchy2"/>
    <dgm:cxn modelId="{B97E4600-B1B0-4A98-9DC8-BFDE8BF4777E}" type="presParOf" srcId="{22DF058F-A536-418F-80B2-7A72B77B0E8C}" destId="{35F7BE7E-468E-4506-8756-165DB80CF4EC}" srcOrd="1" destOrd="0" presId="urn:microsoft.com/office/officeart/2005/8/layout/hierarchy2"/>
    <dgm:cxn modelId="{B6706E5F-292F-4163-AE50-DFED2D5037A5}" type="presParOf" srcId="{35F7BE7E-468E-4506-8756-165DB80CF4EC}" destId="{7A617D9B-B034-47C0-8A2C-19990D799EC1}" srcOrd="0" destOrd="0" presId="urn:microsoft.com/office/officeart/2005/8/layout/hierarchy2"/>
    <dgm:cxn modelId="{7126A34F-DABC-46F7-9570-7BD49B01AD46}" type="presParOf" srcId="{7A617D9B-B034-47C0-8A2C-19990D799EC1}" destId="{54D6B23F-096F-4332-957D-50782E279C39}" srcOrd="0" destOrd="0" presId="urn:microsoft.com/office/officeart/2005/8/layout/hierarchy2"/>
    <dgm:cxn modelId="{21669EF5-EE30-48A4-B4F5-5FEB8EEC713E}" type="presParOf" srcId="{35F7BE7E-468E-4506-8756-165DB80CF4EC}" destId="{6AA093AE-46D8-4C89-861C-45335B3E1722}" srcOrd="1" destOrd="0" presId="urn:microsoft.com/office/officeart/2005/8/layout/hierarchy2"/>
    <dgm:cxn modelId="{7DD186FF-387D-461A-9736-B41EA13729D2}" type="presParOf" srcId="{6AA093AE-46D8-4C89-861C-45335B3E1722}" destId="{C0A6392C-FD38-4B74-A28E-01650FE0E065}" srcOrd="0" destOrd="0" presId="urn:microsoft.com/office/officeart/2005/8/layout/hierarchy2"/>
    <dgm:cxn modelId="{B579181A-2E20-4264-9E35-DDBC9B52332D}" type="presParOf" srcId="{6AA093AE-46D8-4C89-861C-45335B3E1722}" destId="{D9E9B449-C164-4E31-84E6-C9060B58CC60}"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327BC3-BB8B-4544-A3C3-C883FC46A63D}">
      <dsp:nvSpPr>
        <dsp:cNvPr id="0" name=""/>
        <dsp:cNvSpPr/>
      </dsp:nvSpPr>
      <dsp:spPr>
        <a:xfrm>
          <a:off x="2293590" y="2350821"/>
          <a:ext cx="513910" cy="31649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BIKAJI</a:t>
          </a:r>
        </a:p>
      </dsp:txBody>
      <dsp:txXfrm>
        <a:off x="2302860" y="2360091"/>
        <a:ext cx="495370" cy="297957"/>
      </dsp:txXfrm>
    </dsp:sp>
    <dsp:sp modelId="{314D7851-9696-4419-A1D1-164F45578120}">
      <dsp:nvSpPr>
        <dsp:cNvPr id="0" name=""/>
        <dsp:cNvSpPr/>
      </dsp:nvSpPr>
      <dsp:spPr>
        <a:xfrm rot="16394611">
          <a:off x="1814553" y="1455622"/>
          <a:ext cx="2104993" cy="5273"/>
        </a:xfrm>
        <a:custGeom>
          <a:avLst/>
          <a:gdLst/>
          <a:ahLst/>
          <a:cxnLst/>
          <a:rect l="0" t="0" r="0" b="0"/>
          <a:pathLst>
            <a:path>
              <a:moveTo>
                <a:pt x="0" y="2636"/>
              </a:moveTo>
              <a:lnTo>
                <a:pt x="210499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14425" y="1405634"/>
        <a:ext cx="105249" cy="105249"/>
      </dsp:txXfrm>
    </dsp:sp>
    <dsp:sp modelId="{7E82A4AB-853B-41C0-B6CD-8E40E2CB662A}">
      <dsp:nvSpPr>
        <dsp:cNvPr id="0" name=""/>
        <dsp:cNvSpPr/>
      </dsp:nvSpPr>
      <dsp:spPr>
        <a:xfrm>
          <a:off x="2926600" y="33301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DUBAI</a:t>
          </a:r>
        </a:p>
      </dsp:txBody>
      <dsp:txXfrm>
        <a:off x="2930960" y="337371"/>
        <a:ext cx="289029" cy="140154"/>
      </dsp:txXfrm>
    </dsp:sp>
    <dsp:sp modelId="{C64AC413-7ED8-4039-B280-D55499560202}">
      <dsp:nvSpPr>
        <dsp:cNvPr id="0" name=""/>
        <dsp:cNvSpPr/>
      </dsp:nvSpPr>
      <dsp:spPr>
        <a:xfrm rot="17692822">
          <a:off x="3142358" y="276407"/>
          <a:ext cx="283082" cy="5273"/>
        </a:xfrm>
        <a:custGeom>
          <a:avLst/>
          <a:gdLst/>
          <a:ahLst/>
          <a:cxnLst/>
          <a:rect l="0" t="0" r="0" b="0"/>
          <a:pathLst>
            <a:path>
              <a:moveTo>
                <a:pt x="0" y="2636"/>
              </a:moveTo>
              <a:lnTo>
                <a:pt x="28308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6823" y="271966"/>
        <a:ext cx="14154" cy="14154"/>
      </dsp:txXfrm>
    </dsp:sp>
    <dsp:sp modelId="{BCFB209D-ED72-40F3-9009-AC929670522E}">
      <dsp:nvSpPr>
        <dsp:cNvPr id="0" name=""/>
        <dsp:cNvSpPr/>
      </dsp:nvSpPr>
      <dsp:spPr>
        <a:xfrm>
          <a:off x="3343450" y="4020"/>
          <a:ext cx="434050" cy="29323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 AND HORDINGS </a:t>
          </a:r>
        </a:p>
      </dsp:txBody>
      <dsp:txXfrm>
        <a:off x="3352039" y="12609"/>
        <a:ext cx="416872" cy="276059"/>
      </dsp:txXfrm>
    </dsp:sp>
    <dsp:sp modelId="{D78C5E17-0953-4B38-AE6A-8582D3FF79E6}">
      <dsp:nvSpPr>
        <dsp:cNvPr id="0" name=""/>
        <dsp:cNvSpPr/>
      </dsp:nvSpPr>
      <dsp:spPr>
        <a:xfrm>
          <a:off x="3777500" y="14800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34073" y="147661"/>
        <a:ext cx="5954" cy="5954"/>
      </dsp:txXfrm>
    </dsp:sp>
    <dsp:sp modelId="{7D3F14E4-A4D2-4FBB-ADB6-B0715B266001}">
      <dsp:nvSpPr>
        <dsp:cNvPr id="0" name=""/>
        <dsp:cNvSpPr/>
      </dsp:nvSpPr>
      <dsp:spPr>
        <a:xfrm>
          <a:off x="3896600" y="7620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900960" y="80562"/>
        <a:ext cx="289029" cy="140154"/>
      </dsp:txXfrm>
    </dsp:sp>
    <dsp:sp modelId="{466253EE-980B-4559-AAEB-6C09154C1AF0}">
      <dsp:nvSpPr>
        <dsp:cNvPr id="0" name=""/>
        <dsp:cNvSpPr/>
      </dsp:nvSpPr>
      <dsp:spPr>
        <a:xfrm rot="21214215">
          <a:off x="3223973" y="398100"/>
          <a:ext cx="119853" cy="5273"/>
        </a:xfrm>
        <a:custGeom>
          <a:avLst/>
          <a:gdLst/>
          <a:ahLst/>
          <a:cxnLst/>
          <a:rect l="0" t="0" r="0" b="0"/>
          <a:pathLst>
            <a:path>
              <a:moveTo>
                <a:pt x="0" y="2636"/>
              </a:moveTo>
              <a:lnTo>
                <a:pt x="11985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80903" y="397741"/>
        <a:ext cx="5992" cy="5992"/>
      </dsp:txXfrm>
    </dsp:sp>
    <dsp:sp modelId="{EAC99C69-0A4C-42B2-B6E9-204988F2958B}">
      <dsp:nvSpPr>
        <dsp:cNvPr id="0" name=""/>
        <dsp:cNvSpPr/>
      </dsp:nvSpPr>
      <dsp:spPr>
        <a:xfrm>
          <a:off x="3343450" y="31958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347810" y="323949"/>
        <a:ext cx="289029" cy="140154"/>
      </dsp:txXfrm>
    </dsp:sp>
    <dsp:sp modelId="{A44CDA2C-9A07-46C7-9DAA-22D5D477A05C}">
      <dsp:nvSpPr>
        <dsp:cNvPr id="0" name=""/>
        <dsp:cNvSpPr/>
      </dsp:nvSpPr>
      <dsp:spPr>
        <a:xfrm>
          <a:off x="3641199" y="391389"/>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91049"/>
        <a:ext cx="5954" cy="5954"/>
      </dsp:txXfrm>
    </dsp:sp>
    <dsp:sp modelId="{52EB4D9A-65FB-4DFD-94D7-D6BF7617EA7A}">
      <dsp:nvSpPr>
        <dsp:cNvPr id="0" name=""/>
        <dsp:cNvSpPr/>
      </dsp:nvSpPr>
      <dsp:spPr>
        <a:xfrm>
          <a:off x="3760299" y="31958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$5000</a:t>
          </a:r>
        </a:p>
      </dsp:txBody>
      <dsp:txXfrm>
        <a:off x="3764659" y="323949"/>
        <a:ext cx="289029" cy="140154"/>
      </dsp:txXfrm>
    </dsp:sp>
    <dsp:sp modelId="{7093223E-6FAA-4721-9EBE-C1C5B72E5C0D}">
      <dsp:nvSpPr>
        <dsp:cNvPr id="0" name=""/>
        <dsp:cNvSpPr/>
      </dsp:nvSpPr>
      <dsp:spPr>
        <a:xfrm rot="3177210">
          <a:off x="3185056" y="483703"/>
          <a:ext cx="197688" cy="5273"/>
        </a:xfrm>
        <a:custGeom>
          <a:avLst/>
          <a:gdLst/>
          <a:ahLst/>
          <a:cxnLst/>
          <a:rect l="0" t="0" r="0" b="0"/>
          <a:pathLst>
            <a:path>
              <a:moveTo>
                <a:pt x="0" y="2636"/>
              </a:moveTo>
              <a:lnTo>
                <a:pt x="19768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8957" y="481398"/>
        <a:ext cx="9884" cy="9884"/>
      </dsp:txXfrm>
    </dsp:sp>
    <dsp:sp modelId="{216491C6-80C2-45E1-8ADA-2D8E8687E0C4}">
      <dsp:nvSpPr>
        <dsp:cNvPr id="0" name=""/>
        <dsp:cNvSpPr/>
      </dsp:nvSpPr>
      <dsp:spPr>
        <a:xfrm>
          <a:off x="3343450" y="49079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FREE SAMPLES</a:t>
          </a:r>
        </a:p>
      </dsp:txBody>
      <dsp:txXfrm>
        <a:off x="3347810" y="495155"/>
        <a:ext cx="289029" cy="140154"/>
      </dsp:txXfrm>
    </dsp:sp>
    <dsp:sp modelId="{AF126D10-A659-4867-9C37-C47F8395B446}">
      <dsp:nvSpPr>
        <dsp:cNvPr id="0" name=""/>
        <dsp:cNvSpPr/>
      </dsp:nvSpPr>
      <dsp:spPr>
        <a:xfrm>
          <a:off x="3641199" y="56259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562255"/>
        <a:ext cx="5954" cy="5954"/>
      </dsp:txXfrm>
    </dsp:sp>
    <dsp:sp modelId="{B028815A-4703-4D40-814A-F122B1DE6561}">
      <dsp:nvSpPr>
        <dsp:cNvPr id="0" name=""/>
        <dsp:cNvSpPr/>
      </dsp:nvSpPr>
      <dsp:spPr>
        <a:xfrm>
          <a:off x="3760299" y="49079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3764659" y="495155"/>
        <a:ext cx="289029" cy="140154"/>
      </dsp:txXfrm>
    </dsp:sp>
    <dsp:sp modelId="{CEF749C0-0F51-429D-A52E-730408F20C7C}">
      <dsp:nvSpPr>
        <dsp:cNvPr id="0" name=""/>
        <dsp:cNvSpPr/>
      </dsp:nvSpPr>
      <dsp:spPr>
        <a:xfrm rot="4205935">
          <a:off x="3108957" y="569306"/>
          <a:ext cx="349884" cy="5273"/>
        </a:xfrm>
        <a:custGeom>
          <a:avLst/>
          <a:gdLst/>
          <a:ahLst/>
          <a:cxnLst/>
          <a:rect l="0" t="0" r="0" b="0"/>
          <a:pathLst>
            <a:path>
              <a:moveTo>
                <a:pt x="0" y="2636"/>
              </a:moveTo>
              <a:lnTo>
                <a:pt x="349884"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5153" y="563196"/>
        <a:ext cx="17494" cy="17494"/>
      </dsp:txXfrm>
    </dsp:sp>
    <dsp:sp modelId="{D099F25F-2FFB-4E89-9F87-506BFDE197AF}">
      <dsp:nvSpPr>
        <dsp:cNvPr id="0" name=""/>
        <dsp:cNvSpPr/>
      </dsp:nvSpPr>
      <dsp:spPr>
        <a:xfrm>
          <a:off x="3343450" y="66200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METRO</a:t>
          </a:r>
        </a:p>
      </dsp:txBody>
      <dsp:txXfrm>
        <a:off x="3347810" y="666361"/>
        <a:ext cx="289029" cy="140154"/>
      </dsp:txXfrm>
    </dsp:sp>
    <dsp:sp modelId="{C12AC5FC-1081-4131-A187-602664840B0C}">
      <dsp:nvSpPr>
        <dsp:cNvPr id="0" name=""/>
        <dsp:cNvSpPr/>
      </dsp:nvSpPr>
      <dsp:spPr>
        <a:xfrm>
          <a:off x="3641199" y="73380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733461"/>
        <a:ext cx="5954" cy="5954"/>
      </dsp:txXfrm>
    </dsp:sp>
    <dsp:sp modelId="{7C2FB45E-2D69-457C-9355-4F4826703911}">
      <dsp:nvSpPr>
        <dsp:cNvPr id="0" name=""/>
        <dsp:cNvSpPr/>
      </dsp:nvSpPr>
      <dsp:spPr>
        <a:xfrm>
          <a:off x="3760299" y="66200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764659" y="666361"/>
        <a:ext cx="289029" cy="140154"/>
      </dsp:txXfrm>
    </dsp:sp>
    <dsp:sp modelId="{8B3E5942-5017-4D56-B190-D3544B4229B8}">
      <dsp:nvSpPr>
        <dsp:cNvPr id="0" name=""/>
        <dsp:cNvSpPr/>
      </dsp:nvSpPr>
      <dsp:spPr>
        <a:xfrm rot="16532763">
          <a:off x="2250883" y="1893150"/>
          <a:ext cx="1232333" cy="5273"/>
        </a:xfrm>
        <a:custGeom>
          <a:avLst/>
          <a:gdLst/>
          <a:ahLst/>
          <a:cxnLst/>
          <a:rect l="0" t="0" r="0" b="0"/>
          <a:pathLst>
            <a:path>
              <a:moveTo>
                <a:pt x="0" y="2636"/>
              </a:moveTo>
              <a:lnTo>
                <a:pt x="123233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36242" y="1864979"/>
        <a:ext cx="61616" cy="61616"/>
      </dsp:txXfrm>
    </dsp:sp>
    <dsp:sp modelId="{584736C1-9B2E-49CE-8006-9287DBD3F74A}">
      <dsp:nvSpPr>
        <dsp:cNvPr id="0" name=""/>
        <dsp:cNvSpPr/>
      </dsp:nvSpPr>
      <dsp:spPr>
        <a:xfrm>
          <a:off x="2926600" y="1166091"/>
          <a:ext cx="359312" cy="23282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endParaRPr lang="en-US" sz="500" kern="1200"/>
        </a:p>
        <a:p>
          <a:pPr lvl="0" algn="ctr" defTabSz="222250">
            <a:lnSpc>
              <a:spcPct val="90000"/>
            </a:lnSpc>
            <a:spcBef>
              <a:spcPct val="0"/>
            </a:spcBef>
            <a:spcAft>
              <a:spcPct val="35000"/>
            </a:spcAft>
          </a:pPr>
          <a:r>
            <a:rPr lang="en-US" sz="500" kern="1200"/>
            <a:t>CHINA</a:t>
          </a:r>
        </a:p>
      </dsp:txBody>
      <dsp:txXfrm>
        <a:off x="2933419" y="1172910"/>
        <a:ext cx="345674" cy="219190"/>
      </dsp:txXfrm>
    </dsp:sp>
    <dsp:sp modelId="{A624EBF6-4383-4DBC-BCEE-F6E462EF3753}">
      <dsp:nvSpPr>
        <dsp:cNvPr id="0" name=""/>
        <dsp:cNvSpPr/>
      </dsp:nvSpPr>
      <dsp:spPr>
        <a:xfrm rot="17257560">
          <a:off x="3148800" y="1092438"/>
          <a:ext cx="393325" cy="5273"/>
        </a:xfrm>
        <a:custGeom>
          <a:avLst/>
          <a:gdLst/>
          <a:ahLst/>
          <a:cxnLst/>
          <a:rect l="0" t="0" r="0" b="0"/>
          <a:pathLst>
            <a:path>
              <a:moveTo>
                <a:pt x="0" y="2636"/>
              </a:moveTo>
              <a:lnTo>
                <a:pt x="39332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35629" y="1085242"/>
        <a:ext cx="19666" cy="19666"/>
      </dsp:txXfrm>
    </dsp:sp>
    <dsp:sp modelId="{4E7698BB-9BE8-469B-9194-1AC161678B82}">
      <dsp:nvSpPr>
        <dsp:cNvPr id="0" name=""/>
        <dsp:cNvSpPr/>
      </dsp:nvSpPr>
      <dsp:spPr>
        <a:xfrm>
          <a:off x="3405012" y="8332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METRO</a:t>
          </a:r>
        </a:p>
      </dsp:txBody>
      <dsp:txXfrm>
        <a:off x="3409372" y="837567"/>
        <a:ext cx="289029" cy="140154"/>
      </dsp:txXfrm>
    </dsp:sp>
    <dsp:sp modelId="{2ACF91A4-3AE5-48AE-8865-E390732F4F80}">
      <dsp:nvSpPr>
        <dsp:cNvPr id="0" name=""/>
        <dsp:cNvSpPr/>
      </dsp:nvSpPr>
      <dsp:spPr>
        <a:xfrm>
          <a:off x="3702762" y="9050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59335" y="904667"/>
        <a:ext cx="5954" cy="5954"/>
      </dsp:txXfrm>
    </dsp:sp>
    <dsp:sp modelId="{7EB0DFDC-9D7B-490D-9ABF-48F7F73FDCE4}">
      <dsp:nvSpPr>
        <dsp:cNvPr id="0" name=""/>
        <dsp:cNvSpPr/>
      </dsp:nvSpPr>
      <dsp:spPr>
        <a:xfrm>
          <a:off x="3821862" y="8332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826222" y="837567"/>
        <a:ext cx="289029" cy="140154"/>
      </dsp:txXfrm>
    </dsp:sp>
    <dsp:sp modelId="{ED6F5A21-8BC8-4055-A641-593161C554C0}">
      <dsp:nvSpPr>
        <dsp:cNvPr id="0" name=""/>
        <dsp:cNvSpPr/>
      </dsp:nvSpPr>
      <dsp:spPr>
        <a:xfrm rot="18405061">
          <a:off x="3245937" y="1200124"/>
          <a:ext cx="199050" cy="5273"/>
        </a:xfrm>
        <a:custGeom>
          <a:avLst/>
          <a:gdLst/>
          <a:ahLst/>
          <a:cxnLst/>
          <a:rect l="0" t="0" r="0" b="0"/>
          <a:pathLst>
            <a:path>
              <a:moveTo>
                <a:pt x="0" y="2636"/>
              </a:moveTo>
              <a:lnTo>
                <a:pt x="199050"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0486" y="1197785"/>
        <a:ext cx="9952" cy="9952"/>
      </dsp:txXfrm>
    </dsp:sp>
    <dsp:sp modelId="{0718EE07-B711-47E8-9808-D15B1971B990}">
      <dsp:nvSpPr>
        <dsp:cNvPr id="0" name=""/>
        <dsp:cNvSpPr/>
      </dsp:nvSpPr>
      <dsp:spPr>
        <a:xfrm>
          <a:off x="3405012" y="1004413"/>
          <a:ext cx="509765" cy="23720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HOARDING </a:t>
          </a:r>
        </a:p>
      </dsp:txBody>
      <dsp:txXfrm>
        <a:off x="3411960" y="1011361"/>
        <a:ext cx="495869" cy="223310"/>
      </dsp:txXfrm>
    </dsp:sp>
    <dsp:sp modelId="{7353238B-B3E5-4197-96E4-6B4938594229}">
      <dsp:nvSpPr>
        <dsp:cNvPr id="0" name=""/>
        <dsp:cNvSpPr/>
      </dsp:nvSpPr>
      <dsp:spPr>
        <a:xfrm>
          <a:off x="3914778" y="1120380"/>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71350" y="1120039"/>
        <a:ext cx="5954" cy="5954"/>
      </dsp:txXfrm>
    </dsp:sp>
    <dsp:sp modelId="{79C9AEEB-9450-437E-9D7F-8A68F2F2FDB4}">
      <dsp:nvSpPr>
        <dsp:cNvPr id="0" name=""/>
        <dsp:cNvSpPr/>
      </dsp:nvSpPr>
      <dsp:spPr>
        <a:xfrm>
          <a:off x="4033878" y="1048579"/>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$2000</a:t>
          </a:r>
        </a:p>
      </dsp:txBody>
      <dsp:txXfrm>
        <a:off x="4038238" y="1052939"/>
        <a:ext cx="289029" cy="140154"/>
      </dsp:txXfrm>
    </dsp:sp>
    <dsp:sp modelId="{5DC40FD0-7BD4-489A-B087-EF9A0B0A78AE}">
      <dsp:nvSpPr>
        <dsp:cNvPr id="0" name=""/>
        <dsp:cNvSpPr/>
      </dsp:nvSpPr>
      <dsp:spPr>
        <a:xfrm rot="2333912">
          <a:off x="3268946" y="1327916"/>
          <a:ext cx="153033" cy="5273"/>
        </a:xfrm>
        <a:custGeom>
          <a:avLst/>
          <a:gdLst/>
          <a:ahLst/>
          <a:cxnLst/>
          <a:rect l="0" t="0" r="0" b="0"/>
          <a:pathLst>
            <a:path>
              <a:moveTo>
                <a:pt x="0" y="2636"/>
              </a:moveTo>
              <a:lnTo>
                <a:pt x="15303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1637" y="1326727"/>
        <a:ext cx="7651" cy="7651"/>
      </dsp:txXfrm>
    </dsp:sp>
    <dsp:sp modelId="{4801DC79-99B0-4EB1-A9CB-53118029CF2E}">
      <dsp:nvSpPr>
        <dsp:cNvPr id="0" name=""/>
        <dsp:cNvSpPr/>
      </dsp:nvSpPr>
      <dsp:spPr>
        <a:xfrm>
          <a:off x="3405012" y="1263951"/>
          <a:ext cx="543539" cy="22930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MARKETING </a:t>
          </a:r>
        </a:p>
      </dsp:txBody>
      <dsp:txXfrm>
        <a:off x="3411728" y="1270667"/>
        <a:ext cx="530107" cy="215868"/>
      </dsp:txXfrm>
    </dsp:sp>
    <dsp:sp modelId="{670F777D-7A9B-42C2-B1F0-E8B1C5906788}">
      <dsp:nvSpPr>
        <dsp:cNvPr id="0" name=""/>
        <dsp:cNvSpPr/>
      </dsp:nvSpPr>
      <dsp:spPr>
        <a:xfrm>
          <a:off x="3948552" y="137596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4005124" y="1375624"/>
        <a:ext cx="5954" cy="5954"/>
      </dsp:txXfrm>
    </dsp:sp>
    <dsp:sp modelId="{9C9EE62D-7949-4C66-97D7-5D700CC20250}">
      <dsp:nvSpPr>
        <dsp:cNvPr id="0" name=""/>
        <dsp:cNvSpPr/>
      </dsp:nvSpPr>
      <dsp:spPr>
        <a:xfrm>
          <a:off x="4067651" y="130416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4072011" y="1308524"/>
        <a:ext cx="289029" cy="140154"/>
      </dsp:txXfrm>
    </dsp:sp>
    <dsp:sp modelId="{4C7A62B3-82DA-4CBA-A30D-7858E5D57241}">
      <dsp:nvSpPr>
        <dsp:cNvPr id="0" name=""/>
        <dsp:cNvSpPr/>
      </dsp:nvSpPr>
      <dsp:spPr>
        <a:xfrm rot="4245433">
          <a:off x="3164774" y="1450462"/>
          <a:ext cx="361377" cy="5273"/>
        </a:xfrm>
        <a:custGeom>
          <a:avLst/>
          <a:gdLst/>
          <a:ahLst/>
          <a:cxnLst/>
          <a:rect l="0" t="0" r="0" b="0"/>
          <a:pathLst>
            <a:path>
              <a:moveTo>
                <a:pt x="0" y="2636"/>
              </a:moveTo>
              <a:lnTo>
                <a:pt x="361377"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36428" y="1444064"/>
        <a:ext cx="18068" cy="18068"/>
      </dsp:txXfrm>
    </dsp:sp>
    <dsp:sp modelId="{5CF63278-1A67-4B11-9CDE-78DD121A8116}">
      <dsp:nvSpPr>
        <dsp:cNvPr id="0" name=""/>
        <dsp:cNvSpPr/>
      </dsp:nvSpPr>
      <dsp:spPr>
        <a:xfrm>
          <a:off x="3405012" y="1515583"/>
          <a:ext cx="425049" cy="21621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TELEVISION</a:t>
          </a:r>
        </a:p>
      </dsp:txBody>
      <dsp:txXfrm>
        <a:off x="3411345" y="1521916"/>
        <a:ext cx="412383" cy="203553"/>
      </dsp:txXfrm>
    </dsp:sp>
    <dsp:sp modelId="{DE4E467B-42E9-48F2-B10B-FD08E769BBE1}">
      <dsp:nvSpPr>
        <dsp:cNvPr id="0" name=""/>
        <dsp:cNvSpPr/>
      </dsp:nvSpPr>
      <dsp:spPr>
        <a:xfrm>
          <a:off x="3830062" y="162105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86634" y="1620715"/>
        <a:ext cx="5954" cy="5954"/>
      </dsp:txXfrm>
    </dsp:sp>
    <dsp:sp modelId="{8732F641-EDCA-48E8-A434-A71568427C8F}">
      <dsp:nvSpPr>
        <dsp:cNvPr id="0" name=""/>
        <dsp:cNvSpPr/>
      </dsp:nvSpPr>
      <dsp:spPr>
        <a:xfrm>
          <a:off x="3949162" y="15492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$4500</a:t>
          </a:r>
        </a:p>
      </dsp:txBody>
      <dsp:txXfrm>
        <a:off x="3953522" y="1553615"/>
        <a:ext cx="289029" cy="140154"/>
      </dsp:txXfrm>
    </dsp:sp>
    <dsp:sp modelId="{1066121A-4EFC-4B95-8679-3CD828D52BDC}">
      <dsp:nvSpPr>
        <dsp:cNvPr id="0" name=""/>
        <dsp:cNvSpPr/>
      </dsp:nvSpPr>
      <dsp:spPr>
        <a:xfrm rot="17330014">
          <a:off x="2682582" y="2331841"/>
          <a:ext cx="368935" cy="5273"/>
        </a:xfrm>
        <a:custGeom>
          <a:avLst/>
          <a:gdLst/>
          <a:ahLst/>
          <a:cxnLst/>
          <a:rect l="0" t="0" r="0" b="0"/>
          <a:pathLst>
            <a:path>
              <a:moveTo>
                <a:pt x="0" y="2636"/>
              </a:moveTo>
              <a:lnTo>
                <a:pt x="368935"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57827" y="2325254"/>
        <a:ext cx="18446" cy="18446"/>
      </dsp:txXfrm>
    </dsp:sp>
    <dsp:sp modelId="{403CAC28-D67B-4EEC-96D8-5B5DAA2148AC}">
      <dsp:nvSpPr>
        <dsp:cNvPr id="0" name=""/>
        <dsp:cNvSpPr/>
      </dsp:nvSpPr>
      <dsp:spPr>
        <a:xfrm>
          <a:off x="2926600" y="2037385"/>
          <a:ext cx="367976" cy="2450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AUSTRALIA</a:t>
          </a:r>
        </a:p>
      </dsp:txBody>
      <dsp:txXfrm>
        <a:off x="2933776" y="2044561"/>
        <a:ext cx="353624" cy="230649"/>
      </dsp:txXfrm>
    </dsp:sp>
    <dsp:sp modelId="{13CF3A18-A214-4883-9D00-54DE0C0572BF}">
      <dsp:nvSpPr>
        <dsp:cNvPr id="0" name=""/>
        <dsp:cNvSpPr/>
      </dsp:nvSpPr>
      <dsp:spPr>
        <a:xfrm rot="17399629">
          <a:off x="3179963" y="1993582"/>
          <a:ext cx="348328" cy="5273"/>
        </a:xfrm>
        <a:custGeom>
          <a:avLst/>
          <a:gdLst/>
          <a:ahLst/>
          <a:cxnLst/>
          <a:rect l="0" t="0" r="0" b="0"/>
          <a:pathLst>
            <a:path>
              <a:moveTo>
                <a:pt x="0" y="2636"/>
              </a:moveTo>
              <a:lnTo>
                <a:pt x="34832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5419" y="1987511"/>
        <a:ext cx="17416" cy="17416"/>
      </dsp:txXfrm>
    </dsp:sp>
    <dsp:sp modelId="{56725233-07D7-4D4D-B74E-F1E9FB08FB99}">
      <dsp:nvSpPr>
        <dsp:cNvPr id="0" name=""/>
        <dsp:cNvSpPr/>
      </dsp:nvSpPr>
      <dsp:spPr>
        <a:xfrm>
          <a:off x="3413677" y="1754134"/>
          <a:ext cx="422661" cy="15683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t>
          </a:r>
        </a:p>
      </dsp:txBody>
      <dsp:txXfrm>
        <a:off x="3418271" y="1758728"/>
        <a:ext cx="413473" cy="147648"/>
      </dsp:txXfrm>
    </dsp:sp>
    <dsp:sp modelId="{327F5979-AE43-44D4-9EC4-3D37FB268281}">
      <dsp:nvSpPr>
        <dsp:cNvPr id="0" name=""/>
        <dsp:cNvSpPr/>
      </dsp:nvSpPr>
      <dsp:spPr>
        <a:xfrm>
          <a:off x="3836339" y="1829915"/>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92911" y="1829575"/>
        <a:ext cx="5954" cy="5954"/>
      </dsp:txXfrm>
    </dsp:sp>
    <dsp:sp modelId="{3AFC4545-CF91-4C12-8565-F7FEB131F50E}">
      <dsp:nvSpPr>
        <dsp:cNvPr id="0" name=""/>
        <dsp:cNvSpPr/>
      </dsp:nvSpPr>
      <dsp:spPr>
        <a:xfrm>
          <a:off x="3955438" y="175811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$1000</a:t>
          </a:r>
        </a:p>
      </dsp:txBody>
      <dsp:txXfrm>
        <a:off x="3959798" y="1762475"/>
        <a:ext cx="289029" cy="140154"/>
      </dsp:txXfrm>
    </dsp:sp>
    <dsp:sp modelId="{E3283FDF-B766-42AB-978B-28A85FF907A9}">
      <dsp:nvSpPr>
        <dsp:cNvPr id="0" name=""/>
        <dsp:cNvSpPr/>
      </dsp:nvSpPr>
      <dsp:spPr>
        <a:xfrm rot="18624012">
          <a:off x="3262246" y="2087279"/>
          <a:ext cx="183761" cy="5273"/>
        </a:xfrm>
        <a:custGeom>
          <a:avLst/>
          <a:gdLst/>
          <a:ahLst/>
          <a:cxnLst/>
          <a:rect l="0" t="0" r="0" b="0"/>
          <a:pathLst>
            <a:path>
              <a:moveTo>
                <a:pt x="0" y="2636"/>
              </a:moveTo>
              <a:lnTo>
                <a:pt x="183761"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9533" y="2085322"/>
        <a:ext cx="9188" cy="9188"/>
      </dsp:txXfrm>
    </dsp:sp>
    <dsp:sp modelId="{1A2F9F1B-E2E1-4795-B0AA-003D559EBBD8}">
      <dsp:nvSpPr>
        <dsp:cNvPr id="0" name=""/>
        <dsp:cNvSpPr/>
      </dsp:nvSpPr>
      <dsp:spPr>
        <a:xfrm>
          <a:off x="3413677" y="1933302"/>
          <a:ext cx="454759" cy="17328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HOARDINGS AT BEACH</a:t>
          </a:r>
        </a:p>
      </dsp:txBody>
      <dsp:txXfrm>
        <a:off x="3418752" y="1938377"/>
        <a:ext cx="444609" cy="163137"/>
      </dsp:txXfrm>
    </dsp:sp>
    <dsp:sp modelId="{CEE9BEFA-69DE-47B4-8642-E21B46133198}">
      <dsp:nvSpPr>
        <dsp:cNvPr id="0" name=""/>
        <dsp:cNvSpPr/>
      </dsp:nvSpPr>
      <dsp:spPr>
        <a:xfrm>
          <a:off x="3868436" y="20173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25008" y="2016968"/>
        <a:ext cx="5954" cy="5954"/>
      </dsp:txXfrm>
    </dsp:sp>
    <dsp:sp modelId="{7EA574BD-A672-4B8E-9421-5C9DED8C6061}">
      <dsp:nvSpPr>
        <dsp:cNvPr id="0" name=""/>
        <dsp:cNvSpPr/>
      </dsp:nvSpPr>
      <dsp:spPr>
        <a:xfrm>
          <a:off x="3987536" y="1945508"/>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991896" y="1949868"/>
        <a:ext cx="289029" cy="140154"/>
      </dsp:txXfrm>
    </dsp:sp>
    <dsp:sp modelId="{BE401EF6-634B-45EC-BCCD-AA638855FDAC}">
      <dsp:nvSpPr>
        <dsp:cNvPr id="0" name=""/>
        <dsp:cNvSpPr/>
      </dsp:nvSpPr>
      <dsp:spPr>
        <a:xfrm rot="1203125">
          <a:off x="3290734" y="2178985"/>
          <a:ext cx="126785" cy="5273"/>
        </a:xfrm>
        <a:custGeom>
          <a:avLst/>
          <a:gdLst/>
          <a:ahLst/>
          <a:cxnLst/>
          <a:rect l="0" t="0" r="0" b="0"/>
          <a:pathLst>
            <a:path>
              <a:moveTo>
                <a:pt x="0" y="2636"/>
              </a:moveTo>
              <a:lnTo>
                <a:pt x="12678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0957" y="2178452"/>
        <a:ext cx="6339" cy="6339"/>
      </dsp:txXfrm>
    </dsp:sp>
    <dsp:sp modelId="{E1479161-F0DE-49C7-8AF4-B978792F15FB}">
      <dsp:nvSpPr>
        <dsp:cNvPr id="0" name=""/>
        <dsp:cNvSpPr/>
      </dsp:nvSpPr>
      <dsp:spPr>
        <a:xfrm>
          <a:off x="3413677" y="212892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TRANSIT</a:t>
          </a:r>
        </a:p>
      </dsp:txBody>
      <dsp:txXfrm>
        <a:off x="3418037" y="2133280"/>
        <a:ext cx="289029" cy="140154"/>
      </dsp:txXfrm>
    </dsp:sp>
    <dsp:sp modelId="{0CE5C387-E349-4652-8742-70B90951167D}">
      <dsp:nvSpPr>
        <dsp:cNvPr id="0" name=""/>
        <dsp:cNvSpPr/>
      </dsp:nvSpPr>
      <dsp:spPr>
        <a:xfrm>
          <a:off x="3711427" y="220072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67999" y="2200380"/>
        <a:ext cx="5954" cy="5954"/>
      </dsp:txXfrm>
    </dsp:sp>
    <dsp:sp modelId="{243BB5A6-FC28-4DF5-A076-36AD790E70B5}">
      <dsp:nvSpPr>
        <dsp:cNvPr id="0" name=""/>
        <dsp:cNvSpPr/>
      </dsp:nvSpPr>
      <dsp:spPr>
        <a:xfrm>
          <a:off x="3830527" y="212892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$2000</a:t>
          </a:r>
        </a:p>
      </dsp:txBody>
      <dsp:txXfrm>
        <a:off x="3834887" y="2133280"/>
        <a:ext cx="289029" cy="140154"/>
      </dsp:txXfrm>
    </dsp:sp>
    <dsp:sp modelId="{6F4AFCE9-C19B-4044-82E3-A74A202ADFFC}">
      <dsp:nvSpPr>
        <dsp:cNvPr id="0" name=""/>
        <dsp:cNvSpPr/>
      </dsp:nvSpPr>
      <dsp:spPr>
        <a:xfrm rot="3985790">
          <a:off x="3205204" y="2293748"/>
          <a:ext cx="297845" cy="5273"/>
        </a:xfrm>
        <a:custGeom>
          <a:avLst/>
          <a:gdLst/>
          <a:ahLst/>
          <a:cxnLst/>
          <a:rect l="0" t="0" r="0" b="0"/>
          <a:pathLst>
            <a:path>
              <a:moveTo>
                <a:pt x="0" y="2636"/>
              </a:moveTo>
              <a:lnTo>
                <a:pt x="297845"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46681" y="2288938"/>
        <a:ext cx="14892" cy="14892"/>
      </dsp:txXfrm>
    </dsp:sp>
    <dsp:sp modelId="{214816CA-21EB-4366-9D79-8719DD6436FB}">
      <dsp:nvSpPr>
        <dsp:cNvPr id="0" name=""/>
        <dsp:cNvSpPr/>
      </dsp:nvSpPr>
      <dsp:spPr>
        <a:xfrm>
          <a:off x="3413677" y="2300126"/>
          <a:ext cx="620242" cy="26551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YOUTUBE ADVERTISMENT</a:t>
          </a:r>
        </a:p>
      </dsp:txBody>
      <dsp:txXfrm>
        <a:off x="3421454" y="2307903"/>
        <a:ext cx="604688" cy="249958"/>
      </dsp:txXfrm>
    </dsp:sp>
    <dsp:sp modelId="{F6C47AD7-129F-41B5-8226-CA565A01ECAA}">
      <dsp:nvSpPr>
        <dsp:cNvPr id="0" name=""/>
        <dsp:cNvSpPr/>
      </dsp:nvSpPr>
      <dsp:spPr>
        <a:xfrm>
          <a:off x="4033919" y="243024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4090492" y="2429905"/>
        <a:ext cx="5954" cy="5954"/>
      </dsp:txXfrm>
    </dsp:sp>
    <dsp:sp modelId="{91D6C595-268C-490C-8F4A-B0998481B428}">
      <dsp:nvSpPr>
        <dsp:cNvPr id="0" name=""/>
        <dsp:cNvSpPr/>
      </dsp:nvSpPr>
      <dsp:spPr>
        <a:xfrm>
          <a:off x="4153019" y="235844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$4500</a:t>
          </a:r>
        </a:p>
      </dsp:txBody>
      <dsp:txXfrm>
        <a:off x="4157379" y="2362805"/>
        <a:ext cx="289029" cy="140154"/>
      </dsp:txXfrm>
    </dsp:sp>
    <dsp:sp modelId="{6F8DD44B-5707-45C9-981C-A9E2E2533FD0}">
      <dsp:nvSpPr>
        <dsp:cNvPr id="0" name=""/>
        <dsp:cNvSpPr/>
      </dsp:nvSpPr>
      <dsp:spPr>
        <a:xfrm rot="4563291">
          <a:off x="2619948" y="2746252"/>
          <a:ext cx="494204" cy="5273"/>
        </a:xfrm>
        <a:custGeom>
          <a:avLst/>
          <a:gdLst/>
          <a:ahLst/>
          <a:cxnLst/>
          <a:rect l="0" t="0" r="0" b="0"/>
          <a:pathLst>
            <a:path>
              <a:moveTo>
                <a:pt x="0" y="2636"/>
              </a:moveTo>
              <a:lnTo>
                <a:pt x="494204"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54695" y="2736534"/>
        <a:ext cx="24710" cy="24710"/>
      </dsp:txXfrm>
    </dsp:sp>
    <dsp:sp modelId="{319E264B-20A6-4DE8-8169-9A87B387F474}">
      <dsp:nvSpPr>
        <dsp:cNvPr id="0" name=""/>
        <dsp:cNvSpPr/>
      </dsp:nvSpPr>
      <dsp:spPr>
        <a:xfrm>
          <a:off x="2926600" y="291427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CANADA</a:t>
          </a:r>
        </a:p>
      </dsp:txBody>
      <dsp:txXfrm>
        <a:off x="2930960" y="2918631"/>
        <a:ext cx="289029" cy="140154"/>
      </dsp:txXfrm>
    </dsp:sp>
    <dsp:sp modelId="{2870B680-B68C-415B-92A1-B83E9D94F670}">
      <dsp:nvSpPr>
        <dsp:cNvPr id="0" name=""/>
        <dsp:cNvSpPr/>
      </dsp:nvSpPr>
      <dsp:spPr>
        <a:xfrm rot="17542196">
          <a:off x="3127430" y="2841377"/>
          <a:ext cx="312938" cy="5273"/>
        </a:xfrm>
        <a:custGeom>
          <a:avLst/>
          <a:gdLst/>
          <a:ahLst/>
          <a:cxnLst/>
          <a:rect l="0" t="0" r="0" b="0"/>
          <a:pathLst>
            <a:path>
              <a:moveTo>
                <a:pt x="0" y="2636"/>
              </a:moveTo>
              <a:lnTo>
                <a:pt x="31293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6076" y="2836190"/>
        <a:ext cx="15646" cy="15646"/>
      </dsp:txXfrm>
    </dsp:sp>
    <dsp:sp modelId="{81A9187E-B702-4C3F-9E1F-0B090C90368A}">
      <dsp:nvSpPr>
        <dsp:cNvPr id="0" name=""/>
        <dsp:cNvSpPr/>
      </dsp:nvSpPr>
      <dsp:spPr>
        <a:xfrm>
          <a:off x="3343450" y="2587970"/>
          <a:ext cx="520689" cy="22269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AT FOOD PALAZAS</a:t>
          </a:r>
        </a:p>
      </dsp:txBody>
      <dsp:txXfrm>
        <a:off x="3349973" y="2594493"/>
        <a:ext cx="507643" cy="209652"/>
      </dsp:txXfrm>
    </dsp:sp>
    <dsp:sp modelId="{CD1E529E-ACDB-4ADC-8C0F-22E2D214D264}">
      <dsp:nvSpPr>
        <dsp:cNvPr id="0" name=""/>
        <dsp:cNvSpPr/>
      </dsp:nvSpPr>
      <dsp:spPr>
        <a:xfrm>
          <a:off x="3864139" y="2696683"/>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20712" y="2696342"/>
        <a:ext cx="5954" cy="5954"/>
      </dsp:txXfrm>
    </dsp:sp>
    <dsp:sp modelId="{DE4A5C95-804D-4456-B815-4081C3788AAC}">
      <dsp:nvSpPr>
        <dsp:cNvPr id="0" name=""/>
        <dsp:cNvSpPr/>
      </dsp:nvSpPr>
      <dsp:spPr>
        <a:xfrm>
          <a:off x="3983239" y="262488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987599" y="2629242"/>
        <a:ext cx="289029" cy="140154"/>
      </dsp:txXfrm>
    </dsp:sp>
    <dsp:sp modelId="{3790D982-FF0E-4A10-BEE4-61E25F2D8350}">
      <dsp:nvSpPr>
        <dsp:cNvPr id="0" name=""/>
        <dsp:cNvSpPr/>
      </dsp:nvSpPr>
      <dsp:spPr>
        <a:xfrm rot="20265842">
          <a:off x="3219565" y="2961726"/>
          <a:ext cx="128668" cy="5273"/>
        </a:xfrm>
        <a:custGeom>
          <a:avLst/>
          <a:gdLst/>
          <a:ahLst/>
          <a:cxnLst/>
          <a:rect l="0" t="0" r="0" b="0"/>
          <a:pathLst>
            <a:path>
              <a:moveTo>
                <a:pt x="0" y="2636"/>
              </a:moveTo>
              <a:lnTo>
                <a:pt x="12866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80683" y="2961146"/>
        <a:ext cx="6433" cy="6433"/>
      </dsp:txXfrm>
    </dsp:sp>
    <dsp:sp modelId="{D7AC2498-C079-4AD5-9833-691CC30BF993}">
      <dsp:nvSpPr>
        <dsp:cNvPr id="0" name=""/>
        <dsp:cNvSpPr/>
      </dsp:nvSpPr>
      <dsp:spPr>
        <a:xfrm>
          <a:off x="3343450" y="2833000"/>
          <a:ext cx="454589" cy="21403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MARKETING </a:t>
          </a:r>
        </a:p>
      </dsp:txBody>
      <dsp:txXfrm>
        <a:off x="3349719" y="2839269"/>
        <a:ext cx="442051" cy="201496"/>
      </dsp:txXfrm>
    </dsp:sp>
    <dsp:sp modelId="{7D6B216D-1B3B-49D6-90F5-16AEF7AEBC44}">
      <dsp:nvSpPr>
        <dsp:cNvPr id="0" name=""/>
        <dsp:cNvSpPr/>
      </dsp:nvSpPr>
      <dsp:spPr>
        <a:xfrm>
          <a:off x="3798039" y="293738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54612" y="2937040"/>
        <a:ext cx="5954" cy="5954"/>
      </dsp:txXfrm>
    </dsp:sp>
    <dsp:sp modelId="{462A608A-8C8B-408A-9EE1-D3D160730DC3}">
      <dsp:nvSpPr>
        <dsp:cNvPr id="0" name=""/>
        <dsp:cNvSpPr/>
      </dsp:nvSpPr>
      <dsp:spPr>
        <a:xfrm>
          <a:off x="3917139" y="2865580"/>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$3500</a:t>
          </a:r>
        </a:p>
      </dsp:txBody>
      <dsp:txXfrm>
        <a:off x="3921499" y="2869940"/>
        <a:ext cx="289029" cy="140154"/>
      </dsp:txXfrm>
    </dsp:sp>
    <dsp:sp modelId="{DF6F1330-DBC4-4E28-A46B-85B4E00077F4}">
      <dsp:nvSpPr>
        <dsp:cNvPr id="0" name=""/>
        <dsp:cNvSpPr/>
      </dsp:nvSpPr>
      <dsp:spPr>
        <a:xfrm rot="3148725">
          <a:off x="3186125" y="3063619"/>
          <a:ext cx="195548" cy="5273"/>
        </a:xfrm>
        <a:custGeom>
          <a:avLst/>
          <a:gdLst/>
          <a:ahLst/>
          <a:cxnLst/>
          <a:rect l="0" t="0" r="0" b="0"/>
          <a:pathLst>
            <a:path>
              <a:moveTo>
                <a:pt x="0" y="2636"/>
              </a:moveTo>
              <a:lnTo>
                <a:pt x="19554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9011" y="3061367"/>
        <a:ext cx="9777" cy="9777"/>
      </dsp:txXfrm>
    </dsp:sp>
    <dsp:sp modelId="{CEC88AD5-A581-4091-BE31-9F840E64C178}">
      <dsp:nvSpPr>
        <dsp:cNvPr id="0" name=""/>
        <dsp:cNvSpPr/>
      </dsp:nvSpPr>
      <dsp:spPr>
        <a:xfrm>
          <a:off x="3343450" y="3069366"/>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347810" y="3073726"/>
        <a:ext cx="289029" cy="140154"/>
      </dsp:txXfrm>
    </dsp:sp>
    <dsp:sp modelId="{850FBA73-293C-422E-839A-5AFE86A2B8F4}">
      <dsp:nvSpPr>
        <dsp:cNvPr id="0" name=""/>
        <dsp:cNvSpPr/>
      </dsp:nvSpPr>
      <dsp:spPr>
        <a:xfrm>
          <a:off x="3641199" y="314116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140826"/>
        <a:ext cx="5954" cy="5954"/>
      </dsp:txXfrm>
    </dsp:sp>
    <dsp:sp modelId="{1FAD3CC9-F385-42E3-9641-B1719C6FDE30}">
      <dsp:nvSpPr>
        <dsp:cNvPr id="0" name=""/>
        <dsp:cNvSpPr/>
      </dsp:nvSpPr>
      <dsp:spPr>
        <a:xfrm>
          <a:off x="3760299" y="3069366"/>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764659" y="3073726"/>
        <a:ext cx="289029" cy="140154"/>
      </dsp:txXfrm>
    </dsp:sp>
    <dsp:sp modelId="{B816A629-1E38-4AA4-BD94-21C108B2302A}">
      <dsp:nvSpPr>
        <dsp:cNvPr id="0" name=""/>
        <dsp:cNvSpPr/>
      </dsp:nvSpPr>
      <dsp:spPr>
        <a:xfrm rot="4196875">
          <a:off x="3110221" y="3149222"/>
          <a:ext cx="347357" cy="5273"/>
        </a:xfrm>
        <a:custGeom>
          <a:avLst/>
          <a:gdLst/>
          <a:ahLst/>
          <a:cxnLst/>
          <a:rect l="0" t="0" r="0" b="0"/>
          <a:pathLst>
            <a:path>
              <a:moveTo>
                <a:pt x="0" y="2636"/>
              </a:moveTo>
              <a:lnTo>
                <a:pt x="347357"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5216" y="3143175"/>
        <a:ext cx="17367" cy="17367"/>
      </dsp:txXfrm>
    </dsp:sp>
    <dsp:sp modelId="{844C5E24-B580-48EB-97D2-30E4B0909039}">
      <dsp:nvSpPr>
        <dsp:cNvPr id="0" name=""/>
        <dsp:cNvSpPr/>
      </dsp:nvSpPr>
      <dsp:spPr>
        <a:xfrm>
          <a:off x="3343450" y="324057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BUSES</a:t>
          </a:r>
        </a:p>
      </dsp:txBody>
      <dsp:txXfrm>
        <a:off x="3347810" y="3244932"/>
        <a:ext cx="289029" cy="140154"/>
      </dsp:txXfrm>
    </dsp:sp>
    <dsp:sp modelId="{0EA75951-B846-4361-8654-0387971DC1EF}">
      <dsp:nvSpPr>
        <dsp:cNvPr id="0" name=""/>
        <dsp:cNvSpPr/>
      </dsp:nvSpPr>
      <dsp:spPr>
        <a:xfrm>
          <a:off x="3641199" y="331237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3312032"/>
        <a:ext cx="5954" cy="5954"/>
      </dsp:txXfrm>
    </dsp:sp>
    <dsp:sp modelId="{EA5AE963-F335-4DB1-9E4F-867115AE2700}">
      <dsp:nvSpPr>
        <dsp:cNvPr id="0" name=""/>
        <dsp:cNvSpPr/>
      </dsp:nvSpPr>
      <dsp:spPr>
        <a:xfrm>
          <a:off x="3760299" y="324057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3764659" y="3244932"/>
        <a:ext cx="289029" cy="140154"/>
      </dsp:txXfrm>
    </dsp:sp>
    <dsp:sp modelId="{EDE0FCE0-FC50-46B7-8AF2-C98EC67C772E}">
      <dsp:nvSpPr>
        <dsp:cNvPr id="0" name=""/>
        <dsp:cNvSpPr/>
      </dsp:nvSpPr>
      <dsp:spPr>
        <a:xfrm rot="5075430">
          <a:off x="2235377" y="3135293"/>
          <a:ext cx="1263346" cy="5273"/>
        </a:xfrm>
        <a:custGeom>
          <a:avLst/>
          <a:gdLst/>
          <a:ahLst/>
          <a:cxnLst/>
          <a:rect l="0" t="0" r="0" b="0"/>
          <a:pathLst>
            <a:path>
              <a:moveTo>
                <a:pt x="0" y="2636"/>
              </a:moveTo>
              <a:lnTo>
                <a:pt x="1263346"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35466" y="3106346"/>
        <a:ext cx="63167" cy="63167"/>
      </dsp:txXfrm>
    </dsp:sp>
    <dsp:sp modelId="{845F7DFD-411F-499D-9EEC-3D1C9FB35DF8}">
      <dsp:nvSpPr>
        <dsp:cNvPr id="0" name=""/>
        <dsp:cNvSpPr/>
      </dsp:nvSpPr>
      <dsp:spPr>
        <a:xfrm>
          <a:off x="2926600" y="3656317"/>
          <a:ext cx="379672" cy="22094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ENGLAND</a:t>
          </a:r>
        </a:p>
      </dsp:txBody>
      <dsp:txXfrm>
        <a:off x="2933071" y="3662788"/>
        <a:ext cx="366730" cy="208003"/>
      </dsp:txXfrm>
    </dsp:sp>
    <dsp:sp modelId="{3BFED2FA-C356-4279-96FB-163D14C67C96}">
      <dsp:nvSpPr>
        <dsp:cNvPr id="0" name=""/>
        <dsp:cNvSpPr/>
      </dsp:nvSpPr>
      <dsp:spPr>
        <a:xfrm rot="17608355">
          <a:off x="3216316" y="3627018"/>
          <a:ext cx="299013" cy="5273"/>
        </a:xfrm>
        <a:custGeom>
          <a:avLst/>
          <a:gdLst/>
          <a:ahLst/>
          <a:cxnLst/>
          <a:rect l="0" t="0" r="0" b="0"/>
          <a:pathLst>
            <a:path>
              <a:moveTo>
                <a:pt x="0" y="2636"/>
              </a:moveTo>
              <a:lnTo>
                <a:pt x="299013"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8347" y="3622179"/>
        <a:ext cx="14950" cy="14950"/>
      </dsp:txXfrm>
    </dsp:sp>
    <dsp:sp modelId="{075800D5-A432-4165-BA2E-55DEAD62E36C}">
      <dsp:nvSpPr>
        <dsp:cNvPr id="0" name=""/>
        <dsp:cNvSpPr/>
      </dsp:nvSpPr>
      <dsp:spPr>
        <a:xfrm>
          <a:off x="3425372" y="3411778"/>
          <a:ext cx="376182" cy="16148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TELEVISION</a:t>
          </a:r>
        </a:p>
      </dsp:txBody>
      <dsp:txXfrm>
        <a:off x="3430102" y="3416508"/>
        <a:ext cx="366722" cy="152023"/>
      </dsp:txXfrm>
    </dsp:sp>
    <dsp:sp modelId="{6B05D25F-5CE0-4292-B2B6-B9A4A22DA180}">
      <dsp:nvSpPr>
        <dsp:cNvPr id="0" name=""/>
        <dsp:cNvSpPr/>
      </dsp:nvSpPr>
      <dsp:spPr>
        <a:xfrm>
          <a:off x="3801555" y="3489883"/>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58128" y="3489542"/>
        <a:ext cx="5954" cy="5954"/>
      </dsp:txXfrm>
    </dsp:sp>
    <dsp:sp modelId="{61FCCBA1-BC51-42CF-AF38-55B532D85D5A}">
      <dsp:nvSpPr>
        <dsp:cNvPr id="0" name=""/>
        <dsp:cNvSpPr/>
      </dsp:nvSpPr>
      <dsp:spPr>
        <a:xfrm>
          <a:off x="3920655" y="3418082"/>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$1000</a:t>
          </a:r>
        </a:p>
      </dsp:txBody>
      <dsp:txXfrm>
        <a:off x="3925015" y="3422442"/>
        <a:ext cx="289029" cy="140154"/>
      </dsp:txXfrm>
    </dsp:sp>
    <dsp:sp modelId="{DB5B04A0-7D2E-42D1-AC81-8BD20C4A188B}">
      <dsp:nvSpPr>
        <dsp:cNvPr id="0" name=""/>
        <dsp:cNvSpPr/>
      </dsp:nvSpPr>
      <dsp:spPr>
        <a:xfrm rot="19390462">
          <a:off x="3291428" y="3719562"/>
          <a:ext cx="148788" cy="5273"/>
        </a:xfrm>
        <a:custGeom>
          <a:avLst/>
          <a:gdLst/>
          <a:ahLst/>
          <a:cxnLst/>
          <a:rect l="0" t="0" r="0" b="0"/>
          <a:pathLst>
            <a:path>
              <a:moveTo>
                <a:pt x="0" y="2636"/>
              </a:moveTo>
              <a:lnTo>
                <a:pt x="148788"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62103" y="3718479"/>
        <a:ext cx="7439" cy="7439"/>
      </dsp:txXfrm>
    </dsp:sp>
    <dsp:sp modelId="{B955A547-08F9-447F-BA23-698D9E004090}">
      <dsp:nvSpPr>
        <dsp:cNvPr id="0" name=""/>
        <dsp:cNvSpPr/>
      </dsp:nvSpPr>
      <dsp:spPr>
        <a:xfrm>
          <a:off x="3425372" y="3595592"/>
          <a:ext cx="365404" cy="16403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NEWSPAPER</a:t>
          </a:r>
        </a:p>
      </dsp:txBody>
      <dsp:txXfrm>
        <a:off x="3430176" y="3600396"/>
        <a:ext cx="355796" cy="154423"/>
      </dsp:txXfrm>
    </dsp:sp>
    <dsp:sp modelId="{07C3977D-CE15-4736-ADB0-90E680E42876}">
      <dsp:nvSpPr>
        <dsp:cNvPr id="0" name=""/>
        <dsp:cNvSpPr/>
      </dsp:nvSpPr>
      <dsp:spPr>
        <a:xfrm>
          <a:off x="3790777" y="3674971"/>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47349" y="3674631"/>
        <a:ext cx="5954" cy="5954"/>
      </dsp:txXfrm>
    </dsp:sp>
    <dsp:sp modelId="{641C900A-2878-4D97-94D7-3CDC33BA15A7}">
      <dsp:nvSpPr>
        <dsp:cNvPr id="0" name=""/>
        <dsp:cNvSpPr/>
      </dsp:nvSpPr>
      <dsp:spPr>
        <a:xfrm>
          <a:off x="3909877" y="360317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$1200</a:t>
          </a:r>
        </a:p>
      </dsp:txBody>
      <dsp:txXfrm>
        <a:off x="3914237" y="3607531"/>
        <a:ext cx="289029" cy="140154"/>
      </dsp:txXfrm>
    </dsp:sp>
    <dsp:sp modelId="{C8BE85D9-4DB0-4282-BCA3-F9912211282F}">
      <dsp:nvSpPr>
        <dsp:cNvPr id="0" name=""/>
        <dsp:cNvSpPr/>
      </dsp:nvSpPr>
      <dsp:spPr>
        <a:xfrm rot="2217331">
          <a:off x="3291302" y="3808954"/>
          <a:ext cx="149042" cy="5273"/>
        </a:xfrm>
        <a:custGeom>
          <a:avLst/>
          <a:gdLst/>
          <a:ahLst/>
          <a:cxnLst/>
          <a:rect l="0" t="0" r="0" b="0"/>
          <a:pathLst>
            <a:path>
              <a:moveTo>
                <a:pt x="0" y="2636"/>
              </a:moveTo>
              <a:lnTo>
                <a:pt x="14904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62096" y="3807865"/>
        <a:ext cx="7452" cy="7452"/>
      </dsp:txXfrm>
    </dsp:sp>
    <dsp:sp modelId="{D55CD684-C5F1-4E23-9FB3-A714677F1C9E}">
      <dsp:nvSpPr>
        <dsp:cNvPr id="0" name=""/>
        <dsp:cNvSpPr/>
      </dsp:nvSpPr>
      <dsp:spPr>
        <a:xfrm>
          <a:off x="3425372" y="37819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RADIO</a:t>
          </a:r>
        </a:p>
      </dsp:txBody>
      <dsp:txXfrm>
        <a:off x="3429732" y="3786315"/>
        <a:ext cx="289029" cy="140154"/>
      </dsp:txXfrm>
    </dsp:sp>
    <dsp:sp modelId="{99E5ED70-2CD3-49F5-B364-A75E07C9C170}">
      <dsp:nvSpPr>
        <dsp:cNvPr id="0" name=""/>
        <dsp:cNvSpPr/>
      </dsp:nvSpPr>
      <dsp:spPr>
        <a:xfrm>
          <a:off x="3723122" y="3853756"/>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779695" y="3853415"/>
        <a:ext cx="5954" cy="5954"/>
      </dsp:txXfrm>
    </dsp:sp>
    <dsp:sp modelId="{8136E3FD-5F55-46DD-89FA-9D1E3819FFD7}">
      <dsp:nvSpPr>
        <dsp:cNvPr id="0" name=""/>
        <dsp:cNvSpPr/>
      </dsp:nvSpPr>
      <dsp:spPr>
        <a:xfrm>
          <a:off x="3842222" y="3781955"/>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$2500</a:t>
          </a:r>
        </a:p>
      </dsp:txBody>
      <dsp:txXfrm>
        <a:off x="3846582" y="3786315"/>
        <a:ext cx="289029" cy="140154"/>
      </dsp:txXfrm>
    </dsp:sp>
    <dsp:sp modelId="{15C9C68F-BAA2-425F-91D1-65A3960EC861}">
      <dsp:nvSpPr>
        <dsp:cNvPr id="0" name=""/>
        <dsp:cNvSpPr/>
      </dsp:nvSpPr>
      <dsp:spPr>
        <a:xfrm rot="3975078">
          <a:off x="3217955" y="3899499"/>
          <a:ext cx="295734" cy="5273"/>
        </a:xfrm>
        <a:custGeom>
          <a:avLst/>
          <a:gdLst/>
          <a:ahLst/>
          <a:cxnLst/>
          <a:rect l="0" t="0" r="0" b="0"/>
          <a:pathLst>
            <a:path>
              <a:moveTo>
                <a:pt x="0" y="2636"/>
              </a:moveTo>
              <a:lnTo>
                <a:pt x="295734"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358429" y="3894742"/>
        <a:ext cx="14786" cy="14786"/>
      </dsp:txXfrm>
    </dsp:sp>
    <dsp:sp modelId="{D2B79EB1-E77F-4E46-951F-8982F0310AE8}">
      <dsp:nvSpPr>
        <dsp:cNvPr id="0" name=""/>
        <dsp:cNvSpPr/>
      </dsp:nvSpPr>
      <dsp:spPr>
        <a:xfrm>
          <a:off x="3425372" y="3953162"/>
          <a:ext cx="492754" cy="1686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MAGZINE</a:t>
          </a:r>
        </a:p>
      </dsp:txBody>
      <dsp:txXfrm>
        <a:off x="3430311" y="3958101"/>
        <a:ext cx="482876" cy="158761"/>
      </dsp:txXfrm>
    </dsp:sp>
    <dsp:sp modelId="{AD156D9F-8068-4E4A-ACF8-207FF39EB434}">
      <dsp:nvSpPr>
        <dsp:cNvPr id="0" name=""/>
        <dsp:cNvSpPr/>
      </dsp:nvSpPr>
      <dsp:spPr>
        <a:xfrm>
          <a:off x="3918127" y="403484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74700" y="4034504"/>
        <a:ext cx="5954" cy="5954"/>
      </dsp:txXfrm>
    </dsp:sp>
    <dsp:sp modelId="{F04FE505-45CB-4E4D-9C01-3D55B9E09F9F}">
      <dsp:nvSpPr>
        <dsp:cNvPr id="0" name=""/>
        <dsp:cNvSpPr/>
      </dsp:nvSpPr>
      <dsp:spPr>
        <a:xfrm>
          <a:off x="4037227" y="396304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4041587" y="3967404"/>
        <a:ext cx="289029" cy="140154"/>
      </dsp:txXfrm>
    </dsp:sp>
    <dsp:sp modelId="{006939DC-44C4-43D3-8CF4-4482A57BB771}">
      <dsp:nvSpPr>
        <dsp:cNvPr id="0" name=""/>
        <dsp:cNvSpPr/>
      </dsp:nvSpPr>
      <dsp:spPr>
        <a:xfrm rot="5205389">
          <a:off x="1814553" y="3557243"/>
          <a:ext cx="2104993" cy="5273"/>
        </a:xfrm>
        <a:custGeom>
          <a:avLst/>
          <a:gdLst/>
          <a:ahLst/>
          <a:cxnLst/>
          <a:rect l="0" t="0" r="0" b="0"/>
          <a:pathLst>
            <a:path>
              <a:moveTo>
                <a:pt x="0" y="2636"/>
              </a:moveTo>
              <a:lnTo>
                <a:pt x="2104993" y="26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2814425" y="3507255"/>
        <a:ext cx="105249" cy="105249"/>
      </dsp:txXfrm>
    </dsp:sp>
    <dsp:sp modelId="{1277DB13-A6D8-4B24-80F0-E7CD01D8A4D9}">
      <dsp:nvSpPr>
        <dsp:cNvPr id="0" name=""/>
        <dsp:cNvSpPr/>
      </dsp:nvSpPr>
      <dsp:spPr>
        <a:xfrm>
          <a:off x="2926600" y="4536253"/>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USA</a:t>
          </a:r>
        </a:p>
      </dsp:txBody>
      <dsp:txXfrm>
        <a:off x="2930960" y="4540613"/>
        <a:ext cx="289029" cy="140154"/>
      </dsp:txXfrm>
    </dsp:sp>
    <dsp:sp modelId="{2AAC552C-C87D-4DC2-AF87-33499AB28549}">
      <dsp:nvSpPr>
        <dsp:cNvPr id="0" name=""/>
        <dsp:cNvSpPr/>
      </dsp:nvSpPr>
      <dsp:spPr>
        <a:xfrm rot="17258429">
          <a:off x="3087393" y="4420788"/>
          <a:ext cx="393012" cy="5273"/>
        </a:xfrm>
        <a:custGeom>
          <a:avLst/>
          <a:gdLst/>
          <a:ahLst/>
          <a:cxnLst/>
          <a:rect l="0" t="0" r="0" b="0"/>
          <a:pathLst>
            <a:path>
              <a:moveTo>
                <a:pt x="0" y="2636"/>
              </a:moveTo>
              <a:lnTo>
                <a:pt x="393012"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4074" y="4413599"/>
        <a:ext cx="19650" cy="19650"/>
      </dsp:txXfrm>
    </dsp:sp>
    <dsp:sp modelId="{FB61A171-EB48-496A-9C6C-5AB7FA5D5D57}">
      <dsp:nvSpPr>
        <dsp:cNvPr id="0" name=""/>
        <dsp:cNvSpPr/>
      </dsp:nvSpPr>
      <dsp:spPr>
        <a:xfrm>
          <a:off x="3343450" y="4144132"/>
          <a:ext cx="404725" cy="18405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NEWSPAPER</a:t>
          </a:r>
        </a:p>
      </dsp:txBody>
      <dsp:txXfrm>
        <a:off x="3348841" y="4149523"/>
        <a:ext cx="393943" cy="173270"/>
      </dsp:txXfrm>
    </dsp:sp>
    <dsp:sp modelId="{C0C0EF92-74D7-4DCE-9F9A-947C887568B8}">
      <dsp:nvSpPr>
        <dsp:cNvPr id="0" name=""/>
        <dsp:cNvSpPr/>
      </dsp:nvSpPr>
      <dsp:spPr>
        <a:xfrm>
          <a:off x="3748175" y="4233522"/>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804747" y="4233181"/>
        <a:ext cx="5954" cy="5954"/>
      </dsp:txXfrm>
    </dsp:sp>
    <dsp:sp modelId="{0027D761-B751-46D3-8762-9D4A1A56E0DE}">
      <dsp:nvSpPr>
        <dsp:cNvPr id="0" name=""/>
        <dsp:cNvSpPr/>
      </dsp:nvSpPr>
      <dsp:spPr>
        <a:xfrm>
          <a:off x="3867275" y="4161721"/>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$1200</a:t>
          </a:r>
        </a:p>
      </dsp:txBody>
      <dsp:txXfrm>
        <a:off x="3871635" y="4166081"/>
        <a:ext cx="289029" cy="140154"/>
      </dsp:txXfrm>
    </dsp:sp>
    <dsp:sp modelId="{D3FF2F7E-BCC5-4931-89F5-D2714FBD0560}">
      <dsp:nvSpPr>
        <dsp:cNvPr id="0" name=""/>
        <dsp:cNvSpPr/>
      </dsp:nvSpPr>
      <dsp:spPr>
        <a:xfrm rot="18833841">
          <a:off x="3198015" y="4546166"/>
          <a:ext cx="171769" cy="5273"/>
        </a:xfrm>
        <a:custGeom>
          <a:avLst/>
          <a:gdLst/>
          <a:ahLst/>
          <a:cxnLst/>
          <a:rect l="0" t="0" r="0" b="0"/>
          <a:pathLst>
            <a:path>
              <a:moveTo>
                <a:pt x="0" y="2636"/>
              </a:moveTo>
              <a:lnTo>
                <a:pt x="17176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9605" y="4544509"/>
        <a:ext cx="8588" cy="8588"/>
      </dsp:txXfrm>
    </dsp:sp>
    <dsp:sp modelId="{221CC015-F185-4CE8-A54E-DCF66E3E28EF}">
      <dsp:nvSpPr>
        <dsp:cNvPr id="0" name=""/>
        <dsp:cNvSpPr/>
      </dsp:nvSpPr>
      <dsp:spPr>
        <a:xfrm>
          <a:off x="3343450" y="4350516"/>
          <a:ext cx="580388" cy="272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SOCIAL MEDIA CAMPAIGN</a:t>
          </a:r>
        </a:p>
      </dsp:txBody>
      <dsp:txXfrm>
        <a:off x="3351440" y="4358506"/>
        <a:ext cx="564408" cy="256819"/>
      </dsp:txXfrm>
    </dsp:sp>
    <dsp:sp modelId="{EF4A65FC-D87B-4DEC-8262-1356F92D753C}">
      <dsp:nvSpPr>
        <dsp:cNvPr id="0" name=""/>
        <dsp:cNvSpPr/>
      </dsp:nvSpPr>
      <dsp:spPr>
        <a:xfrm>
          <a:off x="3923838" y="4484279"/>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80411" y="4483938"/>
        <a:ext cx="5954" cy="5954"/>
      </dsp:txXfrm>
    </dsp:sp>
    <dsp:sp modelId="{9C3D425D-7C36-483F-9CC5-118B5C753461}">
      <dsp:nvSpPr>
        <dsp:cNvPr id="0" name=""/>
        <dsp:cNvSpPr/>
      </dsp:nvSpPr>
      <dsp:spPr>
        <a:xfrm>
          <a:off x="4042938" y="4412478"/>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$1500</a:t>
          </a:r>
        </a:p>
      </dsp:txBody>
      <dsp:txXfrm>
        <a:off x="4047298" y="4416838"/>
        <a:ext cx="289029" cy="140154"/>
      </dsp:txXfrm>
    </dsp:sp>
    <dsp:sp modelId="{D74C858F-648F-484A-A859-376357FC2798}">
      <dsp:nvSpPr>
        <dsp:cNvPr id="0" name=""/>
        <dsp:cNvSpPr/>
      </dsp:nvSpPr>
      <dsp:spPr>
        <a:xfrm rot="3252180">
          <a:off x="3182090" y="4690631"/>
          <a:ext cx="203619" cy="5273"/>
        </a:xfrm>
        <a:custGeom>
          <a:avLst/>
          <a:gdLst/>
          <a:ahLst/>
          <a:cxnLst/>
          <a:rect l="0" t="0" r="0" b="0"/>
          <a:pathLst>
            <a:path>
              <a:moveTo>
                <a:pt x="0" y="2636"/>
              </a:moveTo>
              <a:lnTo>
                <a:pt x="20361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8809" y="4688177"/>
        <a:ext cx="10180" cy="10180"/>
      </dsp:txXfrm>
    </dsp:sp>
    <dsp:sp modelId="{AC8F96CC-DD4D-4D20-B06B-7456DA1EA197}">
      <dsp:nvSpPr>
        <dsp:cNvPr id="0" name=""/>
        <dsp:cNvSpPr/>
      </dsp:nvSpPr>
      <dsp:spPr>
        <a:xfrm>
          <a:off x="3343450" y="4645647"/>
          <a:ext cx="593156" cy="26039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BANNERS AND HOARDINGS </a:t>
          </a:r>
        </a:p>
      </dsp:txBody>
      <dsp:txXfrm>
        <a:off x="3351077" y="4653274"/>
        <a:ext cx="577902" cy="245141"/>
      </dsp:txXfrm>
    </dsp:sp>
    <dsp:sp modelId="{C758F218-DC04-4E1E-BE68-237BA26AFFE6}">
      <dsp:nvSpPr>
        <dsp:cNvPr id="0" name=""/>
        <dsp:cNvSpPr/>
      </dsp:nvSpPr>
      <dsp:spPr>
        <a:xfrm>
          <a:off x="3936606" y="4773208"/>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993178" y="4772867"/>
        <a:ext cx="5954" cy="5954"/>
      </dsp:txXfrm>
    </dsp:sp>
    <dsp:sp modelId="{7DD3AF80-0C89-4E10-B186-9AE198BEA39A}">
      <dsp:nvSpPr>
        <dsp:cNvPr id="0" name=""/>
        <dsp:cNvSpPr/>
      </dsp:nvSpPr>
      <dsp:spPr>
        <a:xfrm>
          <a:off x="4055706" y="4701407"/>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$1350</a:t>
          </a:r>
        </a:p>
      </dsp:txBody>
      <dsp:txXfrm>
        <a:off x="4060066" y="4705767"/>
        <a:ext cx="289029" cy="140154"/>
      </dsp:txXfrm>
    </dsp:sp>
    <dsp:sp modelId="{1AE3729C-40FD-4164-AE1E-BBFC87B75251}">
      <dsp:nvSpPr>
        <dsp:cNvPr id="0" name=""/>
        <dsp:cNvSpPr/>
      </dsp:nvSpPr>
      <dsp:spPr>
        <a:xfrm rot="4386285">
          <a:off x="3078995" y="4804114"/>
          <a:ext cx="409809" cy="5273"/>
        </a:xfrm>
        <a:custGeom>
          <a:avLst/>
          <a:gdLst/>
          <a:ahLst/>
          <a:cxnLst/>
          <a:rect l="0" t="0" r="0" b="0"/>
          <a:pathLst>
            <a:path>
              <a:moveTo>
                <a:pt x="0" y="2636"/>
              </a:moveTo>
              <a:lnTo>
                <a:pt x="40980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273654" y="4796506"/>
        <a:ext cx="20490" cy="20490"/>
      </dsp:txXfrm>
    </dsp:sp>
    <dsp:sp modelId="{FD7C291A-BD96-4457-A2F7-B8A803FF9C68}">
      <dsp:nvSpPr>
        <dsp:cNvPr id="0" name=""/>
        <dsp:cNvSpPr/>
      </dsp:nvSpPr>
      <dsp:spPr>
        <a:xfrm>
          <a:off x="3343450" y="492837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PUBLIC TRANSIT</a:t>
          </a:r>
        </a:p>
      </dsp:txBody>
      <dsp:txXfrm>
        <a:off x="3347810" y="4932734"/>
        <a:ext cx="289029" cy="140154"/>
      </dsp:txXfrm>
    </dsp:sp>
    <dsp:sp modelId="{7A617D9B-B034-47C0-8A2C-19990D799EC1}">
      <dsp:nvSpPr>
        <dsp:cNvPr id="0" name=""/>
        <dsp:cNvSpPr/>
      </dsp:nvSpPr>
      <dsp:spPr>
        <a:xfrm>
          <a:off x="3641199" y="5000174"/>
          <a:ext cx="119099" cy="5273"/>
        </a:xfrm>
        <a:custGeom>
          <a:avLst/>
          <a:gdLst/>
          <a:ahLst/>
          <a:cxnLst/>
          <a:rect l="0" t="0" r="0" b="0"/>
          <a:pathLst>
            <a:path>
              <a:moveTo>
                <a:pt x="0" y="2636"/>
              </a:moveTo>
              <a:lnTo>
                <a:pt x="119099" y="26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177800">
            <a:lnSpc>
              <a:spcPct val="90000"/>
            </a:lnSpc>
            <a:spcBef>
              <a:spcPct val="0"/>
            </a:spcBef>
            <a:spcAft>
              <a:spcPct val="35000"/>
            </a:spcAft>
          </a:pPr>
          <a:endParaRPr lang="en-US" sz="400" kern="1200"/>
        </a:p>
      </dsp:txBody>
      <dsp:txXfrm>
        <a:off x="3697772" y="4999834"/>
        <a:ext cx="5954" cy="5954"/>
      </dsp:txXfrm>
    </dsp:sp>
    <dsp:sp modelId="{C0A6392C-FD38-4B74-A28E-01650FE0E065}">
      <dsp:nvSpPr>
        <dsp:cNvPr id="0" name=""/>
        <dsp:cNvSpPr/>
      </dsp:nvSpPr>
      <dsp:spPr>
        <a:xfrm>
          <a:off x="3760299" y="4928374"/>
          <a:ext cx="297749" cy="14887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US" sz="500" kern="1200"/>
            <a:t>$1400</a:t>
          </a:r>
        </a:p>
      </dsp:txBody>
      <dsp:txXfrm>
        <a:off x="3764659" y="4932734"/>
        <a:ext cx="289029" cy="14015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TotalTime>
  <Pages>4</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635-241593</dc:creator>
  <cp:keywords/>
  <dc:description/>
  <cp:lastModifiedBy>635-241593</cp:lastModifiedBy>
  <cp:revision>2</cp:revision>
  <dcterms:created xsi:type="dcterms:W3CDTF">2019-12-22T23:00:00Z</dcterms:created>
  <dcterms:modified xsi:type="dcterms:W3CDTF">2019-12-22T23:00:00Z</dcterms:modified>
</cp:coreProperties>
</file>